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383" w:tblpY="-239"/>
        <w:tblOverlap w:val="never"/>
        <w:tblW w:w="92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5"/>
      </w:tblGrid>
      <w:tr w:rsidR="008255A2" w14:paraId="2E63EFF6" w14:textId="77777777">
        <w:trPr>
          <w:cantSplit/>
          <w:trHeight w:val="3440"/>
        </w:trPr>
        <w:tc>
          <w:tcPr>
            <w:tcW w:w="9285" w:type="dxa"/>
            <w:vAlign w:val="center"/>
          </w:tcPr>
          <w:p w14:paraId="62B5C532" w14:textId="77777777" w:rsidR="008255A2" w:rsidRDefault="008255A2">
            <w:pPr>
              <w:pStyle w:val="afb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14:paraId="725B0CAB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14:paraId="2A01DF7A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14:paraId="24E71FC4" w14:textId="35829A4E" w:rsidR="008255A2" w:rsidRDefault="00CB3C0C" w:rsidP="00233FE0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综合</w:t>
            </w:r>
            <w:r w:rsidR="00C93214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体育场馆管理</w:t>
            </w:r>
            <w:r w:rsidR="004406FF">
              <w:rPr>
                <w:rFonts w:asciiTheme="minorEastAsia" w:hAnsiTheme="minorEastAsia" w:hint="eastAsia"/>
                <w:sz w:val="48"/>
                <w:szCs w:val="48"/>
                <w:lang w:eastAsia="zh-CN"/>
              </w:rPr>
              <w:t>系统</w:t>
            </w:r>
            <w:r w:rsidR="004406FF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V1.0</w:t>
            </w:r>
          </w:p>
          <w:p w14:paraId="51BA70E1" w14:textId="2C0EE675" w:rsidR="008255A2" w:rsidRDefault="00DD604F" w:rsidP="00233FE0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项目</w:t>
            </w:r>
            <w:r w:rsidR="004406FF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设计</w:t>
            </w: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报告</w:t>
            </w:r>
          </w:p>
          <w:p w14:paraId="788936EF" w14:textId="77777777" w:rsidR="008255A2" w:rsidRDefault="008255A2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430D6ECD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7560919A" w14:textId="77777777" w:rsidR="008255A2" w:rsidRDefault="008255A2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14BEA6B3" w14:textId="77777777" w:rsidR="008255A2" w:rsidRDefault="008255A2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710DEE47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tbl>
            <w:tblPr>
              <w:tblpPr w:leftFromText="180" w:rightFromText="180" w:vertAnchor="text" w:horzAnchor="page" w:tblpX="61" w:tblpY="555"/>
              <w:tblOverlap w:val="never"/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6432"/>
            </w:tblGrid>
            <w:tr w:rsidR="008255A2" w14:paraId="7A5BAF9C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3E7AFE0C" w14:textId="229AF042" w:rsidR="008255A2" w:rsidRDefault="00C67786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文档</w:t>
                  </w:r>
                  <w:r w:rsidR="004406FF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0F70EDB3" w14:textId="4A705961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1.</w:t>
                  </w:r>
                  <w:r w:rsidR="00575E32"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  <w:t>1.0</w:t>
                  </w:r>
                </w:p>
              </w:tc>
            </w:tr>
            <w:tr w:rsidR="008255A2" w14:paraId="17015C97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2A6CEDBB" w14:textId="77777777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文档状态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2FE8F4BA" w14:textId="77777777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编辑</w:t>
                  </w:r>
                </w:p>
              </w:tc>
            </w:tr>
            <w:tr w:rsidR="008255A2" w14:paraId="1F71A46C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2A49B83E" w14:textId="7E64192B" w:rsidR="008255A2" w:rsidRDefault="00F000A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项目</w:t>
                  </w:r>
                  <w:r w:rsidR="004406FF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作者</w:t>
                  </w:r>
                  <w:r w:rsidR="00FE3A41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(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排名不分前后</w:t>
                  </w:r>
                  <w:r w:rsidR="00FE3A41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)</w:t>
                  </w:r>
                  <w:r w:rsidR="004406FF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692DDC84" w14:textId="485D110D" w:rsidR="008255A2" w:rsidRDefault="00BC1C21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高德润</w:t>
                  </w:r>
                  <w:r w:rsidR="009E66F4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gramStart"/>
                  <w:r w:rsidR="009E66F4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靳</w:t>
                  </w:r>
                  <w:proofErr w:type="gramEnd"/>
                  <w:r w:rsidR="009E66F4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 xml:space="preserve">浩然 </w:t>
                  </w:r>
                  <w:r w:rsidR="00F7413E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 xml:space="preserve">黄一宸 </w:t>
                  </w:r>
                  <w:proofErr w:type="gramStart"/>
                  <w:r w:rsidR="00F7413E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张硕</w:t>
                  </w:r>
                  <w:proofErr w:type="gramEnd"/>
                  <w:r w:rsidR="00F7413E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 w:rsidR="002E7499" w:rsidRPr="002E749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王冠</w:t>
                  </w:r>
                  <w:proofErr w:type="gramStart"/>
                  <w:r w:rsidR="002E7499" w:rsidRPr="002E749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祺</w:t>
                  </w:r>
                  <w:proofErr w:type="gramEnd"/>
                </w:p>
              </w:tc>
            </w:tr>
            <w:tr w:rsidR="008255A2" w14:paraId="708335CC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65BD8F5C" w14:textId="77777777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3431AB3E" w14:textId="10DB078A" w:rsidR="008255A2" w:rsidRDefault="00E43658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张硕</w:t>
                  </w:r>
                  <w:proofErr w:type="gramEnd"/>
                </w:p>
              </w:tc>
            </w:tr>
            <w:tr w:rsidR="008255A2" w14:paraId="22135FAA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74B3CFDD" w14:textId="77777777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313A3BC2" w14:textId="3D38CCCC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</w:t>
                  </w:r>
                  <w:r w:rsidR="008F7DD7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23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 w:rsidR="008F7DD7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 w:rsidR="008F7DD7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1</w:t>
                  </w:r>
                  <w:r w:rsidR="00D62971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 w:rsidR="008255A2" w14:paraId="6EF277F1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5C49BC98" w14:textId="77777777" w:rsidR="008255A2" w:rsidRDefault="004406FF"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13D50A22" w14:textId="6BB01FFB" w:rsidR="008255A2" w:rsidRDefault="004406F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</w:t>
                  </w:r>
                  <w:r w:rsidR="008F7DD7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023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 w:rsidR="008F7DD7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 w:rsidR="008F7DD7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1</w:t>
                  </w:r>
                  <w:r w:rsidR="00DD040E"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</w:tbl>
          <w:p w14:paraId="66F03E3A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299023A5" w14:textId="77777777" w:rsidR="008255A2" w:rsidRDefault="008255A2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19B42BFD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3008417B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47C4EAD8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68722E2B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7F620F51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6FF2A59C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4AC8565F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02A6485E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4032E70F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7BD70B08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03CF27EC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3D3B3F82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25002F9A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132EE477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08FF6195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484F3505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21B1DAE2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3F26D051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4F128074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13D6B17E" w14:textId="77777777" w:rsidR="008255A2" w:rsidRDefault="008255A2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</w:tc>
      </w:tr>
    </w:tbl>
    <w:p w14:paraId="4AF98B41" w14:textId="77777777" w:rsidR="008255A2" w:rsidRDefault="004406FF">
      <w:pPr>
        <w:pStyle w:val="berschrift1noIndex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修订历史</w:t>
      </w:r>
    </w:p>
    <w:tbl>
      <w:tblPr>
        <w:tblW w:w="9102" w:type="dxa"/>
        <w:tblInd w:w="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440"/>
        <w:gridCol w:w="2160"/>
        <w:gridCol w:w="3132"/>
      </w:tblGrid>
      <w:tr w:rsidR="008255A2" w14:paraId="627D7CC2" w14:textId="77777777">
        <w:trPr>
          <w:trHeight w:val="525"/>
        </w:trPr>
        <w:tc>
          <w:tcPr>
            <w:tcW w:w="237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260231D" w14:textId="77777777" w:rsidR="008255A2" w:rsidRDefault="004406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D2FFBF5" w14:textId="77777777" w:rsidR="008255A2" w:rsidRDefault="004406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4E1B979" w14:textId="77777777" w:rsidR="008255A2" w:rsidRDefault="004406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3132" w:type="dxa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72953E21" w14:textId="77777777" w:rsidR="008255A2" w:rsidRDefault="004406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255A2" w14:paraId="15E6A009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3281996" w14:textId="092F49D4" w:rsidR="008255A2" w:rsidRDefault="00EA1CEE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  <w:t>2023-9-12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46A53AE" w14:textId="3B5C10E6" w:rsidR="008255A2" w:rsidRDefault="00EA1CEE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1.0</w:t>
            </w:r>
            <w:r w:rsidR="00C6105B"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E18F8ED" w14:textId="528B0ACD" w:rsidR="008255A2" w:rsidRDefault="00EA1CEE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靳</w:t>
            </w:r>
            <w:proofErr w:type="gramEnd"/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浩然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F128E36" w14:textId="3BF3554C" w:rsidR="008255A2" w:rsidRDefault="00EA1CEE" w:rsidP="0026157A">
            <w:pPr>
              <w:pStyle w:val="TOC1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报告框架与</w:t>
            </w:r>
            <w:r w:rsidR="00C6105B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主体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内容</w:t>
            </w:r>
          </w:p>
        </w:tc>
      </w:tr>
      <w:tr w:rsidR="008255A2" w14:paraId="78CD01A1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B963AC2" w14:textId="439133A7" w:rsidR="008255A2" w:rsidRDefault="00C6105B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  <w:t>2023-9-1</w:t>
            </w:r>
            <w:r w:rsidR="00AE43BC"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D58F4E0" w14:textId="41A4FDE5" w:rsidR="008255A2" w:rsidRDefault="004406FF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1.</w:t>
            </w:r>
            <w:r w:rsidR="00C6105B"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8B70B65" w14:textId="2EF83A03" w:rsidR="008255A2" w:rsidRDefault="00C6105B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张硕</w:t>
            </w:r>
            <w:proofErr w:type="gramEnd"/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13CE93F" w14:textId="77E4FD86" w:rsidR="008255A2" w:rsidRDefault="00C6105B" w:rsidP="0026157A">
            <w:pPr>
              <w:pStyle w:val="TOC1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主体内容</w:t>
            </w:r>
            <w:r w:rsidR="001C7009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修缮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文字流重排版</w:t>
            </w:r>
            <w:proofErr w:type="gramEnd"/>
          </w:p>
        </w:tc>
      </w:tr>
      <w:tr w:rsidR="0026157A" w14:paraId="669C8CCD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BC48555" w14:textId="31EFA40F" w:rsidR="0026157A" w:rsidRDefault="0026157A" w:rsidP="0026157A">
            <w:pPr>
              <w:jc w:val="center"/>
              <w:rPr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  <w:t>2023-9-15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D3BF3DB" w14:textId="2F19F255" w:rsidR="0026157A" w:rsidRPr="0026157A" w:rsidRDefault="0026157A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 w:rsidRPr="0026157A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</w:t>
            </w:r>
            <w:r w:rsidRPr="0026157A"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  <w:t>.1.0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06FAA4" w14:textId="69F61F57" w:rsidR="0026157A" w:rsidRPr="0026157A" w:rsidRDefault="0026157A" w:rsidP="0026157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张硕</w:t>
            </w:r>
            <w:proofErr w:type="gramEnd"/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6CA3694" w14:textId="26EBC43F" w:rsidR="0026157A" w:rsidRDefault="004805AB" w:rsidP="0026157A">
            <w:pPr>
              <w:pStyle w:val="TOC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  <w:r w:rsidR="00E81A15">
              <w:rPr>
                <w:rFonts w:hint="eastAsia"/>
                <w:lang w:eastAsia="zh-CN"/>
              </w:rPr>
              <w:t>详细模块介绍</w:t>
            </w:r>
            <w:r w:rsidR="00E81A15">
              <w:rPr>
                <w:rFonts w:hint="eastAsia"/>
                <w:lang w:eastAsia="zh-CN"/>
              </w:rPr>
              <w:t xml:space="preserve"> </w:t>
            </w:r>
            <w:r w:rsidR="0026157A">
              <w:rPr>
                <w:rFonts w:hint="eastAsia"/>
                <w:lang w:eastAsia="zh-CN"/>
              </w:rPr>
              <w:t>定稿</w:t>
            </w:r>
          </w:p>
        </w:tc>
      </w:tr>
      <w:tr w:rsidR="008255A2" w14:paraId="34209778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ED287CA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DB018C4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7B2DC83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3C2681A" w14:textId="77777777" w:rsidR="008255A2" w:rsidRDefault="008255A2">
            <w:pPr>
              <w:pStyle w:val="TOC1"/>
              <w:rPr>
                <w:lang w:eastAsia="zh-CN"/>
              </w:rPr>
            </w:pPr>
          </w:p>
        </w:tc>
      </w:tr>
      <w:tr w:rsidR="008255A2" w14:paraId="15B94375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5FB141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F200293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A0F93D2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2A6D800" w14:textId="77777777" w:rsidR="008255A2" w:rsidRDefault="008255A2">
            <w:pPr>
              <w:pStyle w:val="TOC1"/>
              <w:rPr>
                <w:lang w:eastAsia="zh-CN"/>
              </w:rPr>
            </w:pPr>
          </w:p>
        </w:tc>
      </w:tr>
      <w:tr w:rsidR="008255A2" w14:paraId="6ABCD8E6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F5D8F9B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35B1EAD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9B4A5F2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24EF940" w14:textId="77777777" w:rsidR="008255A2" w:rsidRDefault="008255A2">
            <w:pPr>
              <w:pStyle w:val="TOC1"/>
              <w:rPr>
                <w:lang w:eastAsia="zh-CN"/>
              </w:rPr>
            </w:pPr>
          </w:p>
        </w:tc>
      </w:tr>
      <w:tr w:rsidR="008255A2" w14:paraId="5B89DCD6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9D9E8C9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7C4632C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41D8E5C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CEB5789" w14:textId="77777777" w:rsidR="008255A2" w:rsidRDefault="008255A2">
            <w:pPr>
              <w:rPr>
                <w:lang w:eastAsia="zh-CN"/>
              </w:rPr>
            </w:pPr>
          </w:p>
        </w:tc>
      </w:tr>
      <w:tr w:rsidR="008255A2" w14:paraId="5646912B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2E9F52D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46FADB7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B6834AC" w14:textId="77777777" w:rsidR="008255A2" w:rsidRDefault="008255A2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7B9999A" w14:textId="77777777" w:rsidR="008255A2" w:rsidRDefault="008255A2">
            <w:pPr>
              <w:rPr>
                <w:lang w:eastAsia="zh-CN"/>
              </w:rPr>
            </w:pPr>
          </w:p>
        </w:tc>
      </w:tr>
    </w:tbl>
    <w:p w14:paraId="43488B69" w14:textId="7EB90B1B" w:rsidR="008234D2" w:rsidRDefault="008234D2">
      <w:pPr>
        <w:spacing w:after="0" w:line="480" w:lineRule="auto"/>
        <w:jc w:val="both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342B5DC5" w14:textId="4816535B" w:rsidR="008255A2" w:rsidRPr="008234D2" w:rsidRDefault="008234D2" w:rsidP="008234D2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/>
          <w:b/>
          <w:bCs/>
          <w:sz w:val="28"/>
          <w:szCs w:val="28"/>
          <w:lang w:val="en-US" w:eastAsia="zh-CN"/>
        </w:rPr>
        <w:br w:type="page"/>
      </w:r>
    </w:p>
    <w:bookmarkStart w:id="0" w:name="_Toc12218" w:displacedByCustomXml="next"/>
    <w:bookmarkStart w:id="1" w:name="_Toc17678" w:displacedByCustomXml="next"/>
    <w:bookmarkStart w:id="2" w:name="_Toc25060" w:displacedByCustomXml="next"/>
    <w:bookmarkStart w:id="3" w:name="_Toc21212" w:displacedByCustomXml="next"/>
    <w:bookmarkStart w:id="4" w:name="_Toc28414_WPSOffice_Level1" w:displacedByCustomXml="next"/>
    <w:bookmarkStart w:id="5" w:name="_Toc28220" w:displacedByCustomXml="next"/>
    <w:bookmarkStart w:id="6" w:name="_Toc31313" w:displacedByCustomXml="next"/>
    <w:bookmarkStart w:id="7" w:name="_Toc14361" w:displacedByCustomXml="next"/>
    <w:bookmarkStart w:id="8" w:name="_Toc5711" w:displacedByCustomXml="next"/>
    <w:sdt>
      <w:sdtPr>
        <w:rPr>
          <w:rFonts w:ascii="Arial" w:eastAsiaTheme="minorEastAsia" w:hAnsi="Arial" w:cs="Arial"/>
          <w:color w:val="auto"/>
          <w:sz w:val="20"/>
          <w:szCs w:val="20"/>
          <w:lang w:val="zh-CN" w:eastAsia="en-US"/>
        </w:rPr>
        <w:id w:val="986818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ADD1F" w14:textId="6E3FB752" w:rsidR="00E80092" w:rsidRPr="003B75B8" w:rsidRDefault="00E80092">
          <w:pPr>
            <w:pStyle w:val="TOC"/>
            <w:rPr>
              <w:rFonts w:ascii="黑体" w:eastAsia="黑体" w:hAnsi="黑体"/>
              <w:b/>
              <w:bCs/>
            </w:rPr>
          </w:pPr>
          <w:r w:rsidRPr="003B75B8">
            <w:rPr>
              <w:rFonts w:ascii="黑体" w:eastAsia="黑体" w:hAnsi="黑体"/>
              <w:b/>
              <w:bCs/>
              <w:lang w:val="zh-CN"/>
            </w:rPr>
            <w:t>目录</w:t>
          </w:r>
        </w:p>
        <w:p w14:paraId="1745F331" w14:textId="082D776C" w:rsidR="00612E76" w:rsidRPr="00612E76" w:rsidRDefault="00E80092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r w:rsidRPr="00612E76">
            <w:fldChar w:fldCharType="begin"/>
          </w:r>
          <w:r w:rsidRPr="00612E76">
            <w:instrText xml:space="preserve"> TOC \o "1-3" \h \z \u </w:instrText>
          </w:r>
          <w:r w:rsidRPr="00612E76">
            <w:fldChar w:fldCharType="separate"/>
          </w:r>
          <w:hyperlink w:anchor="_Toc145689914" w:history="1"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</w:t>
            </w:r>
            <w:r w:rsidR="00612E76" w:rsidRPr="00612E76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</w:rPr>
              <w:tab/>
            </w:r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简介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_Toc145689914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4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718F55B8" w14:textId="3EE42289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15" w:history="1"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1.1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编写目的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_Toc145689915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4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22D87985" w14:textId="1858D089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16" w:history="1"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1.2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使用对象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_Toc145689916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4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65BA9897" w14:textId="44588002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17" w:history="1"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1.3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整体业务功能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_Toc145689917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4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427CB850" w14:textId="60CF2E43" w:rsidR="00612E76" w:rsidRPr="00612E76" w:rsidRDefault="0074235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145689918" w:history="1"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2</w:t>
            </w:r>
            <w:r w:rsidR="00612E76" w:rsidRPr="00612E76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</w:rPr>
              <w:tab/>
            </w:r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总体设计概述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_Toc145689918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5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45B7BEA3" w14:textId="24EB8535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19" w:history="1">
            <w:r w:rsidR="00612E76" w:rsidRPr="00612E76">
              <w:rPr>
                <w:rStyle w:val="aff4"/>
                <w:noProof/>
                <w:lang w:eastAsia="zh-CN"/>
              </w:rPr>
              <w:t>2.1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业务逻辑设计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_Toc145689919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5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35194A6F" w14:textId="1F8965A7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0" w:history="1">
            <w:r w:rsidR="00612E76" w:rsidRPr="00612E76">
              <w:rPr>
                <w:rStyle w:val="aff4"/>
                <w:noProof/>
                <w:lang w:eastAsia="zh-CN"/>
              </w:rPr>
              <w:t>2.2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系统总体设计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_Toc145689920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5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26494849" w14:textId="22A59025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1" w:history="1">
            <w:r w:rsidR="00612E76" w:rsidRPr="00612E76">
              <w:rPr>
                <w:rStyle w:val="aff4"/>
                <w:noProof/>
                <w:lang w:eastAsia="zh-CN"/>
              </w:rPr>
              <w:t>2.3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界面设计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_Toc145689921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6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6466E8B1" w14:textId="08048002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2" w:history="1">
            <w:r w:rsidR="00612E76" w:rsidRPr="00612E76">
              <w:rPr>
                <w:rStyle w:val="aff4"/>
                <w:noProof/>
                <w:lang w:eastAsia="zh-CN"/>
              </w:rPr>
              <w:t>2.4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协作、代码及接口定义规范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_Toc145689922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8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5AF9B5C7" w14:textId="7C06CEDA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3" w:history="1">
            <w:r w:rsidR="00612E76" w:rsidRPr="00612E76">
              <w:rPr>
                <w:rStyle w:val="aff4"/>
                <w:noProof/>
                <w:lang w:eastAsia="zh-CN"/>
              </w:rPr>
              <w:t>2.5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数据方案及数据结构描述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_Toc145689923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9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38BF6737" w14:textId="5938922F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4" w:history="1">
            <w:r w:rsidR="00612E76" w:rsidRPr="00612E76">
              <w:rPr>
                <w:rStyle w:val="aff4"/>
                <w:noProof/>
                <w:lang w:eastAsia="zh-CN"/>
              </w:rPr>
              <w:t>2.6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开发及运行环境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_Toc145689924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11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21E76D3E" w14:textId="24F1F31F" w:rsidR="00612E76" w:rsidRPr="00612E76" w:rsidRDefault="0074235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</w:rPr>
          </w:pPr>
          <w:hyperlink w:anchor="_Toc145689925" w:history="1"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3</w:t>
            </w:r>
            <w:r w:rsidR="00612E76" w:rsidRPr="00612E76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</w:rPr>
              <w:tab/>
            </w:r>
            <w:r w:rsidR="00612E76" w:rsidRPr="00612E76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模块详细设计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_Toc145689925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12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4656A935" w14:textId="75042EE3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6" w:history="1">
            <w:r w:rsidR="00612E76" w:rsidRPr="00612E76">
              <w:rPr>
                <w:rStyle w:val="aff4"/>
                <w:noProof/>
                <w:lang w:eastAsia="zh-CN"/>
              </w:rPr>
              <w:t>3.1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模块功能概述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_Toc145689926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12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05A62D40" w14:textId="3C451890" w:rsidR="00612E76" w:rsidRPr="00612E76" w:rsidRDefault="00742355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45689927" w:history="1">
            <w:r w:rsidR="00612E76" w:rsidRPr="00612E76">
              <w:rPr>
                <w:rStyle w:val="aff4"/>
                <w:noProof/>
                <w:lang w:eastAsia="zh-CN"/>
              </w:rPr>
              <w:t>3.2</w:t>
            </w:r>
            <w:r w:rsidR="00612E76" w:rsidRPr="00612E7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612E76" w:rsidRPr="00612E76">
              <w:rPr>
                <w:rStyle w:val="aff4"/>
                <w:noProof/>
                <w:lang w:eastAsia="zh-CN"/>
              </w:rPr>
              <w:t>模块详述</w:t>
            </w:r>
            <w:r w:rsidR="00612E76" w:rsidRPr="00612E76">
              <w:rPr>
                <w:noProof/>
                <w:webHidden/>
              </w:rPr>
              <w:tab/>
            </w:r>
            <w:r w:rsidR="00612E76" w:rsidRPr="00612E76">
              <w:rPr>
                <w:noProof/>
                <w:webHidden/>
              </w:rPr>
              <w:fldChar w:fldCharType="begin"/>
            </w:r>
            <w:r w:rsidR="00612E76" w:rsidRPr="00612E76">
              <w:rPr>
                <w:noProof/>
                <w:webHidden/>
              </w:rPr>
              <w:instrText xml:space="preserve"> PAGEREF _Toc145689927 \h </w:instrText>
            </w:r>
            <w:r w:rsidR="00612E76" w:rsidRPr="00612E76">
              <w:rPr>
                <w:noProof/>
                <w:webHidden/>
              </w:rPr>
            </w:r>
            <w:r w:rsidR="00612E76" w:rsidRPr="00612E76">
              <w:rPr>
                <w:noProof/>
                <w:webHidden/>
              </w:rPr>
              <w:fldChar w:fldCharType="separate"/>
            </w:r>
            <w:r w:rsidR="009F116F">
              <w:rPr>
                <w:noProof/>
                <w:webHidden/>
              </w:rPr>
              <w:t>15</w:t>
            </w:r>
            <w:r w:rsidR="00612E76" w:rsidRPr="00612E76">
              <w:rPr>
                <w:noProof/>
                <w:webHidden/>
              </w:rPr>
              <w:fldChar w:fldCharType="end"/>
            </w:r>
          </w:hyperlink>
        </w:p>
        <w:p w14:paraId="53229F4E" w14:textId="4C2EC263" w:rsidR="00612E76" w:rsidRPr="00612E76" w:rsidRDefault="00742355">
          <w:pPr>
            <w:pStyle w:val="TOC3"/>
            <w:tabs>
              <w:tab w:val="right" w:leader="dot" w:pos="9073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145689928" w:history="1">
            <w:r w:rsidR="00612E76" w:rsidRPr="00612E76">
              <w:rPr>
                <w:rStyle w:val="aff4"/>
                <w:rFonts w:ascii="宋体" w:eastAsia="宋体" w:hAnsi="宋体" w:cs="宋体"/>
                <w:i w:val="0"/>
                <w:iCs w:val="0"/>
                <w:noProof/>
                <w:lang w:bidi="ar"/>
              </w:rPr>
              <w:t>3.2.1 主入口</w:t>
            </w:r>
            <w:r w:rsidR="00612E76" w:rsidRPr="00612E76">
              <w:rPr>
                <w:i w:val="0"/>
                <w:iCs w:val="0"/>
                <w:noProof/>
                <w:webHidden/>
              </w:rPr>
              <w:tab/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begin"/>
            </w:r>
            <w:r w:rsidR="00612E76" w:rsidRPr="00612E76">
              <w:rPr>
                <w:i w:val="0"/>
                <w:iCs w:val="0"/>
                <w:noProof/>
                <w:webHidden/>
              </w:rPr>
              <w:instrText xml:space="preserve"> PAGEREF _Toc145689928 \h </w:instrText>
            </w:r>
            <w:r w:rsidR="00612E76" w:rsidRPr="00612E76">
              <w:rPr>
                <w:i w:val="0"/>
                <w:iCs w:val="0"/>
                <w:noProof/>
                <w:webHidden/>
              </w:rPr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separate"/>
            </w:r>
            <w:r w:rsidR="009F116F">
              <w:rPr>
                <w:i w:val="0"/>
                <w:iCs w:val="0"/>
                <w:noProof/>
                <w:webHidden/>
              </w:rPr>
              <w:t>15</w:t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464FDF" w14:textId="260A5FA7" w:rsidR="00612E76" w:rsidRPr="00612E76" w:rsidRDefault="00742355">
          <w:pPr>
            <w:pStyle w:val="TOC3"/>
            <w:tabs>
              <w:tab w:val="right" w:leader="dot" w:pos="9073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145689929" w:history="1">
            <w:r w:rsidR="00612E76" w:rsidRPr="00612E76">
              <w:rPr>
                <w:rStyle w:val="aff4"/>
                <w:rFonts w:ascii="宋体" w:eastAsia="宋体" w:hAnsi="宋体" w:cs="宋体"/>
                <w:i w:val="0"/>
                <w:iCs w:val="0"/>
                <w:noProof/>
                <w:lang w:bidi="ar"/>
              </w:rPr>
              <w:t>3.2.2 数据存取模块</w:t>
            </w:r>
            <w:r w:rsidR="00612E76" w:rsidRPr="00612E76">
              <w:rPr>
                <w:i w:val="0"/>
                <w:iCs w:val="0"/>
                <w:noProof/>
                <w:webHidden/>
              </w:rPr>
              <w:tab/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begin"/>
            </w:r>
            <w:r w:rsidR="00612E76" w:rsidRPr="00612E76">
              <w:rPr>
                <w:i w:val="0"/>
                <w:iCs w:val="0"/>
                <w:noProof/>
                <w:webHidden/>
              </w:rPr>
              <w:instrText xml:space="preserve"> PAGEREF _Toc145689929 \h </w:instrText>
            </w:r>
            <w:r w:rsidR="00612E76" w:rsidRPr="00612E76">
              <w:rPr>
                <w:i w:val="0"/>
                <w:iCs w:val="0"/>
                <w:noProof/>
                <w:webHidden/>
              </w:rPr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separate"/>
            </w:r>
            <w:r w:rsidR="009F116F">
              <w:rPr>
                <w:i w:val="0"/>
                <w:iCs w:val="0"/>
                <w:noProof/>
                <w:webHidden/>
              </w:rPr>
              <w:t>15</w:t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73045E" w14:textId="7D75EEE3" w:rsidR="00612E76" w:rsidRPr="00612E76" w:rsidRDefault="00742355">
          <w:pPr>
            <w:pStyle w:val="TOC3"/>
            <w:tabs>
              <w:tab w:val="right" w:leader="dot" w:pos="9073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145689930" w:history="1">
            <w:r w:rsidR="00612E76" w:rsidRPr="00612E76">
              <w:rPr>
                <w:rStyle w:val="aff4"/>
                <w:rFonts w:ascii="宋体" w:eastAsia="宋体" w:hAnsi="宋体" w:cs="宋体"/>
                <w:i w:val="0"/>
                <w:iCs w:val="0"/>
                <w:noProof/>
                <w:lang w:bidi="ar"/>
              </w:rPr>
              <w:t>3.2.3 输入校验模块</w:t>
            </w:r>
            <w:r w:rsidR="00612E76" w:rsidRPr="00612E76">
              <w:rPr>
                <w:i w:val="0"/>
                <w:iCs w:val="0"/>
                <w:noProof/>
                <w:webHidden/>
              </w:rPr>
              <w:tab/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begin"/>
            </w:r>
            <w:r w:rsidR="00612E76" w:rsidRPr="00612E76">
              <w:rPr>
                <w:i w:val="0"/>
                <w:iCs w:val="0"/>
                <w:noProof/>
                <w:webHidden/>
              </w:rPr>
              <w:instrText xml:space="preserve"> PAGEREF _Toc145689930 \h </w:instrText>
            </w:r>
            <w:r w:rsidR="00612E76" w:rsidRPr="00612E76">
              <w:rPr>
                <w:i w:val="0"/>
                <w:iCs w:val="0"/>
                <w:noProof/>
                <w:webHidden/>
              </w:rPr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separate"/>
            </w:r>
            <w:r w:rsidR="009F116F">
              <w:rPr>
                <w:i w:val="0"/>
                <w:iCs w:val="0"/>
                <w:noProof/>
                <w:webHidden/>
              </w:rPr>
              <w:t>18</w:t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7B426B" w14:textId="1AD2FBDA" w:rsidR="00612E76" w:rsidRPr="00612E76" w:rsidRDefault="00742355">
          <w:pPr>
            <w:pStyle w:val="TOC3"/>
            <w:tabs>
              <w:tab w:val="right" w:leader="dot" w:pos="9073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145689931" w:history="1">
            <w:r w:rsidR="00612E76" w:rsidRPr="00612E76">
              <w:rPr>
                <w:rStyle w:val="aff4"/>
                <w:rFonts w:ascii="宋体" w:eastAsia="宋体" w:hAnsi="宋体" w:cs="宋体"/>
                <w:i w:val="0"/>
                <w:iCs w:val="0"/>
                <w:noProof/>
                <w:lang w:bidi="ar"/>
              </w:rPr>
              <w:t>3.2.3 用户业务模块</w:t>
            </w:r>
            <w:r w:rsidR="00612E76" w:rsidRPr="00612E76">
              <w:rPr>
                <w:i w:val="0"/>
                <w:iCs w:val="0"/>
                <w:noProof/>
                <w:webHidden/>
              </w:rPr>
              <w:tab/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begin"/>
            </w:r>
            <w:r w:rsidR="00612E76" w:rsidRPr="00612E76">
              <w:rPr>
                <w:i w:val="0"/>
                <w:iCs w:val="0"/>
                <w:noProof/>
                <w:webHidden/>
              </w:rPr>
              <w:instrText xml:space="preserve"> PAGEREF _Toc145689931 \h </w:instrText>
            </w:r>
            <w:r w:rsidR="00612E76" w:rsidRPr="00612E76">
              <w:rPr>
                <w:i w:val="0"/>
                <w:iCs w:val="0"/>
                <w:noProof/>
                <w:webHidden/>
              </w:rPr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separate"/>
            </w:r>
            <w:r w:rsidR="009F116F">
              <w:rPr>
                <w:i w:val="0"/>
                <w:iCs w:val="0"/>
                <w:noProof/>
                <w:webHidden/>
              </w:rPr>
              <w:t>20</w:t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AFEC86" w14:textId="517A0F67" w:rsidR="00612E76" w:rsidRPr="00612E76" w:rsidRDefault="00742355">
          <w:pPr>
            <w:pStyle w:val="TOC3"/>
            <w:tabs>
              <w:tab w:val="right" w:leader="dot" w:pos="9073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1"/>
              <w:szCs w:val="22"/>
              <w:lang w:val="en-US" w:eastAsia="zh-CN"/>
            </w:rPr>
          </w:pPr>
          <w:hyperlink w:anchor="_Toc145689932" w:history="1">
            <w:r w:rsidR="00612E76" w:rsidRPr="00612E76">
              <w:rPr>
                <w:rStyle w:val="aff4"/>
                <w:rFonts w:ascii="宋体" w:eastAsia="宋体" w:hAnsi="宋体" w:cs="宋体"/>
                <w:i w:val="0"/>
                <w:iCs w:val="0"/>
                <w:noProof/>
                <w:lang w:bidi="ar"/>
              </w:rPr>
              <w:t>3.2.3 管理员业务模块</w:t>
            </w:r>
            <w:r w:rsidR="00612E76" w:rsidRPr="00612E76">
              <w:rPr>
                <w:i w:val="0"/>
                <w:iCs w:val="0"/>
                <w:noProof/>
                <w:webHidden/>
              </w:rPr>
              <w:tab/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begin"/>
            </w:r>
            <w:r w:rsidR="00612E76" w:rsidRPr="00612E76">
              <w:rPr>
                <w:i w:val="0"/>
                <w:iCs w:val="0"/>
                <w:noProof/>
                <w:webHidden/>
              </w:rPr>
              <w:instrText xml:space="preserve"> PAGEREF _Toc145689932 \h </w:instrText>
            </w:r>
            <w:r w:rsidR="00612E76" w:rsidRPr="00612E76">
              <w:rPr>
                <w:i w:val="0"/>
                <w:iCs w:val="0"/>
                <w:noProof/>
                <w:webHidden/>
              </w:rPr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separate"/>
            </w:r>
            <w:r w:rsidR="009F116F">
              <w:rPr>
                <w:i w:val="0"/>
                <w:iCs w:val="0"/>
                <w:noProof/>
                <w:webHidden/>
              </w:rPr>
              <w:t>21</w:t>
            </w:r>
            <w:r w:rsidR="00612E76" w:rsidRPr="00612E7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21D37E" w14:textId="741188A6" w:rsidR="00E80092" w:rsidRDefault="00E80092">
          <w:r w:rsidRPr="00612E76">
            <w:rPr>
              <w:b/>
              <w:bCs/>
              <w:lang w:val="zh-CN"/>
            </w:rPr>
            <w:fldChar w:fldCharType="end"/>
          </w:r>
        </w:p>
      </w:sdtContent>
    </w:sdt>
    <w:p w14:paraId="67BADE62" w14:textId="77777777" w:rsidR="008255A2" w:rsidRDefault="004406FF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9" w:name="_Toc145689914"/>
      <w:r>
        <w:rPr>
          <w:rFonts w:asciiTheme="minorEastAsia" w:hAnsiTheme="minorEastAsia" w:hint="eastAsia"/>
          <w:lang w:val="en-US" w:eastAsia="zh-CN"/>
        </w:rPr>
        <w:lastRenderedPageBreak/>
        <w:t>简介</w:t>
      </w:r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9"/>
    </w:p>
    <w:p w14:paraId="06F23D02" w14:textId="3D453DFE" w:rsidR="008255A2" w:rsidRDefault="00EE6A22">
      <w:pPr>
        <w:pStyle w:val="afa"/>
        <w:shd w:val="clear" w:color="auto" w:fill="FFFFFF"/>
        <w:spacing w:before="0" w:beforeAutospacing="0" w:after="0" w:afterAutospacing="0" w:line="360" w:lineRule="auto"/>
        <w:ind w:firstLine="420"/>
      </w:pPr>
      <w:r>
        <w:rPr>
          <w:rFonts w:ascii="宋体" w:eastAsia="宋体" w:hAnsi="宋体" w:cs="宋体" w:hint="eastAsia"/>
          <w:sz w:val="21"/>
          <w:szCs w:val="21"/>
          <w:lang w:bidi="ar"/>
        </w:rPr>
        <w:t>本项目为北京邮电大学国际学院电信工程及管理专业2</w:t>
      </w:r>
      <w:r>
        <w:rPr>
          <w:rFonts w:ascii="宋体" w:eastAsia="宋体" w:hAnsi="宋体" w:cs="宋体"/>
          <w:sz w:val="21"/>
          <w:szCs w:val="21"/>
          <w:lang w:bidi="ar"/>
        </w:rPr>
        <w:t>023</w:t>
      </w:r>
      <w:r>
        <w:rPr>
          <w:rFonts w:ascii="宋体" w:eastAsia="宋体" w:hAnsi="宋体" w:cs="宋体" w:hint="eastAsia"/>
          <w:sz w:val="21"/>
          <w:szCs w:val="21"/>
          <w:lang w:bidi="ar"/>
        </w:rPr>
        <w:t>年秋小学期“计算机实习”课程的团队实践项目。</w:t>
      </w:r>
      <w:r w:rsidR="00E314FD">
        <w:rPr>
          <w:rFonts w:ascii="宋体" w:eastAsia="宋体" w:hAnsi="宋体" w:cs="宋体" w:hint="eastAsia"/>
          <w:sz w:val="21"/>
          <w:szCs w:val="21"/>
          <w:lang w:bidi="ar"/>
        </w:rPr>
        <w:t>项目选题</w:t>
      </w:r>
      <w:r w:rsidR="00E314FD" w:rsidRPr="00CA3338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“综合体育场馆管理系统”</w:t>
      </w:r>
      <w:r w:rsidR="00E314FD">
        <w:rPr>
          <w:rFonts w:ascii="宋体" w:eastAsia="宋体" w:hAnsi="宋体" w:cs="宋体" w:hint="eastAsia"/>
          <w:sz w:val="21"/>
          <w:szCs w:val="21"/>
          <w:lang w:bidi="ar"/>
        </w:rPr>
        <w:t>，严格按照课程要求的程序设计规范与分工协作要求开展实践活动</w:t>
      </w:r>
      <w:r w:rsidR="00CA3338">
        <w:rPr>
          <w:rFonts w:ascii="宋体" w:eastAsia="宋体" w:hAnsi="宋体" w:cs="宋体" w:hint="eastAsia"/>
          <w:sz w:val="21"/>
          <w:szCs w:val="21"/>
          <w:lang w:bidi="ar"/>
        </w:rPr>
        <w:t>。项目分工均匀，</w:t>
      </w:r>
      <w:r w:rsidR="00087477">
        <w:rPr>
          <w:rFonts w:ascii="宋体" w:eastAsia="宋体" w:hAnsi="宋体" w:cs="宋体" w:hint="eastAsia"/>
          <w:sz w:val="21"/>
          <w:szCs w:val="21"/>
          <w:lang w:bidi="ar"/>
        </w:rPr>
        <w:t>在充分分析</w:t>
      </w:r>
      <w:r w:rsidR="00594E33">
        <w:rPr>
          <w:rFonts w:ascii="宋体" w:eastAsia="宋体" w:hAnsi="宋体" w:cs="宋体" w:hint="eastAsia"/>
          <w:sz w:val="21"/>
          <w:szCs w:val="21"/>
          <w:lang w:bidi="ar"/>
        </w:rPr>
        <w:t>项目</w:t>
      </w:r>
      <w:r w:rsidR="00087477">
        <w:rPr>
          <w:rFonts w:ascii="宋体" w:eastAsia="宋体" w:hAnsi="宋体" w:cs="宋体" w:hint="eastAsia"/>
          <w:sz w:val="21"/>
          <w:szCs w:val="21"/>
          <w:lang w:bidi="ar"/>
        </w:rPr>
        <w:t>需求和成员已有基础的前提下，</w:t>
      </w:r>
      <w:r w:rsidR="0036682C">
        <w:rPr>
          <w:rFonts w:ascii="宋体" w:eastAsia="宋体" w:hAnsi="宋体" w:cs="宋体" w:hint="eastAsia"/>
          <w:sz w:val="21"/>
          <w:szCs w:val="21"/>
          <w:lang w:bidi="ar"/>
        </w:rPr>
        <w:t>项目</w:t>
      </w:r>
      <w:r w:rsidR="00CA3338">
        <w:rPr>
          <w:rFonts w:ascii="宋体" w:eastAsia="宋体" w:hAnsi="宋体" w:cs="宋体" w:hint="eastAsia"/>
          <w:sz w:val="21"/>
          <w:szCs w:val="21"/>
          <w:lang w:bidi="ar"/>
        </w:rPr>
        <w:t>各功能模块与业务函数拆分</w:t>
      </w:r>
      <w:r w:rsidR="0036682C">
        <w:rPr>
          <w:rFonts w:ascii="宋体" w:eastAsia="宋体" w:hAnsi="宋体" w:cs="宋体" w:hint="eastAsia"/>
          <w:sz w:val="21"/>
          <w:szCs w:val="21"/>
          <w:lang w:bidi="ar"/>
        </w:rPr>
        <w:t>科学合理</w:t>
      </w:r>
      <w:r w:rsidR="000E22C0">
        <w:rPr>
          <w:rFonts w:ascii="宋体" w:eastAsia="宋体" w:hAnsi="宋体" w:cs="宋体" w:hint="eastAsia"/>
          <w:sz w:val="21"/>
          <w:szCs w:val="21"/>
          <w:lang w:bidi="ar"/>
        </w:rPr>
        <w:t>；</w:t>
      </w:r>
      <w:r w:rsidR="007B1E97">
        <w:rPr>
          <w:rFonts w:ascii="宋体" w:eastAsia="宋体" w:hAnsi="宋体" w:cs="宋体" w:hint="eastAsia"/>
          <w:sz w:val="21"/>
          <w:szCs w:val="21"/>
          <w:lang w:bidi="ar"/>
        </w:rPr>
        <w:t>数据持久化方案可用性高</w:t>
      </w:r>
      <w:r w:rsidR="007759F6">
        <w:rPr>
          <w:rFonts w:ascii="宋体" w:eastAsia="宋体" w:hAnsi="宋体" w:cs="宋体" w:hint="eastAsia"/>
          <w:sz w:val="21"/>
          <w:szCs w:val="21"/>
          <w:lang w:bidi="ar"/>
        </w:rPr>
        <w:t>；</w:t>
      </w:r>
      <w:r w:rsidR="004C54E0">
        <w:rPr>
          <w:rFonts w:ascii="宋体" w:eastAsia="宋体" w:hAnsi="宋体" w:cs="宋体" w:hint="eastAsia"/>
          <w:sz w:val="21"/>
          <w:szCs w:val="21"/>
          <w:lang w:bidi="ar"/>
        </w:rPr>
        <w:t>代码</w:t>
      </w:r>
      <w:r w:rsidR="000B7201">
        <w:rPr>
          <w:rFonts w:ascii="宋体" w:eastAsia="宋体" w:hAnsi="宋体" w:cs="宋体" w:hint="eastAsia"/>
          <w:sz w:val="21"/>
          <w:szCs w:val="21"/>
          <w:lang w:bidi="ar"/>
        </w:rPr>
        <w:t>可</w:t>
      </w:r>
      <w:r w:rsidR="004C54E0">
        <w:rPr>
          <w:rFonts w:ascii="宋体" w:eastAsia="宋体" w:hAnsi="宋体" w:cs="宋体" w:hint="eastAsia"/>
          <w:sz w:val="21"/>
          <w:szCs w:val="21"/>
          <w:lang w:bidi="ar"/>
        </w:rPr>
        <w:t>复用性强、耦合度</w:t>
      </w:r>
      <w:r w:rsidR="000B7201">
        <w:rPr>
          <w:rFonts w:ascii="宋体" w:eastAsia="宋体" w:hAnsi="宋体" w:cs="宋体" w:hint="eastAsia"/>
          <w:sz w:val="21"/>
          <w:szCs w:val="21"/>
          <w:lang w:bidi="ar"/>
        </w:rPr>
        <w:t>较</w:t>
      </w:r>
      <w:r w:rsidR="004C54E0">
        <w:rPr>
          <w:rFonts w:ascii="宋体" w:eastAsia="宋体" w:hAnsi="宋体" w:cs="宋体" w:hint="eastAsia"/>
          <w:sz w:val="21"/>
          <w:szCs w:val="21"/>
          <w:lang w:bidi="ar"/>
        </w:rPr>
        <w:t>低</w:t>
      </w:r>
      <w:r w:rsidR="000E78C2">
        <w:rPr>
          <w:rFonts w:ascii="宋体" w:eastAsia="宋体" w:hAnsi="宋体" w:cs="宋体" w:hint="eastAsia"/>
          <w:sz w:val="21"/>
          <w:szCs w:val="21"/>
          <w:lang w:bidi="ar"/>
        </w:rPr>
        <w:t>；</w:t>
      </w:r>
      <w:r w:rsidR="004C54E0">
        <w:rPr>
          <w:rFonts w:ascii="宋体" w:eastAsia="宋体" w:hAnsi="宋体" w:cs="宋体" w:hint="eastAsia"/>
          <w:sz w:val="21"/>
          <w:szCs w:val="21"/>
          <w:lang w:bidi="ar"/>
        </w:rPr>
        <w:t>整体代码风格</w:t>
      </w:r>
      <w:r w:rsidR="000B7201">
        <w:rPr>
          <w:rFonts w:ascii="宋体" w:eastAsia="宋体" w:hAnsi="宋体" w:cs="宋体" w:hint="eastAsia"/>
          <w:sz w:val="21"/>
          <w:szCs w:val="21"/>
          <w:lang w:bidi="ar"/>
        </w:rPr>
        <w:t>及规范</w:t>
      </w:r>
      <w:r w:rsidR="004C54E0">
        <w:rPr>
          <w:rFonts w:ascii="宋体" w:eastAsia="宋体" w:hAnsi="宋体" w:cs="宋体" w:hint="eastAsia"/>
          <w:sz w:val="21"/>
          <w:szCs w:val="21"/>
          <w:lang w:bidi="ar"/>
        </w:rPr>
        <w:t>一致</w:t>
      </w:r>
      <w:r w:rsidR="00F6037B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 w:rsidR="000B7201">
        <w:rPr>
          <w:rFonts w:ascii="宋体" w:eastAsia="宋体" w:hAnsi="宋体" w:cs="宋体" w:hint="eastAsia"/>
          <w:sz w:val="21"/>
          <w:szCs w:val="21"/>
          <w:lang w:bidi="ar"/>
        </w:rPr>
        <w:t>注释丰富</w:t>
      </w:r>
      <w:r w:rsidR="004C54E0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 w:rsidR="00E86100">
        <w:rPr>
          <w:rFonts w:ascii="宋体" w:eastAsia="宋体" w:hAnsi="宋体" w:cs="宋体" w:hint="eastAsia"/>
          <w:sz w:val="21"/>
          <w:szCs w:val="21"/>
          <w:lang w:bidi="ar"/>
        </w:rPr>
        <w:t>可读性好，</w:t>
      </w:r>
      <w:r w:rsidR="00F6037B">
        <w:rPr>
          <w:rFonts w:ascii="宋体" w:eastAsia="宋体" w:hAnsi="宋体" w:cs="宋体" w:hint="eastAsia"/>
          <w:sz w:val="21"/>
          <w:szCs w:val="21"/>
          <w:lang w:bidi="ar"/>
        </w:rPr>
        <w:t>二次开发及维护难度</w:t>
      </w:r>
      <w:r w:rsidR="00ED5877">
        <w:rPr>
          <w:rFonts w:ascii="宋体" w:eastAsia="宋体" w:hAnsi="宋体" w:cs="宋体" w:hint="eastAsia"/>
          <w:sz w:val="21"/>
          <w:szCs w:val="21"/>
          <w:lang w:bidi="ar"/>
        </w:rPr>
        <w:t>较</w:t>
      </w:r>
      <w:r w:rsidR="00F6037B">
        <w:rPr>
          <w:rFonts w:ascii="宋体" w:eastAsia="宋体" w:hAnsi="宋体" w:cs="宋体" w:hint="eastAsia"/>
          <w:sz w:val="21"/>
          <w:szCs w:val="21"/>
          <w:lang w:bidi="ar"/>
        </w:rPr>
        <w:t>低</w:t>
      </w:r>
      <w:r w:rsidR="000872EA">
        <w:rPr>
          <w:rFonts w:ascii="宋体" w:eastAsia="宋体" w:hAnsi="宋体" w:cs="宋体" w:hint="eastAsia"/>
          <w:sz w:val="21"/>
          <w:szCs w:val="21"/>
          <w:lang w:bidi="ar"/>
        </w:rPr>
        <w:t>；</w:t>
      </w:r>
      <w:r w:rsidR="00ED5877">
        <w:rPr>
          <w:rFonts w:ascii="宋体" w:eastAsia="宋体" w:hAnsi="宋体" w:cs="宋体" w:hint="eastAsia"/>
          <w:sz w:val="21"/>
          <w:szCs w:val="21"/>
          <w:lang w:bidi="ar"/>
        </w:rPr>
        <w:t>针对异常输入</w:t>
      </w:r>
      <w:r w:rsidR="001A646F">
        <w:rPr>
          <w:rFonts w:ascii="宋体" w:eastAsia="宋体" w:hAnsi="宋体" w:cs="宋体" w:hint="eastAsia"/>
          <w:sz w:val="21"/>
          <w:szCs w:val="21"/>
          <w:lang w:bidi="ar"/>
        </w:rPr>
        <w:t>和其他异常情况</w:t>
      </w:r>
      <w:r w:rsidR="00ED5877">
        <w:rPr>
          <w:rFonts w:ascii="宋体" w:eastAsia="宋体" w:hAnsi="宋体" w:cs="宋体" w:hint="eastAsia"/>
          <w:sz w:val="21"/>
          <w:szCs w:val="21"/>
          <w:lang w:bidi="ar"/>
        </w:rPr>
        <w:t>的测试</w:t>
      </w:r>
      <w:r w:rsidR="0043015D">
        <w:rPr>
          <w:rFonts w:ascii="宋体" w:eastAsia="宋体" w:hAnsi="宋体" w:cs="宋体" w:hint="eastAsia"/>
          <w:sz w:val="21"/>
          <w:szCs w:val="21"/>
          <w:lang w:bidi="ar"/>
        </w:rPr>
        <w:t>用例设计及测试开展</w:t>
      </w:r>
      <w:r w:rsidR="0016780A">
        <w:rPr>
          <w:rFonts w:ascii="宋体" w:eastAsia="宋体" w:hAnsi="宋体" w:cs="宋体" w:hint="eastAsia"/>
          <w:sz w:val="21"/>
          <w:szCs w:val="21"/>
          <w:lang w:bidi="ar"/>
        </w:rPr>
        <w:t>较为</w:t>
      </w:r>
      <w:r w:rsidR="00ED5877">
        <w:rPr>
          <w:rFonts w:ascii="宋体" w:eastAsia="宋体" w:hAnsi="宋体" w:cs="宋体" w:hint="eastAsia"/>
          <w:sz w:val="21"/>
          <w:szCs w:val="21"/>
          <w:lang w:bidi="ar"/>
        </w:rPr>
        <w:t>完备，程序鲁棒性强。圆满完成了</w:t>
      </w:r>
      <w:r w:rsidR="000C41A8">
        <w:rPr>
          <w:rFonts w:ascii="宋体" w:eastAsia="宋体" w:hAnsi="宋体" w:cs="宋体" w:hint="eastAsia"/>
          <w:sz w:val="21"/>
          <w:szCs w:val="21"/>
          <w:lang w:bidi="ar"/>
        </w:rPr>
        <w:t>课程的项目要求。</w:t>
      </w:r>
    </w:p>
    <w:p w14:paraId="161B27C8" w14:textId="77777777" w:rsidR="008255A2" w:rsidRDefault="004406FF">
      <w:pPr>
        <w:pStyle w:val="2"/>
        <w:rPr>
          <w:rFonts w:asciiTheme="minorEastAsia" w:hAnsiTheme="minorEastAsia"/>
          <w:lang w:val="en-US" w:eastAsia="zh-CN"/>
        </w:rPr>
      </w:pPr>
      <w:bookmarkStart w:id="10" w:name="_Toc32390"/>
      <w:bookmarkStart w:id="11" w:name="_Toc10871"/>
      <w:bookmarkStart w:id="12" w:name="_Toc7694"/>
      <w:bookmarkStart w:id="13" w:name="_Toc31334"/>
      <w:bookmarkStart w:id="14" w:name="_Toc28960"/>
      <w:bookmarkStart w:id="15" w:name="_Toc6522"/>
      <w:bookmarkStart w:id="16" w:name="_Toc19773"/>
      <w:bookmarkStart w:id="17" w:name="_Toc9400"/>
      <w:bookmarkStart w:id="18" w:name="_Toc22902_WPSOffice_Level2"/>
      <w:bookmarkStart w:id="19" w:name="_Toc145689915"/>
      <w:r>
        <w:rPr>
          <w:rFonts w:asciiTheme="minorEastAsia" w:hAnsiTheme="minorEastAsia" w:hint="eastAsia"/>
          <w:lang w:val="en-US" w:eastAsia="zh-CN"/>
        </w:rPr>
        <w:t>编写目的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AD1E405" w14:textId="71BC47B9" w:rsidR="008255A2" w:rsidRDefault="001B4EC9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作为结项时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提交的设计报告，</w:t>
      </w:r>
      <w:r w:rsidR="00AC55D2">
        <w:rPr>
          <w:rFonts w:ascii="宋体" w:eastAsia="宋体" w:hAnsi="宋体" w:cs="宋体" w:hint="eastAsia"/>
          <w:sz w:val="21"/>
          <w:szCs w:val="21"/>
          <w:lang w:bidi="ar"/>
        </w:rPr>
        <w:t>完整阐释了</w:t>
      </w:r>
      <w:r w:rsidR="000C4C46">
        <w:rPr>
          <w:rFonts w:ascii="宋体" w:eastAsia="宋体" w:hAnsi="宋体" w:cs="宋体" w:hint="eastAsia"/>
          <w:sz w:val="21"/>
          <w:szCs w:val="21"/>
          <w:lang w:bidi="ar"/>
        </w:rPr>
        <w:t>项目的设计思路</w:t>
      </w:r>
      <w:r w:rsidR="00654CDC">
        <w:rPr>
          <w:rFonts w:ascii="宋体" w:eastAsia="宋体" w:hAnsi="宋体" w:cs="宋体" w:hint="eastAsia"/>
          <w:sz w:val="21"/>
          <w:szCs w:val="21"/>
          <w:lang w:bidi="ar"/>
        </w:rPr>
        <w:t>及各项</w:t>
      </w:r>
      <w:r w:rsidR="000C4C46">
        <w:rPr>
          <w:rFonts w:ascii="宋体" w:eastAsia="宋体" w:hAnsi="宋体" w:cs="宋体" w:hint="eastAsia"/>
          <w:sz w:val="21"/>
          <w:szCs w:val="21"/>
          <w:lang w:bidi="ar"/>
        </w:rPr>
        <w:t>细节，包含软件界面设计、数据存储方案、</w:t>
      </w:r>
      <w:r w:rsidR="00157DC5">
        <w:rPr>
          <w:rFonts w:ascii="宋体" w:eastAsia="宋体" w:hAnsi="宋体" w:cs="宋体" w:hint="eastAsia"/>
          <w:sz w:val="21"/>
          <w:szCs w:val="21"/>
          <w:lang w:bidi="ar"/>
        </w:rPr>
        <w:t>功能</w:t>
      </w:r>
      <w:r w:rsidR="000C4C46">
        <w:rPr>
          <w:rFonts w:ascii="宋体" w:eastAsia="宋体" w:hAnsi="宋体" w:cs="宋体" w:hint="eastAsia"/>
          <w:sz w:val="21"/>
          <w:szCs w:val="21"/>
          <w:lang w:bidi="ar"/>
        </w:rPr>
        <w:t>模块拆分</w:t>
      </w:r>
      <w:r w:rsidR="00EF50AC">
        <w:rPr>
          <w:rFonts w:ascii="宋体" w:eastAsia="宋体" w:hAnsi="宋体" w:cs="宋体" w:hint="eastAsia"/>
          <w:sz w:val="21"/>
          <w:szCs w:val="21"/>
          <w:lang w:bidi="ar"/>
        </w:rPr>
        <w:t>、需求实现情况及用户操作手册</w:t>
      </w:r>
      <w:r w:rsidR="000C4C46">
        <w:rPr>
          <w:rFonts w:ascii="宋体" w:eastAsia="宋体" w:hAnsi="宋体" w:cs="宋体" w:hint="eastAsia"/>
          <w:sz w:val="21"/>
          <w:szCs w:val="21"/>
          <w:lang w:bidi="ar"/>
        </w:rPr>
        <w:t>等</w:t>
      </w:r>
      <w:r w:rsidR="00654CDC">
        <w:rPr>
          <w:rFonts w:ascii="宋体" w:eastAsia="宋体" w:hAnsi="宋体" w:cs="宋体" w:hint="eastAsia"/>
          <w:sz w:val="21"/>
          <w:szCs w:val="21"/>
          <w:lang w:bidi="ar"/>
        </w:rPr>
        <w:t>章节，供</w:t>
      </w:r>
      <w:proofErr w:type="gramStart"/>
      <w:r w:rsidR="00654CDC">
        <w:rPr>
          <w:rFonts w:ascii="宋体" w:eastAsia="宋体" w:hAnsi="宋体" w:cs="宋体" w:hint="eastAsia"/>
          <w:sz w:val="21"/>
          <w:szCs w:val="21"/>
          <w:lang w:bidi="ar"/>
        </w:rPr>
        <w:t>课程结项时</w:t>
      </w:r>
      <w:proofErr w:type="gramEnd"/>
      <w:r w:rsidR="00654CDC">
        <w:rPr>
          <w:rFonts w:ascii="宋体" w:eastAsia="宋体" w:hAnsi="宋体" w:cs="宋体" w:hint="eastAsia"/>
          <w:sz w:val="21"/>
          <w:szCs w:val="21"/>
          <w:lang w:bidi="ar"/>
        </w:rPr>
        <w:t>项目评审使用，也可作为</w:t>
      </w:r>
      <w:r w:rsidR="00105FC8">
        <w:rPr>
          <w:rFonts w:ascii="宋体" w:eastAsia="宋体" w:hAnsi="宋体" w:cs="宋体" w:hint="eastAsia"/>
          <w:sz w:val="21"/>
          <w:szCs w:val="21"/>
          <w:lang w:bidi="ar"/>
        </w:rPr>
        <w:t>用户使用时的参考手册</w:t>
      </w:r>
      <w:r w:rsidR="00B30C4A">
        <w:rPr>
          <w:rFonts w:ascii="宋体" w:eastAsia="宋体" w:hAnsi="宋体" w:cs="宋体" w:hint="eastAsia"/>
          <w:sz w:val="21"/>
          <w:szCs w:val="21"/>
          <w:lang w:bidi="ar"/>
        </w:rPr>
        <w:t>，二次开发时开发人员/测试人员的参考资料。</w:t>
      </w:r>
    </w:p>
    <w:p w14:paraId="51256EC7" w14:textId="77777777" w:rsidR="008255A2" w:rsidRDefault="004406FF">
      <w:pPr>
        <w:pStyle w:val="2"/>
        <w:rPr>
          <w:rFonts w:asciiTheme="minorEastAsia" w:hAnsiTheme="minorEastAsia"/>
          <w:lang w:val="en-US" w:eastAsia="zh-CN"/>
        </w:rPr>
      </w:pPr>
      <w:bookmarkStart w:id="20" w:name="_Toc17993"/>
      <w:bookmarkStart w:id="21" w:name="_Toc2925"/>
      <w:bookmarkStart w:id="22" w:name="_Toc24588"/>
      <w:bookmarkStart w:id="23" w:name="_Toc28616_WPSOffice_Level2"/>
      <w:bookmarkStart w:id="24" w:name="_Toc16232"/>
      <w:bookmarkStart w:id="25" w:name="_Toc16904"/>
      <w:bookmarkStart w:id="26" w:name="_Toc8583"/>
      <w:bookmarkStart w:id="27" w:name="_Toc16291"/>
      <w:bookmarkStart w:id="28" w:name="_Toc30787"/>
      <w:bookmarkStart w:id="29" w:name="_Toc145689916"/>
      <w:r>
        <w:rPr>
          <w:rFonts w:asciiTheme="minorEastAsia" w:hAnsiTheme="minorEastAsia" w:hint="eastAsia"/>
          <w:lang w:val="en-US" w:eastAsia="zh-CN"/>
        </w:rPr>
        <w:t>使用对象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417B5C4" w14:textId="237C2E97" w:rsidR="008255A2" w:rsidRDefault="00CC71D9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文档主要</w:t>
      </w:r>
      <w:r w:rsidR="00DF7992">
        <w:rPr>
          <w:rFonts w:ascii="宋体" w:eastAsia="宋体" w:hAnsi="宋体" w:cs="宋体" w:hint="eastAsia"/>
          <w:sz w:val="21"/>
          <w:szCs w:val="21"/>
          <w:lang w:bidi="ar"/>
        </w:rPr>
        <w:t>作</w:t>
      </w:r>
      <w:r w:rsidR="00667F4B">
        <w:rPr>
          <w:rFonts w:ascii="宋体" w:eastAsia="宋体" w:hAnsi="宋体" w:cs="宋体" w:hint="eastAsia"/>
          <w:sz w:val="21"/>
          <w:szCs w:val="21"/>
          <w:lang w:bidi="ar"/>
        </w:rPr>
        <w:t>课程设计</w:t>
      </w:r>
      <w:proofErr w:type="gramStart"/>
      <w:r w:rsidR="00DF7992">
        <w:rPr>
          <w:rFonts w:ascii="宋体" w:eastAsia="宋体" w:hAnsi="宋体" w:cs="宋体" w:hint="eastAsia"/>
          <w:sz w:val="21"/>
          <w:szCs w:val="21"/>
          <w:lang w:bidi="ar"/>
        </w:rPr>
        <w:t>项目结项评审</w:t>
      </w:r>
      <w:proofErr w:type="gramEnd"/>
      <w:r w:rsidR="00D250E4">
        <w:rPr>
          <w:rFonts w:ascii="宋体" w:eastAsia="宋体" w:hAnsi="宋体" w:cs="宋体" w:hint="eastAsia"/>
          <w:sz w:val="21"/>
          <w:szCs w:val="21"/>
          <w:lang w:bidi="ar"/>
        </w:rPr>
        <w:t>时的提交材料</w:t>
      </w:r>
      <w:r w:rsidR="00DF7992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14:paraId="3CA4E224" w14:textId="410CBF07" w:rsidR="008255A2" w:rsidRDefault="0006380C">
      <w:pPr>
        <w:pStyle w:val="2"/>
        <w:rPr>
          <w:rFonts w:asciiTheme="minorEastAsia" w:hAnsiTheme="minorEastAsia"/>
          <w:lang w:val="en-US" w:eastAsia="zh-CN"/>
        </w:rPr>
      </w:pPr>
      <w:bookmarkStart w:id="30" w:name="_Toc145689917"/>
      <w:r>
        <w:rPr>
          <w:rFonts w:asciiTheme="minorEastAsia" w:hAnsiTheme="minorEastAsia" w:hint="eastAsia"/>
          <w:lang w:val="en-US" w:eastAsia="zh-CN"/>
        </w:rPr>
        <w:t>整体</w:t>
      </w:r>
      <w:r w:rsidR="00865C86">
        <w:rPr>
          <w:rFonts w:asciiTheme="minorEastAsia" w:hAnsiTheme="minorEastAsia" w:hint="eastAsia"/>
          <w:lang w:val="en-US" w:eastAsia="zh-CN"/>
        </w:rPr>
        <w:t>业务</w:t>
      </w:r>
      <w:r w:rsidR="00021518">
        <w:rPr>
          <w:rFonts w:asciiTheme="minorEastAsia" w:hAnsiTheme="minorEastAsia" w:hint="eastAsia"/>
          <w:lang w:val="en-US" w:eastAsia="zh-CN"/>
        </w:rPr>
        <w:t>功能</w:t>
      </w:r>
      <w:bookmarkEnd w:id="30"/>
    </w:p>
    <w:p w14:paraId="350C9642" w14:textId="29FA8218" w:rsidR="00865C86" w:rsidRDefault="00226251" w:rsidP="00021518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依照课程要求，</w:t>
      </w:r>
      <w:r w:rsidR="00E27EC3">
        <w:rPr>
          <w:rFonts w:ascii="宋体" w:eastAsia="宋体" w:hAnsi="宋体" w:cs="宋体" w:hint="eastAsia"/>
          <w:sz w:val="21"/>
          <w:szCs w:val="21"/>
          <w:lang w:bidi="ar"/>
        </w:rPr>
        <w:t>项目面向综合体育场馆管理员与预约场地的一般</w:t>
      </w:r>
      <w:r w:rsidR="00EB652E">
        <w:rPr>
          <w:rFonts w:ascii="宋体" w:eastAsia="宋体" w:hAnsi="宋体" w:cs="宋体" w:hint="eastAsia"/>
          <w:sz w:val="21"/>
          <w:szCs w:val="21"/>
          <w:lang w:bidi="ar"/>
        </w:rPr>
        <w:t>顾客</w:t>
      </w:r>
      <w:r w:rsidR="00E27EC3">
        <w:rPr>
          <w:rFonts w:ascii="宋体" w:eastAsia="宋体" w:hAnsi="宋体" w:cs="宋体" w:hint="eastAsia"/>
          <w:sz w:val="21"/>
          <w:szCs w:val="21"/>
          <w:lang w:bidi="ar"/>
        </w:rPr>
        <w:t>用户，同时提供了主管用户组作为管理员的上级权限</w:t>
      </w:r>
      <w:r w:rsidR="00865C86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14:paraId="226F5C5E" w14:textId="77777777" w:rsidR="00865C86" w:rsidRDefault="00865C86" w:rsidP="00021518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主管</w:t>
      </w:r>
      <w:r w:rsidR="00E27EC3">
        <w:rPr>
          <w:rFonts w:ascii="宋体" w:eastAsia="宋体" w:hAnsi="宋体" w:cs="宋体" w:hint="eastAsia"/>
          <w:sz w:val="21"/>
          <w:szCs w:val="21"/>
          <w:lang w:bidi="ar"/>
        </w:rPr>
        <w:t>可</w:t>
      </w:r>
      <w:r>
        <w:rPr>
          <w:rFonts w:ascii="宋体" w:eastAsia="宋体" w:hAnsi="宋体" w:cs="宋体" w:hint="eastAsia"/>
          <w:sz w:val="21"/>
          <w:szCs w:val="21"/>
          <w:lang w:bidi="ar"/>
        </w:rPr>
        <w:t>填写场馆名称及管理员的个人信息，</w:t>
      </w:r>
      <w:r w:rsidR="00E27EC3">
        <w:rPr>
          <w:rFonts w:ascii="宋体" w:eastAsia="宋体" w:hAnsi="宋体" w:cs="宋体" w:hint="eastAsia"/>
          <w:sz w:val="21"/>
          <w:szCs w:val="21"/>
          <w:lang w:bidi="ar"/>
        </w:rPr>
        <w:t>添加新的场馆并为其分配管理员。</w:t>
      </w:r>
    </w:p>
    <w:p w14:paraId="547B10FE" w14:textId="1E44F352" w:rsidR="00865C86" w:rsidRDefault="00E27EC3" w:rsidP="00021518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管理员为体育场馆的管理者，可向当前管理的场馆中添加场地，填写场地的名称、位置、运动类型、准入年龄、租金等基本信息，可以查看当前场馆中所有场地的预约情况，查看</w:t>
      </w:r>
      <w:r w:rsidR="0000004B">
        <w:rPr>
          <w:rFonts w:ascii="宋体" w:eastAsia="宋体" w:hAnsi="宋体" w:cs="宋体" w:hint="eastAsia"/>
          <w:sz w:val="21"/>
          <w:szCs w:val="21"/>
          <w:lang w:bidi="ar"/>
        </w:rPr>
        <w:t>全场营收、最受欢迎运动等</w:t>
      </w:r>
      <w:r>
        <w:rPr>
          <w:rFonts w:ascii="宋体" w:eastAsia="宋体" w:hAnsi="宋体" w:cs="宋体" w:hint="eastAsia"/>
          <w:sz w:val="21"/>
          <w:szCs w:val="21"/>
          <w:lang w:bidi="ar"/>
        </w:rPr>
        <w:t>统计信息</w:t>
      </w:r>
      <w:r w:rsidR="0000004B">
        <w:rPr>
          <w:rFonts w:ascii="宋体" w:eastAsia="宋体" w:hAnsi="宋体" w:cs="宋体" w:hint="eastAsia"/>
          <w:sz w:val="21"/>
          <w:szCs w:val="21"/>
          <w:lang w:bidi="ar"/>
        </w:rPr>
        <w:t>，以及编辑自身信息。</w:t>
      </w:r>
    </w:p>
    <w:p w14:paraId="20B5ACBC" w14:textId="33D9170D" w:rsidR="008255A2" w:rsidRDefault="0000004B" w:rsidP="00021518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用户在填写自身姓名、年龄、性别、邮箱、手机号等基本信息后，注册成为</w:t>
      </w:r>
      <w:r w:rsidR="00865C86">
        <w:rPr>
          <w:rFonts w:ascii="宋体" w:eastAsia="宋体" w:hAnsi="宋体" w:cs="宋体" w:hint="eastAsia"/>
          <w:sz w:val="21"/>
          <w:szCs w:val="21"/>
          <w:lang w:bidi="ar"/>
        </w:rPr>
        <w:t>顾客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 w:rsidR="00865C86">
        <w:rPr>
          <w:rFonts w:ascii="宋体" w:eastAsia="宋体" w:hAnsi="宋体" w:cs="宋体" w:hint="eastAsia"/>
          <w:sz w:val="21"/>
          <w:szCs w:val="21"/>
          <w:lang w:bidi="ar"/>
        </w:rPr>
        <w:t>在输入正确信息登入系统后，可以按照场馆</w:t>
      </w:r>
      <w:r w:rsidR="00AD1128">
        <w:rPr>
          <w:rFonts w:ascii="宋体" w:eastAsia="宋体" w:hAnsi="宋体" w:cs="宋体" w:hint="eastAsia"/>
          <w:sz w:val="21"/>
          <w:szCs w:val="21"/>
          <w:lang w:bidi="ar"/>
        </w:rPr>
        <w:t>名称、场地名称、运动类型等查询场地，可根据租金、预定量等查看场地排序，能根据是否有空余场地过滤查询结果</w:t>
      </w:r>
      <w:r w:rsidR="00B85A6B">
        <w:rPr>
          <w:rFonts w:ascii="宋体" w:eastAsia="宋体" w:hAnsi="宋体" w:cs="宋体" w:hint="eastAsia"/>
          <w:sz w:val="21"/>
          <w:szCs w:val="21"/>
          <w:lang w:bidi="ar"/>
        </w:rPr>
        <w:t>；可以</w:t>
      </w:r>
      <w:r w:rsidR="0006380C">
        <w:rPr>
          <w:rFonts w:ascii="宋体" w:eastAsia="宋体" w:hAnsi="宋体" w:cs="宋体" w:hint="eastAsia"/>
          <w:sz w:val="21"/>
          <w:szCs w:val="21"/>
          <w:lang w:bidi="ar"/>
        </w:rPr>
        <w:t>通过场地</w:t>
      </w:r>
      <w:r w:rsidR="00A05641">
        <w:rPr>
          <w:rFonts w:ascii="宋体" w:eastAsia="宋体" w:hAnsi="宋体" w:cs="宋体" w:hint="eastAsia"/>
          <w:sz w:val="21"/>
          <w:szCs w:val="21"/>
          <w:lang w:bidi="ar"/>
        </w:rPr>
        <w:t>ID预定场地使用；可以查询自己过去预定的订单并取消预定</w:t>
      </w:r>
      <w:r w:rsidR="008561DD">
        <w:rPr>
          <w:rFonts w:ascii="宋体" w:eastAsia="宋体" w:hAnsi="宋体" w:cs="宋体" w:hint="eastAsia"/>
          <w:sz w:val="21"/>
          <w:szCs w:val="21"/>
          <w:lang w:bidi="ar"/>
        </w:rPr>
        <w:t>；可以修改自己的手机号、邮箱、地址等个人信息。</w:t>
      </w:r>
    </w:p>
    <w:p w14:paraId="2A562FA8" w14:textId="30D56BF5" w:rsidR="008561DD" w:rsidRDefault="008561DD" w:rsidP="00021518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程序整体业务有完备的校验流程，会在核对用户信息合法后再进行正常业务流程，能够应对如输入不规范、预约日期冲突等</w:t>
      </w:r>
      <w:r w:rsidR="009C302B">
        <w:rPr>
          <w:rFonts w:ascii="宋体" w:eastAsia="宋体" w:hAnsi="宋体" w:cs="宋体" w:hint="eastAsia"/>
          <w:sz w:val="21"/>
          <w:szCs w:val="21"/>
          <w:lang w:bidi="ar"/>
        </w:rPr>
        <w:t>常见</w:t>
      </w:r>
      <w:r>
        <w:rPr>
          <w:rFonts w:ascii="宋体" w:eastAsia="宋体" w:hAnsi="宋体" w:cs="宋体" w:hint="eastAsia"/>
          <w:sz w:val="21"/>
          <w:szCs w:val="21"/>
          <w:lang w:bidi="ar"/>
        </w:rPr>
        <w:t>问题</w:t>
      </w:r>
      <w:r w:rsidR="009C302B">
        <w:rPr>
          <w:rFonts w:ascii="宋体" w:eastAsia="宋体" w:hAnsi="宋体" w:cs="宋体" w:hint="eastAsia"/>
          <w:sz w:val="21"/>
          <w:szCs w:val="21"/>
          <w:lang w:bidi="ar"/>
        </w:rPr>
        <w:t>，具有一定的抗击打能力，鲁棒性较强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14:paraId="32AF454D" w14:textId="2C5E1FB4" w:rsidR="00D13ADC" w:rsidRDefault="00911EBC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31" w:name="_Toc404516274"/>
      <w:bookmarkStart w:id="32" w:name="_Toc404516269"/>
      <w:bookmarkStart w:id="33" w:name="_Toc404516273"/>
      <w:bookmarkStart w:id="34" w:name="_Toc404516276"/>
      <w:bookmarkStart w:id="35" w:name="_Toc404516271"/>
      <w:bookmarkStart w:id="36" w:name="_Toc404516277"/>
      <w:bookmarkStart w:id="37" w:name="_Toc404516272"/>
      <w:bookmarkStart w:id="38" w:name="_Toc404516275"/>
      <w:bookmarkStart w:id="39" w:name="_Toc404516267"/>
      <w:bookmarkStart w:id="40" w:name="_Toc404516270"/>
      <w:bookmarkStart w:id="41" w:name="_Toc404516268"/>
      <w:bookmarkStart w:id="42" w:name="_Toc3659"/>
      <w:bookmarkStart w:id="43" w:name="_Toc2420"/>
      <w:bookmarkStart w:id="44" w:name="_Toc18887"/>
      <w:bookmarkStart w:id="45" w:name="_Toc927"/>
      <w:bookmarkStart w:id="46" w:name="_Toc25458"/>
      <w:bookmarkStart w:id="47" w:name="_Toc22902_WPSOffice_Level1"/>
      <w:bookmarkStart w:id="48" w:name="_Toc7192"/>
      <w:bookmarkStart w:id="49" w:name="_Toc23218"/>
      <w:bookmarkStart w:id="50" w:name="_Toc5493"/>
      <w:bookmarkStart w:id="51" w:name="_Toc145689918"/>
      <w:bookmarkStart w:id="52" w:name="_Toc6244"/>
      <w:bookmarkStart w:id="53" w:name="_Toc16958"/>
      <w:bookmarkStart w:id="54" w:name="_Toc16583"/>
      <w:bookmarkStart w:id="55" w:name="_Toc3426"/>
      <w:bookmarkStart w:id="56" w:name="_Toc7044"/>
      <w:bookmarkStart w:id="57" w:name="_Toc25878"/>
      <w:bookmarkStart w:id="58" w:name="_Toc7554"/>
      <w:bookmarkStart w:id="59" w:name="_Toc5376"/>
      <w:bookmarkStart w:id="60" w:name="_Toc22325"/>
      <w:bookmarkStart w:id="61" w:name="_Toc23594_WPSOffice_Level2"/>
      <w:bookmarkStart w:id="62" w:name="_Toc25155"/>
      <w:bookmarkStart w:id="63" w:name="_Toc27760"/>
      <w:bookmarkStart w:id="64" w:name="_Toc8870"/>
      <w:bookmarkStart w:id="65" w:name="_Toc878"/>
      <w:bookmarkStart w:id="66" w:name="_Toc23769"/>
      <w:bookmarkStart w:id="67" w:name="_Toc1821"/>
      <w:bookmarkStart w:id="68" w:name="_Toc1433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asciiTheme="minorEastAsia" w:hAnsiTheme="minorEastAsia" w:hint="eastAsia"/>
          <w:lang w:val="en-US" w:eastAsia="zh-CN"/>
        </w:rPr>
        <w:lastRenderedPageBreak/>
        <w:t>总体</w:t>
      </w:r>
      <w:r w:rsidR="00D13ADC">
        <w:rPr>
          <w:rFonts w:asciiTheme="minorEastAsia" w:hAnsiTheme="minorEastAsia" w:hint="eastAsia"/>
          <w:lang w:val="en-US" w:eastAsia="zh-CN"/>
        </w:rPr>
        <w:t>设计概述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9025B57" w14:textId="0FB8327F" w:rsidR="00D13ADC" w:rsidRDefault="00D13ADC">
      <w:pPr>
        <w:pStyle w:val="2"/>
        <w:rPr>
          <w:lang w:eastAsia="zh-CN"/>
        </w:rPr>
      </w:pPr>
      <w:bookmarkStart w:id="69" w:name="_Toc13113_WPSOffice_Level2"/>
      <w:bookmarkStart w:id="70" w:name="_Toc145689919"/>
      <w:r>
        <w:rPr>
          <w:rFonts w:hint="eastAsia"/>
          <w:lang w:eastAsia="zh-CN"/>
        </w:rPr>
        <w:t>业务</w:t>
      </w:r>
      <w:r w:rsidR="00055F25">
        <w:rPr>
          <w:rFonts w:hint="eastAsia"/>
          <w:lang w:eastAsia="zh-CN"/>
        </w:rPr>
        <w:t>逻辑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9"/>
      <w:r w:rsidR="002327CD">
        <w:rPr>
          <w:rFonts w:hint="eastAsia"/>
          <w:lang w:eastAsia="zh-CN"/>
        </w:rPr>
        <w:t>设计</w:t>
      </w:r>
      <w:bookmarkEnd w:id="70"/>
    </w:p>
    <w:p w14:paraId="06789806" w14:textId="144E5FCC" w:rsidR="00BB323B" w:rsidRDefault="00721118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项目设计可满足一般大型体育场馆的管理需求</w:t>
      </w:r>
      <w:r w:rsidR="00BA3C0F">
        <w:rPr>
          <w:rFonts w:asciiTheme="minorEastAsia" w:hAnsiTheme="minorEastAsia" w:cstheme="minorEastAsia" w:hint="eastAsia"/>
          <w:sz w:val="21"/>
          <w:szCs w:val="21"/>
          <w:lang w:eastAsia="zh-CN"/>
        </w:rPr>
        <w:t>，能够完成基本的账户控制及场馆</w:t>
      </w:r>
      <w:r w:rsidR="009B7D25">
        <w:rPr>
          <w:rFonts w:asciiTheme="minorEastAsia" w:hAnsiTheme="minorEastAsia" w:cstheme="minorEastAsia" w:hint="eastAsia"/>
          <w:sz w:val="21"/>
          <w:szCs w:val="21"/>
          <w:lang w:eastAsia="zh-CN"/>
        </w:rPr>
        <w:t>查询与</w:t>
      </w:r>
      <w:r w:rsidR="00BA3C0F">
        <w:rPr>
          <w:rFonts w:asciiTheme="minorEastAsia" w:hAnsiTheme="minorEastAsia" w:cstheme="minorEastAsia" w:hint="eastAsia"/>
          <w:sz w:val="21"/>
          <w:szCs w:val="21"/>
          <w:lang w:eastAsia="zh-CN"/>
        </w:rPr>
        <w:t>预定管理</w:t>
      </w:r>
      <w:r w:rsidR="00BB323B">
        <w:rPr>
          <w:rFonts w:asciiTheme="minorEastAsia" w:hAnsiTheme="minorEastAsia" w:cstheme="minorEastAsia" w:hint="eastAsia"/>
          <w:sz w:val="21"/>
          <w:szCs w:val="21"/>
          <w:lang w:eastAsia="zh-CN"/>
        </w:rPr>
        <w:t>，对用户输入的信息有基本的校验。</w:t>
      </w:r>
    </w:p>
    <w:p w14:paraId="497BEA0D" w14:textId="1351B389" w:rsidR="008255A2" w:rsidRDefault="00C90FBD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面向</w:t>
      </w:r>
      <w:r w:rsidR="007D55A8">
        <w:rPr>
          <w:rFonts w:asciiTheme="minorEastAsia" w:hAnsiTheme="minorEastAsia" w:cstheme="minorEastAsia" w:hint="eastAsia"/>
          <w:sz w:val="21"/>
          <w:szCs w:val="21"/>
          <w:lang w:eastAsia="zh-CN"/>
        </w:rPr>
        <w:t>使用者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的整体业务逻辑</w:t>
      </w:r>
      <w:r w:rsidR="00AE7FD4">
        <w:rPr>
          <w:rFonts w:asciiTheme="minorEastAsia" w:hAnsiTheme="minorEastAsia" w:cstheme="minorEastAsia" w:hint="eastAsia"/>
          <w:sz w:val="21"/>
          <w:szCs w:val="21"/>
          <w:lang w:eastAsia="zh-CN"/>
        </w:rPr>
        <w:t>设计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大致如下图所示。</w:t>
      </w:r>
    </w:p>
    <w:p w14:paraId="31CEC3FF" w14:textId="2B3EF831" w:rsidR="008255A2" w:rsidRDefault="0037208F">
      <w:pPr>
        <w:pStyle w:val="Text"/>
        <w:rPr>
          <w:lang w:val="de-DE" w:eastAsia="zh-CN"/>
        </w:rPr>
      </w:pPr>
      <w:r>
        <w:rPr>
          <w:noProof/>
        </w:rPr>
        <w:drawing>
          <wp:inline distT="0" distB="0" distL="0" distR="0" wp14:anchorId="29C4461F" wp14:editId="54361B6F">
            <wp:extent cx="5767705" cy="3958590"/>
            <wp:effectExtent l="19050" t="19050" r="2349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958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1EE38" w14:textId="23781159" w:rsidR="008255A2" w:rsidRDefault="004406FF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bookmarkStart w:id="71" w:name="_Toc19250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2-1 </w:t>
      </w:r>
      <w:r w:rsidR="00173F68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业务逻辑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图</w:t>
      </w:r>
      <w:bookmarkEnd w:id="71"/>
    </w:p>
    <w:p w14:paraId="505CB95A" w14:textId="3253E34B" w:rsidR="008255A2" w:rsidRDefault="004406FF">
      <w:pPr>
        <w:pStyle w:val="2"/>
        <w:rPr>
          <w:lang w:eastAsia="zh-CN"/>
        </w:rPr>
      </w:pPr>
      <w:bookmarkStart w:id="72" w:name="_Toc8829_WPSOffice_Level2"/>
      <w:bookmarkStart w:id="73" w:name="_Toc145689920"/>
      <w:r>
        <w:rPr>
          <w:rFonts w:hint="eastAsia"/>
          <w:lang w:eastAsia="zh-CN"/>
        </w:rPr>
        <w:t>系统</w:t>
      </w:r>
      <w:bookmarkEnd w:id="72"/>
      <w:r w:rsidR="00C238D7">
        <w:rPr>
          <w:rFonts w:hint="eastAsia"/>
          <w:lang w:eastAsia="zh-CN"/>
        </w:rPr>
        <w:t>总体</w:t>
      </w:r>
      <w:r w:rsidR="00223B8C">
        <w:rPr>
          <w:rFonts w:hint="eastAsia"/>
          <w:lang w:eastAsia="zh-CN"/>
        </w:rPr>
        <w:t>设计</w:t>
      </w:r>
      <w:bookmarkEnd w:id="73"/>
    </w:p>
    <w:p w14:paraId="103F97D3" w14:textId="3BF84D98" w:rsidR="008255A2" w:rsidRDefault="00C31D75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软件</w:t>
      </w:r>
      <w:r w:rsidR="00756EC3">
        <w:rPr>
          <w:rFonts w:ascii="宋体" w:eastAsia="宋体" w:hAnsi="宋体" w:cs="宋体" w:hint="eastAsia"/>
          <w:sz w:val="21"/>
          <w:szCs w:val="21"/>
          <w:lang w:eastAsia="zh-CN" w:bidi="ar"/>
        </w:rPr>
        <w:t>完全使用C语言编写，未使用任何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C</w:t>
      </w:r>
      <w:r>
        <w:rPr>
          <w:rFonts w:ascii="宋体" w:eastAsia="宋体" w:hAnsi="宋体" w:cs="宋体"/>
          <w:sz w:val="21"/>
          <w:szCs w:val="21"/>
          <w:lang w:eastAsia="zh-CN" w:bidi="ar"/>
        </w:rPr>
        <w:t>++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特性</w:t>
      </w:r>
      <w:r w:rsidR="0003113B">
        <w:rPr>
          <w:rFonts w:ascii="宋体" w:eastAsia="宋体" w:hAnsi="宋体" w:cs="宋体" w:hint="eastAsia"/>
          <w:sz w:val="21"/>
          <w:szCs w:val="21"/>
          <w:lang w:eastAsia="zh-CN" w:bidi="ar"/>
        </w:rPr>
        <w:t>（面向对象、SDL等）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实现功能。考虑到软件功能实现与信息存取高度相关，且需要的信息表类</w:t>
      </w:r>
      <w:r w:rsidR="0066314E">
        <w:rPr>
          <w:rFonts w:ascii="宋体" w:eastAsia="宋体" w:hAnsi="宋体" w:cs="宋体" w:hint="eastAsia"/>
          <w:sz w:val="21"/>
          <w:szCs w:val="21"/>
          <w:lang w:eastAsia="zh-CN" w:bidi="ar"/>
        </w:rPr>
        <w:t>交错性强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，软件采取界面与业务逻辑分离、数据操作与用户端流程分离的设计思路，将主管、场馆管理员和用户的业务逻辑代码与独立设计的数据存取中台</w:t>
      </w:r>
      <w:r w:rsidR="00BC00D2">
        <w:rPr>
          <w:rFonts w:ascii="宋体" w:eastAsia="宋体" w:hAnsi="宋体" w:cs="宋体" w:hint="eastAsia"/>
          <w:sz w:val="21"/>
          <w:szCs w:val="21"/>
          <w:lang w:eastAsia="zh-CN" w:bidi="ar"/>
        </w:rPr>
        <w:t>（持久化层）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接入，实现数据格式统一化</w:t>
      </w:r>
      <w:r w:rsidR="00063778">
        <w:rPr>
          <w:rFonts w:ascii="宋体" w:eastAsia="宋体" w:hAnsi="宋体" w:cs="宋体" w:hint="eastAsia"/>
          <w:sz w:val="21"/>
          <w:szCs w:val="21"/>
          <w:lang w:eastAsia="zh-CN" w:bidi="ar"/>
        </w:rPr>
        <w:t>。</w:t>
      </w:r>
      <w:r w:rsidR="003E4A23">
        <w:rPr>
          <w:rFonts w:ascii="宋体" w:eastAsia="宋体" w:hAnsi="宋体" w:cs="宋体"/>
          <w:sz w:val="21"/>
          <w:szCs w:val="21"/>
          <w:lang w:eastAsia="zh-CN" w:bidi="ar"/>
        </w:rPr>
        <w:t xml:space="preserve"> </w:t>
      </w:r>
    </w:p>
    <w:p w14:paraId="20ADD59C" w14:textId="67C07315" w:rsidR="008255A2" w:rsidRDefault="00581A91" w:rsidP="00B87E32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系统整体架构如图所示：</w:t>
      </w:r>
    </w:p>
    <w:p w14:paraId="5D0BE689" w14:textId="12F3F2BB" w:rsidR="00B87E32" w:rsidRDefault="00B87E32" w:rsidP="00B87E32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 w:bidi="ar"/>
        </w:rPr>
      </w:pPr>
    </w:p>
    <w:p w14:paraId="33B3B099" w14:textId="60B1945D" w:rsidR="00B87E32" w:rsidRPr="00B87E32" w:rsidRDefault="00B87E32" w:rsidP="00B87E32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1795A54E" wp14:editId="52F01F3C">
            <wp:extent cx="5767705" cy="3211830"/>
            <wp:effectExtent l="19050" t="19050" r="23495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211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885B5" w14:textId="77777777" w:rsidR="008255A2" w:rsidRDefault="004406FF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bookmarkStart w:id="74" w:name="_Toc576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2-2 系统架构图</w:t>
      </w:r>
      <w:bookmarkEnd w:id="74"/>
    </w:p>
    <w:p w14:paraId="6721C424" w14:textId="30DDE947" w:rsidR="005D77F9" w:rsidRDefault="005D77F9">
      <w:pPr>
        <w:pStyle w:val="2"/>
        <w:rPr>
          <w:lang w:eastAsia="zh-CN"/>
        </w:rPr>
      </w:pPr>
      <w:bookmarkStart w:id="75" w:name="_Toc145689921"/>
      <w:r>
        <w:rPr>
          <w:rFonts w:hint="eastAsia"/>
          <w:lang w:eastAsia="zh-CN"/>
        </w:rPr>
        <w:t>界面设计</w:t>
      </w:r>
      <w:bookmarkEnd w:id="75"/>
    </w:p>
    <w:p w14:paraId="1CFA3B93" w14:textId="5D2D7813" w:rsidR="00AE43BC" w:rsidRDefault="00223B8C" w:rsidP="00CD0490">
      <w:pPr>
        <w:pStyle w:val="Text"/>
        <w:spacing w:after="0" w:line="360" w:lineRule="auto"/>
        <w:ind w:firstLine="420"/>
        <w:rPr>
          <w:rFonts w:ascii="宋体" w:eastAsia="宋体" w:hAnsi="宋体" w:cs="宋体"/>
          <w:sz w:val="21"/>
          <w:szCs w:val="21"/>
          <w:lang w:val="de-DE" w:eastAsia="zh-CN" w:bidi="ar"/>
        </w:rPr>
      </w:pP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用户界面</w:t>
      </w:r>
      <w:r w:rsidR="00002F52">
        <w:rPr>
          <w:rFonts w:ascii="宋体" w:eastAsia="宋体" w:hAnsi="宋体" w:cs="宋体" w:hint="eastAsia"/>
          <w:sz w:val="21"/>
          <w:szCs w:val="21"/>
          <w:lang w:eastAsia="zh-CN" w:bidi="ar"/>
        </w:rPr>
        <w:t>完全使用终端命令行中的</w:t>
      </w:r>
      <w:r w:rsidR="00002F52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TUI（Terminal</w:t>
      </w:r>
      <w:r w:rsidR="00002F52" w:rsidRPr="009A020D">
        <w:rPr>
          <w:rFonts w:ascii="宋体" w:eastAsia="宋体" w:hAnsi="宋体" w:cs="宋体"/>
          <w:sz w:val="21"/>
          <w:szCs w:val="21"/>
          <w:lang w:val="de-DE" w:eastAsia="zh-CN" w:bidi="ar"/>
        </w:rPr>
        <w:t xml:space="preserve"> </w:t>
      </w:r>
      <w:r w:rsidR="00002F52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user</w:t>
      </w:r>
      <w:r w:rsidR="00002F52" w:rsidRPr="009A020D">
        <w:rPr>
          <w:rFonts w:ascii="宋体" w:eastAsia="宋体" w:hAnsi="宋体" w:cs="宋体"/>
          <w:sz w:val="21"/>
          <w:szCs w:val="21"/>
          <w:lang w:val="de-DE" w:eastAsia="zh-CN" w:bidi="ar"/>
        </w:rPr>
        <w:t xml:space="preserve"> </w:t>
      </w:r>
      <w:r w:rsidR="00002F52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interface，</w:t>
      </w:r>
      <w:r w:rsidR="00002F52">
        <w:rPr>
          <w:rFonts w:ascii="宋体" w:eastAsia="宋体" w:hAnsi="宋体" w:cs="宋体" w:hint="eastAsia"/>
          <w:sz w:val="21"/>
          <w:szCs w:val="21"/>
          <w:lang w:eastAsia="zh-CN" w:bidi="ar"/>
        </w:rPr>
        <w:t>终端用户界面</w:t>
      </w:r>
      <w:r w:rsidR="00002F52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）</w:t>
      </w:r>
      <w:r w:rsidR="00002F52">
        <w:rPr>
          <w:rFonts w:ascii="宋体" w:eastAsia="宋体" w:hAnsi="宋体" w:cs="宋体" w:hint="eastAsia"/>
          <w:sz w:val="21"/>
          <w:szCs w:val="21"/>
          <w:lang w:eastAsia="zh-CN" w:bidi="ar"/>
        </w:rPr>
        <w:t>方案</w:t>
      </w:r>
      <w:r w:rsidR="00002F52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，</w:t>
      </w:r>
      <w:r w:rsidR="00002F52">
        <w:rPr>
          <w:rFonts w:ascii="宋体" w:eastAsia="宋体" w:hAnsi="宋体" w:cs="宋体" w:hint="eastAsia"/>
          <w:sz w:val="21"/>
          <w:szCs w:val="21"/>
          <w:lang w:eastAsia="zh-CN" w:bidi="ar"/>
        </w:rPr>
        <w:t>在</w:t>
      </w:r>
      <w:r w:rsidR="00E421E1">
        <w:rPr>
          <w:rFonts w:ascii="宋体" w:eastAsia="宋体" w:hAnsi="宋体" w:cs="宋体" w:hint="eastAsia"/>
          <w:sz w:val="21"/>
          <w:szCs w:val="21"/>
          <w:lang w:eastAsia="zh-CN" w:bidi="ar"/>
        </w:rPr>
        <w:t>每级用户菜单顶部通过</w:t>
      </w:r>
      <w:r w:rsidR="00E421E1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ASCII</w:t>
      </w:r>
      <w:r w:rsidR="00E421E1">
        <w:rPr>
          <w:rFonts w:ascii="宋体" w:eastAsia="宋体" w:hAnsi="宋体" w:cs="宋体" w:hint="eastAsia"/>
          <w:sz w:val="21"/>
          <w:szCs w:val="21"/>
          <w:lang w:eastAsia="zh-CN" w:bidi="ar"/>
        </w:rPr>
        <w:t>字符画展</w:t>
      </w:r>
      <w:proofErr w:type="gramStart"/>
      <w:r w:rsidR="00E421E1">
        <w:rPr>
          <w:rFonts w:ascii="宋体" w:eastAsia="宋体" w:hAnsi="宋体" w:cs="宋体" w:hint="eastAsia"/>
          <w:sz w:val="21"/>
          <w:szCs w:val="21"/>
          <w:lang w:eastAsia="zh-CN" w:bidi="ar"/>
        </w:rPr>
        <w:t>示当前</w:t>
      </w:r>
      <w:proofErr w:type="gramEnd"/>
      <w:r w:rsidR="00E421E1">
        <w:rPr>
          <w:rFonts w:ascii="宋体" w:eastAsia="宋体" w:hAnsi="宋体" w:cs="宋体" w:hint="eastAsia"/>
          <w:sz w:val="21"/>
          <w:szCs w:val="21"/>
          <w:lang w:eastAsia="zh-CN" w:bidi="ar"/>
        </w:rPr>
        <w:t>菜单层级</w:t>
      </w:r>
      <w:r w:rsidR="00E421E1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，</w:t>
      </w:r>
      <w:r w:rsidR="009A020D">
        <w:rPr>
          <w:rFonts w:ascii="宋体" w:eastAsia="宋体" w:hAnsi="宋体" w:cs="宋体" w:hint="eastAsia"/>
          <w:sz w:val="21"/>
          <w:szCs w:val="21"/>
          <w:lang w:eastAsia="zh-CN" w:bidi="ar"/>
        </w:rPr>
        <w:t>通过</w:t>
      </w:r>
      <w:r w:rsidR="009A020D" w:rsidRP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p</w:t>
      </w:r>
      <w:r w:rsidR="009A020D">
        <w:rPr>
          <w:rFonts w:ascii="宋体" w:eastAsia="宋体" w:hAnsi="宋体" w:cs="宋体"/>
          <w:sz w:val="21"/>
          <w:szCs w:val="21"/>
          <w:lang w:val="de-DE" w:eastAsia="zh-CN" w:bidi="ar"/>
        </w:rPr>
        <w:t>rintf</w:t>
      </w:r>
      <w:r w:rsid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 xml:space="preserve">函数的 </w:t>
      </w:r>
      <w:r w:rsidR="009A020D" w:rsidRPr="009A020D">
        <w:rPr>
          <w:rFonts w:ascii="Courier New" w:hAnsi="Courier New" w:cs="Courier New"/>
          <w:sz w:val="18"/>
          <w:szCs w:val="18"/>
          <w:shd w:val="clear" w:color="auto" w:fill="F6F6F6"/>
          <w:lang w:val="de-DE"/>
        </w:rPr>
        <w:t>\033[m</w:t>
      </w:r>
      <w:r w:rsidR="009A020D">
        <w:rPr>
          <w:rFonts w:ascii="Courier New" w:hAnsi="Courier New" w:cs="Courier New"/>
          <w:sz w:val="18"/>
          <w:szCs w:val="18"/>
          <w:shd w:val="clear" w:color="auto" w:fill="F6F6F6"/>
          <w:lang w:val="de-DE"/>
        </w:rPr>
        <w:t xml:space="preserve"> </w:t>
      </w:r>
      <w:r w:rsidR="009A020D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控制符实现彩色打印，高亮显示关键信息和操作按键信息。</w:t>
      </w:r>
      <w:r w:rsidR="00463541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在用户体验方面有一定改善。</w:t>
      </w:r>
    </w:p>
    <w:p w14:paraId="0739B556" w14:textId="567D6D90" w:rsidR="00AE43BC" w:rsidRDefault="00AE43BC" w:rsidP="00AE43BC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val="de-DE" w:eastAsia="zh-CN" w:bidi="ar"/>
        </w:rPr>
      </w:pPr>
      <w:r>
        <w:rPr>
          <w:noProof/>
        </w:rPr>
        <w:drawing>
          <wp:inline distT="0" distB="0" distL="0" distR="0" wp14:anchorId="32E78972" wp14:editId="76A6E4A0">
            <wp:extent cx="5767705" cy="3658870"/>
            <wp:effectExtent l="19050" t="19050" r="2349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658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E0FFA9" w14:textId="4EF91B23" w:rsidR="00E0228B" w:rsidRPr="00A07ABB" w:rsidRDefault="00E0228B" w:rsidP="00A07ABB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软件界面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–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管理员登录</w:t>
      </w:r>
    </w:p>
    <w:p w14:paraId="36483228" w14:textId="1E396345" w:rsidR="00AE43BC" w:rsidRDefault="00AE43BC" w:rsidP="00AE43BC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val="de-DE" w:eastAsia="zh-CN" w:bidi="ar"/>
        </w:rPr>
      </w:pPr>
      <w:r>
        <w:rPr>
          <w:noProof/>
        </w:rPr>
        <w:lastRenderedPageBreak/>
        <w:drawing>
          <wp:inline distT="0" distB="0" distL="0" distR="0" wp14:anchorId="44489548" wp14:editId="4FCBF189">
            <wp:extent cx="5767705" cy="3808095"/>
            <wp:effectExtent l="19050" t="19050" r="23495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80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20524" w14:textId="218804F2" w:rsidR="00A07ABB" w:rsidRDefault="00A07ABB" w:rsidP="00A07ABB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</w:t>
      </w:r>
      <w:r w:rsidR="00C67759">
        <w:rPr>
          <w:rFonts w:ascii="仿宋" w:eastAsia="仿宋" w:hAnsi="仿宋" w:cs="仿宋"/>
          <w:b/>
          <w:bCs/>
          <w:sz w:val="21"/>
          <w:szCs w:val="21"/>
          <w:lang w:eastAsia="zh-CN"/>
        </w:rPr>
        <w:t>4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软件界面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–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用户操作项列表</w:t>
      </w:r>
    </w:p>
    <w:p w14:paraId="4FEDFA6E" w14:textId="77777777" w:rsidR="00B06C52" w:rsidRPr="00A07ABB" w:rsidRDefault="00B06C52" w:rsidP="00A07ABB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</w:p>
    <w:p w14:paraId="2640112D" w14:textId="67F83EF1" w:rsidR="00AE43BC" w:rsidRDefault="00AE43BC" w:rsidP="00AE43BC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val="de-DE" w:eastAsia="zh-CN" w:bidi="ar"/>
        </w:rPr>
      </w:pPr>
      <w:r>
        <w:rPr>
          <w:noProof/>
        </w:rPr>
        <w:drawing>
          <wp:inline distT="0" distB="0" distL="0" distR="0" wp14:anchorId="285A215B" wp14:editId="29F4493B">
            <wp:extent cx="5767705" cy="3808095"/>
            <wp:effectExtent l="19050" t="19050" r="23495" b="209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80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395F8" w14:textId="2D5239F0" w:rsidR="00012229" w:rsidRPr="009E04D9" w:rsidRDefault="00012229" w:rsidP="009E04D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</w:t>
      </w:r>
      <w:r w:rsidR="00C67759">
        <w:rPr>
          <w:rFonts w:ascii="仿宋" w:eastAsia="仿宋" w:hAnsi="仿宋" w:cs="仿宋"/>
          <w:b/>
          <w:bCs/>
          <w:sz w:val="21"/>
          <w:szCs w:val="21"/>
          <w:lang w:eastAsia="zh-CN"/>
        </w:rPr>
        <w:t>5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软件界面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–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用户预约场地</w:t>
      </w:r>
    </w:p>
    <w:p w14:paraId="326B2361" w14:textId="3B9E8247" w:rsidR="007C6822" w:rsidRDefault="007C6822">
      <w:pPr>
        <w:pStyle w:val="2"/>
        <w:rPr>
          <w:lang w:eastAsia="zh-CN"/>
        </w:rPr>
      </w:pPr>
      <w:bookmarkStart w:id="76" w:name="_Toc145689922"/>
      <w:r>
        <w:rPr>
          <w:rFonts w:hint="eastAsia"/>
          <w:lang w:eastAsia="zh-CN"/>
        </w:rPr>
        <w:lastRenderedPageBreak/>
        <w:t>协作、代码及接口定义规范</w:t>
      </w:r>
      <w:bookmarkEnd w:id="76"/>
    </w:p>
    <w:p w14:paraId="68337C77" w14:textId="29E54402" w:rsidR="007C6822" w:rsidRDefault="007C6822" w:rsidP="007C6822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项目</w:t>
      </w:r>
      <w:r w:rsidR="00DC6ABB">
        <w:rPr>
          <w:rFonts w:ascii="宋体" w:eastAsia="宋体" w:hAnsi="宋体" w:cs="宋体" w:hint="eastAsia"/>
          <w:sz w:val="21"/>
          <w:szCs w:val="21"/>
          <w:lang w:bidi="ar"/>
        </w:rPr>
        <w:t>采用</w:t>
      </w:r>
      <w:r w:rsidR="00A079AA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需求分析-</w:t>
      </w:r>
      <w:r w:rsidR="00A079AA">
        <w:rPr>
          <w:rFonts w:ascii="宋体" w:eastAsia="宋体" w:hAnsi="宋体" w:cs="宋体"/>
          <w:b/>
          <w:bCs/>
          <w:sz w:val="21"/>
          <w:szCs w:val="21"/>
          <w:lang w:bidi="ar"/>
        </w:rPr>
        <w:t>&gt;</w:t>
      </w:r>
      <w:r w:rsidR="00A079AA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模块拆分-</w:t>
      </w:r>
      <w:r w:rsidR="00A079AA">
        <w:rPr>
          <w:rFonts w:ascii="宋体" w:eastAsia="宋体" w:hAnsi="宋体" w:cs="宋体"/>
          <w:b/>
          <w:bCs/>
          <w:sz w:val="21"/>
          <w:szCs w:val="21"/>
          <w:lang w:bidi="ar"/>
        </w:rPr>
        <w:t>&gt;</w:t>
      </w:r>
      <w:r w:rsidR="00CE5C6E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分工开发-</w:t>
      </w:r>
      <w:r w:rsidR="00CE5C6E">
        <w:rPr>
          <w:rFonts w:ascii="宋体" w:eastAsia="宋体" w:hAnsi="宋体" w:cs="宋体"/>
          <w:b/>
          <w:bCs/>
          <w:sz w:val="21"/>
          <w:szCs w:val="21"/>
          <w:lang w:bidi="ar"/>
        </w:rPr>
        <w:t>&gt;</w:t>
      </w:r>
      <w:r w:rsidR="00CE5C6E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单元测试-</w:t>
      </w:r>
      <w:r w:rsidR="00CE5C6E">
        <w:rPr>
          <w:rFonts w:ascii="宋体" w:eastAsia="宋体" w:hAnsi="宋体" w:cs="宋体"/>
          <w:b/>
          <w:bCs/>
          <w:sz w:val="21"/>
          <w:szCs w:val="21"/>
          <w:lang w:bidi="ar"/>
        </w:rPr>
        <w:t>&gt;</w:t>
      </w:r>
      <w:r w:rsidR="00CE5C6E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整合重构-</w:t>
      </w:r>
      <w:r w:rsidR="00CE5C6E">
        <w:rPr>
          <w:rFonts w:ascii="宋体" w:eastAsia="宋体" w:hAnsi="宋体" w:cs="宋体"/>
          <w:b/>
          <w:bCs/>
          <w:sz w:val="21"/>
          <w:szCs w:val="21"/>
          <w:lang w:bidi="ar"/>
        </w:rPr>
        <w:t>&gt;</w:t>
      </w:r>
      <w:r w:rsidR="00CE5C6E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整体测试</w:t>
      </w:r>
      <w:r w:rsidR="00CE5C6E">
        <w:rPr>
          <w:rFonts w:ascii="宋体" w:eastAsia="宋体" w:hAnsi="宋体" w:cs="宋体" w:hint="eastAsia"/>
          <w:sz w:val="21"/>
          <w:szCs w:val="21"/>
          <w:lang w:bidi="ar"/>
        </w:rPr>
        <w:t>的思路开展分工协作。</w:t>
      </w:r>
      <w:r w:rsidR="00173072">
        <w:rPr>
          <w:rFonts w:ascii="宋体" w:eastAsia="宋体" w:hAnsi="宋体" w:cs="宋体" w:hint="eastAsia"/>
          <w:sz w:val="21"/>
          <w:szCs w:val="21"/>
          <w:lang w:bidi="ar"/>
        </w:rPr>
        <w:t>分工</w:t>
      </w:r>
      <w:r w:rsidR="00583DC7">
        <w:rPr>
          <w:rFonts w:ascii="宋体" w:eastAsia="宋体" w:hAnsi="宋体" w:cs="宋体" w:hint="eastAsia"/>
          <w:sz w:val="21"/>
          <w:szCs w:val="21"/>
          <w:lang w:bidi="ar"/>
        </w:rPr>
        <w:t>开发</w:t>
      </w:r>
      <w:r w:rsidR="00173072">
        <w:rPr>
          <w:rFonts w:ascii="宋体" w:eastAsia="宋体" w:hAnsi="宋体" w:cs="宋体" w:hint="eastAsia"/>
          <w:sz w:val="21"/>
          <w:szCs w:val="21"/>
          <w:lang w:bidi="ar"/>
        </w:rPr>
        <w:t>阶段，成员采用Git工具进行版本控制，待各模块单元开发完毕后，由一名成员进行代码的整合重构。</w:t>
      </w:r>
    </w:p>
    <w:p w14:paraId="5B6ECC54" w14:textId="6DA3042D" w:rsidR="00C67759" w:rsidRPr="00CE5C6E" w:rsidRDefault="00C67759" w:rsidP="00C67759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21E422E4" wp14:editId="3838040E">
            <wp:extent cx="5767705" cy="2082165"/>
            <wp:effectExtent l="19050" t="19050" r="234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082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166AC" w14:textId="68D81C22" w:rsidR="00562F32" w:rsidRPr="00A07ABB" w:rsidRDefault="00562F32" w:rsidP="00562F32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6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</w:t>
      </w:r>
      <w:r w:rsidR="00F2213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团队协作仓库（私有）</w:t>
      </w:r>
    </w:p>
    <w:p w14:paraId="5D328039" w14:textId="12949B70" w:rsidR="0049733F" w:rsidRDefault="0049733F" w:rsidP="00911EBC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接口定义整体采用如下基本原则：</w:t>
      </w:r>
    </w:p>
    <w:p w14:paraId="7F999160" w14:textId="352FEF76" w:rsidR="0049733F" w:rsidRDefault="0049733F" w:rsidP="0049733F">
      <w:pPr>
        <w:pStyle w:val="afa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动词前缀化</w:t>
      </w:r>
    </w:p>
    <w:p w14:paraId="0B025C76" w14:textId="3034ED8C" w:rsidR="0049733F" w:rsidRPr="0049733F" w:rsidRDefault="0049733F" w:rsidP="0049733F">
      <w:pPr>
        <w:pStyle w:val="afa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接口参数命名</w:t>
      </w:r>
    </w:p>
    <w:p w14:paraId="03B405DB" w14:textId="5D172D52" w:rsidR="00562F32" w:rsidRDefault="00911EBC" w:rsidP="00911EBC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全体协作成员</w:t>
      </w:r>
      <w:r w:rsidR="009E3E4A">
        <w:rPr>
          <w:rFonts w:ascii="宋体" w:eastAsia="宋体" w:hAnsi="宋体" w:cs="宋体" w:hint="eastAsia"/>
          <w:sz w:val="21"/>
          <w:szCs w:val="21"/>
          <w:lang w:bidi="ar"/>
        </w:rPr>
        <w:t>完全</w:t>
      </w:r>
      <w:r>
        <w:rPr>
          <w:rFonts w:ascii="宋体" w:eastAsia="宋体" w:hAnsi="宋体" w:cs="宋体" w:hint="eastAsia"/>
          <w:sz w:val="21"/>
          <w:szCs w:val="21"/>
          <w:lang w:bidi="ar"/>
        </w:rPr>
        <w:t>遵循以下</w:t>
      </w:r>
      <w:r w:rsidR="008E3971">
        <w:rPr>
          <w:rFonts w:ascii="宋体" w:eastAsia="宋体" w:hAnsi="宋体" w:cs="宋体" w:hint="eastAsia"/>
          <w:sz w:val="21"/>
          <w:szCs w:val="21"/>
          <w:lang w:bidi="ar"/>
        </w:rPr>
        <w:t>规范进行开发</w:t>
      </w:r>
      <w:r w:rsidR="009E3E4A">
        <w:rPr>
          <w:rFonts w:ascii="宋体" w:eastAsia="宋体" w:hAnsi="宋体" w:cs="宋体" w:hint="eastAsia"/>
          <w:sz w:val="21"/>
          <w:szCs w:val="21"/>
          <w:lang w:bidi="ar"/>
        </w:rPr>
        <w:t>，确保命名统一，最大程度维持代码文本的</w:t>
      </w:r>
      <w:proofErr w:type="gramStart"/>
      <w:r w:rsidR="009E3E4A">
        <w:rPr>
          <w:rFonts w:ascii="宋体" w:eastAsia="宋体" w:hAnsi="宋体" w:cs="宋体" w:hint="eastAsia"/>
          <w:sz w:val="21"/>
          <w:szCs w:val="21"/>
          <w:lang w:bidi="ar"/>
        </w:rPr>
        <w:t>自解释</w:t>
      </w:r>
      <w:proofErr w:type="gramEnd"/>
      <w:r w:rsidR="009E3E4A">
        <w:rPr>
          <w:rFonts w:ascii="宋体" w:eastAsia="宋体" w:hAnsi="宋体" w:cs="宋体" w:hint="eastAsia"/>
          <w:sz w:val="21"/>
          <w:szCs w:val="21"/>
          <w:lang w:bidi="ar"/>
        </w:rPr>
        <w:t>性，降低后续维护成本</w:t>
      </w:r>
      <w:r w:rsidR="008E3971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14:paraId="31ED6C8E" w14:textId="3207D6F4" w:rsidR="00EA5D99" w:rsidRPr="00EA5D99" w:rsidRDefault="00EA5D99" w:rsidP="00EA5D9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表2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 xml:space="preserve">-1 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结构体命名规范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1975"/>
        <w:gridCol w:w="4394"/>
        <w:gridCol w:w="1701"/>
      </w:tblGrid>
      <w:tr w:rsidR="00EA5D99" w:rsidRPr="00EA5D99" w14:paraId="513C751F" w14:textId="77777777" w:rsidTr="002F22D5">
        <w:trPr>
          <w:trHeight w:val="290"/>
          <w:jc w:val="center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6CD9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场景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7428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70CA2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示例</w:t>
            </w:r>
          </w:p>
        </w:tc>
      </w:tr>
      <w:tr w:rsidR="00EA5D99" w:rsidRPr="00EA5D99" w14:paraId="320C59EF" w14:textId="77777777" w:rsidTr="002F22D5">
        <w:trPr>
          <w:trHeight w:val="28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110A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对象信息结构体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59E4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在结构体对象类型后加Info作后缀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D4E93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</w:t>
            </w:r>
          </w:p>
        </w:tc>
      </w:tr>
      <w:tr w:rsidR="00EA5D99" w:rsidRPr="00EA5D99" w14:paraId="40C57E91" w14:textId="77777777" w:rsidTr="002F22D5">
        <w:trPr>
          <w:trHeight w:val="290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FB78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链表节点结构体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F5AD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在相应的</w:t>
            </w:r>
            <w:proofErr w:type="gramStart"/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信息结构体名后加</w:t>
            </w:r>
            <w:proofErr w:type="gramEnd"/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Node作后缀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EA17A" w14:textId="77777777" w:rsidR="00EA5D99" w:rsidRPr="00EA5D99" w:rsidRDefault="00EA5D99" w:rsidP="00EA5D9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</w:t>
            </w:r>
          </w:p>
        </w:tc>
      </w:tr>
    </w:tbl>
    <w:p w14:paraId="13F0C710" w14:textId="233C2B7F" w:rsidR="008E3971" w:rsidRDefault="008E3971" w:rsidP="008E3971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56530BBE" w14:textId="2887054C" w:rsidR="00AA72DE" w:rsidRPr="00EA5D99" w:rsidRDefault="00AA72DE" w:rsidP="00AA72DE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表2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>-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2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 xml:space="preserve"> 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变量命名规范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1975"/>
        <w:gridCol w:w="4394"/>
        <w:gridCol w:w="1701"/>
      </w:tblGrid>
      <w:tr w:rsidR="00AA72DE" w:rsidRPr="00EA5D99" w14:paraId="10D80D1B" w14:textId="77777777" w:rsidTr="00621F27">
        <w:trPr>
          <w:trHeight w:val="290"/>
          <w:jc w:val="center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4C05" w14:textId="77777777" w:rsidR="00AA72DE" w:rsidRPr="00EA5D99" w:rsidRDefault="00AA72D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场景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270B" w14:textId="77777777" w:rsidR="00AA72DE" w:rsidRPr="00EA5D99" w:rsidRDefault="00AA72D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9B8EC" w14:textId="77777777" w:rsidR="00AA72DE" w:rsidRPr="00EA5D99" w:rsidRDefault="00AA72D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示例</w:t>
            </w:r>
          </w:p>
        </w:tc>
      </w:tr>
      <w:tr w:rsidR="00AA72DE" w:rsidRPr="00EA5D99" w14:paraId="78216788" w14:textId="77777777" w:rsidTr="00621F27">
        <w:trPr>
          <w:trHeight w:val="28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7057" w14:textId="57DE9DC0" w:rsidR="00AA72DE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66AD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结构体成员变量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A7E6" w14:textId="4506A083" w:rsidR="00AA72DE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对象+成员属性名，假匈牙利式命名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0AC8" w14:textId="5A08EF04" w:rsidR="00AA72DE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usrName</w:t>
            </w:r>
          </w:p>
        </w:tc>
      </w:tr>
      <w:tr w:rsidR="00AA72DE" w:rsidRPr="00EA5D99" w14:paraId="5478626F" w14:textId="77777777" w:rsidTr="00621F27">
        <w:trPr>
          <w:trHeight w:val="29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B42F" w14:textId="1E96821B" w:rsidR="00566AD3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函数形参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3894" w14:textId="7DB2A8C7" w:rsidR="00AA72DE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匈牙利式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66E0" w14:textId="6036AECA" w:rsidR="00AA72DE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</w:tr>
      <w:tr w:rsidR="00566AD3" w:rsidRPr="00EA5D99" w14:paraId="433B2606" w14:textId="77777777" w:rsidTr="00621F27">
        <w:trPr>
          <w:trHeight w:val="29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A04EE" w14:textId="39569826" w:rsidR="00566AD3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函数返回值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E6B1" w14:textId="50CCEF09" w:rsidR="00566AD3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使用布尔类型（宏定义整型）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DF209" w14:textId="6F934AAB" w:rsidR="00566AD3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</w:t>
            </w:r>
          </w:p>
        </w:tc>
      </w:tr>
      <w:tr w:rsidR="00566AD3" w:rsidRPr="00EA5D99" w14:paraId="0A0E968E" w14:textId="77777777" w:rsidTr="00621F27">
        <w:trPr>
          <w:trHeight w:val="29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7378" w14:textId="24A43FE6" w:rsidR="00566AD3" w:rsidRPr="00EA5D99" w:rsidRDefault="00566AD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状态变量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791CC" w14:textId="1C4E0C8E" w:rsidR="00566AD3" w:rsidRPr="00EA5D99" w:rsidRDefault="0022162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下划线命名法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0F25C" w14:textId="6F0B29B0" w:rsidR="00566AD3" w:rsidRPr="00EA5D99" w:rsidRDefault="0022162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Valid_name</w:t>
            </w:r>
          </w:p>
        </w:tc>
      </w:tr>
    </w:tbl>
    <w:p w14:paraId="141003D5" w14:textId="77777777" w:rsidR="006455B3" w:rsidRDefault="006455B3" w:rsidP="006455B3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</w:p>
    <w:p w14:paraId="1587345C" w14:textId="3AC385E1" w:rsidR="006455B3" w:rsidRPr="00EA5D99" w:rsidRDefault="006455B3" w:rsidP="006455B3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表2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>-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 xml:space="preserve"> </w:t>
      </w:r>
      <w:r w:rsidR="00AD40AE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接口</w:t>
      </w:r>
      <w:r w:rsidR="00061ED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函数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命名规范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2046"/>
        <w:gridCol w:w="3827"/>
        <w:gridCol w:w="2197"/>
      </w:tblGrid>
      <w:tr w:rsidR="006455B3" w:rsidRPr="00EA5D99" w14:paraId="0629D469" w14:textId="77777777" w:rsidTr="00621F27">
        <w:trPr>
          <w:trHeight w:val="290"/>
          <w:jc w:val="center"/>
        </w:trPr>
        <w:tc>
          <w:tcPr>
            <w:tcW w:w="20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5CA0" w14:textId="77777777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场景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5099" w14:textId="77777777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约束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6DBC5" w14:textId="77777777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EA5D9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示例</w:t>
            </w:r>
          </w:p>
        </w:tc>
      </w:tr>
      <w:tr w:rsidR="006455B3" w:rsidRPr="00EA5D99" w14:paraId="4C77DC90" w14:textId="77777777" w:rsidTr="00621F27">
        <w:trPr>
          <w:trHeight w:val="280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6A55" w14:textId="75CFF870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业务功能工具函数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FC79" w14:textId="2C7A6D47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动词+操作对象，假匈牙利式命名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6D46" w14:textId="721051F3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printUserInfo</w:t>
            </w:r>
          </w:p>
        </w:tc>
      </w:tr>
      <w:tr w:rsidR="006455B3" w:rsidRPr="00EA5D99" w14:paraId="23CDF7FC" w14:textId="77777777" w:rsidTr="00621F27">
        <w:trPr>
          <w:trHeight w:val="290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5AC1" w14:textId="62C51F17" w:rsidR="006455B3" w:rsidRPr="00EA5D99" w:rsidRDefault="006455B3" w:rsidP="006455B3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业务实现函数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5ACE" w14:textId="494E3E8A" w:rsidR="006455B3" w:rsidRPr="00EA5D99" w:rsidRDefault="006455B3" w:rsidP="006455B3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动词+操作对象，假匈牙利式命名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6F9E" w14:textId="0BF0BD53" w:rsidR="006455B3" w:rsidRPr="00EA5D99" w:rsidRDefault="006455B3" w:rsidP="006455B3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doRegister</w:t>
            </w:r>
          </w:p>
        </w:tc>
      </w:tr>
      <w:tr w:rsidR="006455B3" w:rsidRPr="00EA5D99" w14:paraId="338AB1E5" w14:textId="77777777" w:rsidTr="00621F27">
        <w:trPr>
          <w:trHeight w:val="290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26D34" w14:textId="54B4CD42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通用工具函数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4F6A" w14:textId="3E4B9687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动词前缀，下划线命名法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76216" w14:textId="014C17BC" w:rsidR="006455B3" w:rsidRPr="00EA5D99" w:rsidRDefault="006455B3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rint_status</w:t>
            </w:r>
          </w:p>
        </w:tc>
      </w:tr>
      <w:tr w:rsidR="00B84975" w:rsidRPr="00EA5D99" w14:paraId="15A1E291" w14:textId="77777777" w:rsidTr="00621F27">
        <w:trPr>
          <w:trHeight w:val="290"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F4DD" w14:textId="7744E06C" w:rsidR="00B84975" w:rsidRDefault="009C7FD5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校验类</w:t>
            </w:r>
            <w:r w:rsidR="007F6E1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函数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A138" w14:textId="32740676" w:rsidR="00B84975" w:rsidRDefault="00AD4AA9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</w:t>
            </w:r>
            <w:r w:rsidR="00865AF0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Valid…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+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校验判断</w:t>
            </w:r>
            <w:r w:rsidR="00C3556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对象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C082" w14:textId="0675F351" w:rsidR="00B84975" w:rsidRDefault="00AD4AA9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ValidUserName</w:t>
            </w:r>
          </w:p>
        </w:tc>
      </w:tr>
    </w:tbl>
    <w:p w14:paraId="2AE59F58" w14:textId="17D93ADE" w:rsidR="007C6822" w:rsidRPr="007C6822" w:rsidRDefault="007C6822" w:rsidP="007C6822">
      <w:pPr>
        <w:spacing w:after="0"/>
        <w:rPr>
          <w:lang w:val="en-US" w:eastAsia="zh-CN"/>
        </w:rPr>
      </w:pPr>
      <w:r>
        <w:rPr>
          <w:lang w:eastAsia="zh-CN"/>
        </w:rPr>
        <w:br w:type="page"/>
      </w:r>
    </w:p>
    <w:p w14:paraId="580F6BA4" w14:textId="51D9EF20" w:rsidR="00F44169" w:rsidRDefault="00F44169">
      <w:pPr>
        <w:pStyle w:val="2"/>
        <w:rPr>
          <w:lang w:eastAsia="zh-CN"/>
        </w:rPr>
      </w:pPr>
      <w:bookmarkStart w:id="77" w:name="_Toc145689923"/>
      <w:r>
        <w:rPr>
          <w:rFonts w:hint="eastAsia"/>
          <w:lang w:eastAsia="zh-CN"/>
        </w:rPr>
        <w:lastRenderedPageBreak/>
        <w:t>数据方案及数据</w:t>
      </w:r>
      <w:r w:rsidR="00DC6ABB">
        <w:rPr>
          <w:rFonts w:hint="eastAsia"/>
          <w:lang w:eastAsia="zh-CN"/>
        </w:rPr>
        <w:t>结构描述</w:t>
      </w:r>
      <w:bookmarkEnd w:id="77"/>
    </w:p>
    <w:p w14:paraId="04CC72D0" w14:textId="4C7E4D11" w:rsidR="001B2714" w:rsidRDefault="00F44169" w:rsidP="001B2714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项目使用</w:t>
      </w:r>
      <w:r w:rsidRPr="006B70E9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结构体链表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实现数据存储，单独封装数据存取中台（D</w:t>
      </w:r>
      <w:r>
        <w:rPr>
          <w:rFonts w:ascii="宋体" w:eastAsia="宋体" w:hAnsi="宋体" w:cs="宋体"/>
          <w:sz w:val="21"/>
          <w:szCs w:val="21"/>
          <w:lang w:bidi="ar"/>
        </w:rPr>
        <w:t>ataToolkit.c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），封装了一系列用于增删查改的工具函数。</w:t>
      </w:r>
      <w:r w:rsidR="00A30A2F">
        <w:rPr>
          <w:rFonts w:ascii="宋体" w:eastAsia="宋体" w:hAnsi="宋体" w:cs="宋体" w:hint="eastAsia"/>
          <w:sz w:val="21"/>
          <w:szCs w:val="21"/>
          <w:lang w:bidi="ar"/>
        </w:rPr>
        <w:t>将</w:t>
      </w:r>
      <w:r>
        <w:rPr>
          <w:rFonts w:ascii="宋体" w:eastAsia="宋体" w:hAnsi="宋体" w:cs="宋体" w:hint="eastAsia"/>
          <w:sz w:val="21"/>
          <w:szCs w:val="21"/>
          <w:lang w:bidi="ar"/>
        </w:rPr>
        <w:t>链表直接存储为二进制文件，进行序列化存取</w:t>
      </w:r>
      <w:r w:rsidR="00B655B5">
        <w:rPr>
          <w:rFonts w:ascii="宋体" w:eastAsia="宋体" w:hAnsi="宋体" w:cs="宋体" w:hint="eastAsia"/>
          <w:sz w:val="21"/>
          <w:szCs w:val="21"/>
          <w:lang w:bidi="ar"/>
        </w:rPr>
        <w:t>。</w:t>
      </w:r>
      <w:r w:rsidR="001B2714">
        <w:rPr>
          <w:rFonts w:ascii="宋体" w:eastAsia="宋体" w:hAnsi="宋体" w:cs="宋体" w:hint="eastAsia"/>
          <w:sz w:val="21"/>
          <w:szCs w:val="21"/>
          <w:lang w:bidi="ar"/>
        </w:rPr>
        <w:t>每个单独的数据表存储为一个独立的文件。</w:t>
      </w:r>
    </w:p>
    <w:p w14:paraId="245F5188" w14:textId="59F73BE9" w:rsidR="00F17239" w:rsidRPr="00F17239" w:rsidRDefault="00F17239" w:rsidP="001B2714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 w:rsidRPr="00F17239">
        <w:rPr>
          <w:rFonts w:ascii="宋体" w:eastAsia="宋体" w:hAnsi="宋体" w:cs="宋体" w:hint="eastAsia"/>
          <w:sz w:val="21"/>
          <w:szCs w:val="21"/>
          <w:lang w:bidi="ar"/>
        </w:rPr>
        <w:t>存取中台基于链表和IO</w:t>
      </w:r>
      <w:proofErr w:type="gramStart"/>
      <w:r w:rsidRPr="00F17239">
        <w:rPr>
          <w:rFonts w:ascii="宋体" w:eastAsia="宋体" w:hAnsi="宋体" w:cs="宋体" w:hint="eastAsia"/>
          <w:sz w:val="21"/>
          <w:szCs w:val="21"/>
          <w:lang w:bidi="ar"/>
        </w:rPr>
        <w:t>流文件</w:t>
      </w:r>
      <w:proofErr w:type="gramEnd"/>
      <w:r w:rsidRPr="00F17239">
        <w:rPr>
          <w:rFonts w:ascii="宋体" w:eastAsia="宋体" w:hAnsi="宋体" w:cs="宋体" w:hint="eastAsia"/>
          <w:sz w:val="21"/>
          <w:szCs w:val="21"/>
          <w:lang w:bidi="ar"/>
        </w:rPr>
        <w:t>操作封装了一系列文件读写的功能函数，依照与数据库软件类似的设计思路，使得业务逻辑层能够便利地对数据进行</w:t>
      </w:r>
      <w:r w:rsidRPr="0058047F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增删查改</w:t>
      </w:r>
      <w:r w:rsidRPr="00F17239">
        <w:rPr>
          <w:rFonts w:ascii="宋体" w:eastAsia="宋体" w:hAnsi="宋体" w:cs="宋体" w:hint="eastAsia"/>
          <w:sz w:val="21"/>
          <w:szCs w:val="21"/>
          <w:lang w:bidi="ar"/>
        </w:rPr>
        <w:t>，大大降低了数据操作相关的代码工作量。</w:t>
      </w:r>
    </w:p>
    <w:p w14:paraId="662C7DFB" w14:textId="608EC708" w:rsidR="00E04829" w:rsidRDefault="00E04829" w:rsidP="00F44169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项目的数据表设计信息如下所示：</w:t>
      </w:r>
    </w:p>
    <w:p w14:paraId="2803B782" w14:textId="387E6ED1" w:rsidR="00E04829" w:rsidRPr="00B84393" w:rsidRDefault="00B655B5" w:rsidP="00B84393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 w:rsidR="00197D88"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2</w:t>
      </w:r>
      <w:r w:rsidR="00197D88"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>-</w:t>
      </w:r>
      <w:r w:rsidR="00EE6FAC">
        <w:rPr>
          <w:rFonts w:ascii="仿宋" w:eastAsia="仿宋" w:hAnsi="仿宋" w:cs="仿宋"/>
          <w:b/>
          <w:bCs/>
          <w:sz w:val="21"/>
          <w:szCs w:val="21"/>
          <w:lang w:eastAsia="zh-CN"/>
        </w:rPr>
        <w:t>4</w:t>
      </w:r>
      <w:r w:rsidR="00197D88"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 xml:space="preserve"> </w:t>
      </w:r>
      <w:r w:rsidR="00197D88"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用户信息数据表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2860"/>
        <w:gridCol w:w="1241"/>
        <w:gridCol w:w="1359"/>
        <w:gridCol w:w="3200"/>
      </w:tblGrid>
      <w:tr w:rsidR="00197D88" w:rsidRPr="00197D88" w14:paraId="7B715AB4" w14:textId="77777777" w:rsidTr="00B84393">
        <w:trPr>
          <w:trHeight w:val="440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709F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结构体类名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3849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2F05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链表节点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CBF3D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</w:t>
            </w:r>
          </w:p>
        </w:tc>
      </w:tr>
      <w:tr w:rsidR="00197D88" w:rsidRPr="00197D88" w14:paraId="1B996E46" w14:textId="77777777" w:rsidTr="00B84393">
        <w:trPr>
          <w:trHeight w:val="44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9989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成员变量名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F736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8F4F" w14:textId="77777777" w:rsidR="00197D88" w:rsidRPr="00197D88" w:rsidRDefault="00197D88" w:rsidP="00197D88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含义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A87C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额外说明</w:t>
            </w:r>
          </w:p>
        </w:tc>
      </w:tr>
      <w:tr w:rsidR="00197D88" w:rsidRPr="00197D88" w14:paraId="0917AAEC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2302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usrID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EAAD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DEB7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2F397" w14:textId="7F77AFCB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71729B87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C2A7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usrName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63DE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F2DF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用户姓名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29D5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1BE21198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915D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usrGender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786C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A6B2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用户性别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5BDE0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定义0表示男性，1表示女性</w:t>
            </w:r>
          </w:p>
        </w:tc>
      </w:tr>
      <w:tr w:rsidR="00197D88" w:rsidRPr="00197D88" w14:paraId="02E7EA34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B82E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usrAge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8CE3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A194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用户年龄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B7EB0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19A19B9E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6C37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usrPhone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2A9D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8F19" w14:textId="10391C50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</w:t>
            </w:r>
            <w:r w:rsidR="0024722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电话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5F30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4ECB15E6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B471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usrPwd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4E28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3F14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用户密码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DC77F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755FB157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EC53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usrEmail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08D6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EE07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用户邮箱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97F26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079842B1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3CF4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usrMoney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61A4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double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93F1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用户余额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44357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65E8F224" w14:textId="77777777" w:rsidTr="00B84393">
        <w:trPr>
          <w:trHeight w:val="2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2ADB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usrLocation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1A5A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E634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用户地址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F4E3B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97D88" w:rsidRPr="00197D88" w14:paraId="4E5D6531" w14:textId="77777777" w:rsidTr="00B84393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3E93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usrBreakAppointmentTimes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4BAB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B6CB" w14:textId="77777777" w:rsidR="00197D88" w:rsidRPr="00197D88" w:rsidRDefault="00197D88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违约次数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32ACA" w14:textId="77777777" w:rsidR="00197D88" w:rsidRPr="00197D88" w:rsidRDefault="00197D88" w:rsidP="00197D8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2B678EA4" w14:textId="77777777" w:rsidR="00C51966" w:rsidRDefault="00C51966" w:rsidP="00C51966">
      <w:pPr>
        <w:pStyle w:val="Text"/>
        <w:spacing w:beforeLines="100" w:before="24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</w:p>
    <w:p w14:paraId="5A5281FC" w14:textId="5F36BE9E" w:rsidR="008D44AE" w:rsidRPr="00B84393" w:rsidRDefault="008D44AE" w:rsidP="00C51966">
      <w:pPr>
        <w:pStyle w:val="Text"/>
        <w:spacing w:beforeLines="100" w:before="24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表2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>-</w:t>
      </w:r>
      <w:r w:rsidR="00753B70">
        <w:rPr>
          <w:rFonts w:ascii="仿宋" w:eastAsia="仿宋" w:hAnsi="仿宋" w:cs="仿宋"/>
          <w:b/>
          <w:bCs/>
          <w:sz w:val="21"/>
          <w:szCs w:val="21"/>
          <w:lang w:eastAsia="zh-CN"/>
        </w:rPr>
        <w:t>5</w:t>
      </w:r>
      <w:r w:rsidRPr="00B84393">
        <w:rPr>
          <w:rFonts w:ascii="仿宋" w:eastAsia="仿宋" w:hAnsi="仿宋" w:cs="仿宋"/>
          <w:b/>
          <w:bCs/>
          <w:sz w:val="21"/>
          <w:szCs w:val="21"/>
          <w:lang w:eastAsia="zh-CN"/>
        </w:rPr>
        <w:t xml:space="preserve"> 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管理员</w:t>
      </w:r>
      <w:r w:rsidRPr="00B84393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信息数据表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2199"/>
        <w:gridCol w:w="1418"/>
        <w:gridCol w:w="1843"/>
        <w:gridCol w:w="3200"/>
      </w:tblGrid>
      <w:tr w:rsidR="008D44AE" w:rsidRPr="00197D88" w14:paraId="04511AFD" w14:textId="77777777" w:rsidTr="00301C6F">
        <w:trPr>
          <w:trHeight w:val="440"/>
          <w:jc w:val="center"/>
        </w:trPr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7F8F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结构体类名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50B7" w14:textId="2B780866" w:rsidR="008D44AE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Admin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4610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链表节点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C9587" w14:textId="0F0356B2" w:rsidR="008D44AE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</w:p>
        </w:tc>
      </w:tr>
      <w:tr w:rsidR="008D44AE" w:rsidRPr="00197D88" w14:paraId="7A50FBD1" w14:textId="77777777" w:rsidTr="00301C6F">
        <w:trPr>
          <w:trHeight w:val="44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FF34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成员变量名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3693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6039" w14:textId="77777777" w:rsidR="008D44AE" w:rsidRPr="00197D88" w:rsidRDefault="008D44AE" w:rsidP="00152BCC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含义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34BC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额外说明</w:t>
            </w:r>
          </w:p>
        </w:tc>
      </w:tr>
      <w:tr w:rsidR="008D44AE" w:rsidRPr="00197D88" w14:paraId="51DEB9BB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73DE" w14:textId="67264CD1" w:rsidR="008D44AE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D7B4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D5E1" w14:textId="0BB8A321" w:rsidR="008D44AE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AE923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44AE" w:rsidRPr="00197D88" w14:paraId="33EA653D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28DA" w14:textId="36C3DB67" w:rsidR="008D44AE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1EF1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E509" w14:textId="099C4FC0" w:rsidR="008D44AE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管理员姓名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649D0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44AE" w:rsidRPr="00197D88" w14:paraId="1E0218C5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A33C" w14:textId="0C289A0E" w:rsidR="008D44AE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Gender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18F9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030B" w14:textId="1C6B2E49" w:rsidR="008D44AE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="008D44AE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性别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76C4" w14:textId="77777777" w:rsidR="008D44AE" w:rsidRPr="00197D88" w:rsidRDefault="008D44AE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定义0表示男性，1表示女性</w:t>
            </w:r>
          </w:p>
        </w:tc>
      </w:tr>
      <w:tr w:rsidR="00301C6F" w:rsidRPr="00197D88" w14:paraId="23E1610A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EFB1" w14:textId="6333769B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Phone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46FF" w14:textId="73012C47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7B7A" w14:textId="4D45B563" w:rsidR="00301C6F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="00301C6F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手机号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1E529" w14:textId="25781148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01C6F" w:rsidRPr="00197D88" w14:paraId="3F26E5BB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7BF3" w14:textId="02FB6360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Pwd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DF68" w14:textId="30883510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9996" w14:textId="68485896" w:rsidR="00301C6F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="00301C6F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密码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6CC43" w14:textId="5CC523E0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01C6F" w:rsidRPr="00197D88" w14:paraId="70DAA59D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0409" w14:textId="3FDFEFBD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A397" w14:textId="2887314B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94EC" w14:textId="3533245E" w:rsidR="00301C6F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="00301C6F"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邮箱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4FD00" w14:textId="50CD5FFE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01C6F" w:rsidRPr="00197D88" w14:paraId="524A8568" w14:textId="77777777" w:rsidTr="00301C6F">
        <w:trPr>
          <w:trHeight w:val="280"/>
          <w:jc w:val="center"/>
        </w:trPr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0300" w14:textId="455ECB4C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01C6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adminVenueID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1209" w14:textId="63863E78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A0A3" w14:textId="1309AFA1" w:rsidR="00301C6F" w:rsidRPr="00197D88" w:rsidRDefault="00221FBE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管理员所属场馆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5DFC" w14:textId="3DCB0DE0" w:rsidR="00301C6F" w:rsidRPr="00197D88" w:rsidRDefault="00301C6F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7C9B38FC" w14:textId="1D4E8E83" w:rsidR="00C51966" w:rsidRDefault="00C51966" w:rsidP="00516DE4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</w:p>
    <w:p w14:paraId="3A5656D9" w14:textId="38905E96" w:rsidR="00C51966" w:rsidRPr="00C51966" w:rsidRDefault="00C51966" w:rsidP="00C51966">
      <w:pPr>
        <w:spacing w:after="0"/>
        <w:rPr>
          <w:rFonts w:ascii="仿宋" w:eastAsia="仿宋" w:hAnsi="仿宋" w:cs="仿宋"/>
          <w:b/>
          <w:bCs/>
          <w:sz w:val="21"/>
          <w:szCs w:val="21"/>
          <w:lang w:val="en-US" w:eastAsia="zh-CN"/>
        </w:rPr>
      </w:pP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br w:type="page"/>
      </w:r>
    </w:p>
    <w:p w14:paraId="64FE1715" w14:textId="19120608" w:rsidR="00F94EBD" w:rsidRDefault="00F94EBD" w:rsidP="00516DE4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lastRenderedPageBreak/>
        <w:t>表2-</w:t>
      </w:r>
      <w:r w:rsidR="00CC048C">
        <w:rPr>
          <w:rFonts w:ascii="仿宋" w:eastAsia="仿宋" w:hAnsi="仿宋" w:cs="仿宋"/>
          <w:b/>
          <w:bCs/>
          <w:sz w:val="21"/>
          <w:szCs w:val="21"/>
          <w:lang w:eastAsia="zh-CN"/>
        </w:rPr>
        <w:t>6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场地信息数据表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2341"/>
        <w:gridCol w:w="1441"/>
        <w:gridCol w:w="1678"/>
        <w:gridCol w:w="3200"/>
      </w:tblGrid>
      <w:tr w:rsidR="00F94EBD" w14:paraId="28AD085F" w14:textId="77777777" w:rsidTr="00712107">
        <w:trPr>
          <w:trHeight w:val="440"/>
          <w:jc w:val="center"/>
        </w:trPr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2C86CD4" w14:textId="77777777" w:rsidR="00F94EBD" w:rsidRDefault="00F94E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结构体类名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E03BF94" w14:textId="54F9BF94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iteInfo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0D9844F" w14:textId="77777777" w:rsidR="00F94EBD" w:rsidRDefault="00F94E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链表节点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B598A0" w14:textId="40191EFE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="00F94EB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</w:p>
        </w:tc>
      </w:tr>
      <w:tr w:rsidR="00F94EBD" w14:paraId="600EE129" w14:textId="77777777" w:rsidTr="00712107">
        <w:trPr>
          <w:trHeight w:val="44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126DA9D" w14:textId="77777777" w:rsidR="00F94EBD" w:rsidRDefault="00F94E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成员变量名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A9D720F" w14:textId="77777777" w:rsidR="00F94EBD" w:rsidRDefault="00F94E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2D65B2" w14:textId="77777777" w:rsidR="00F94EBD" w:rsidRDefault="00F94EBD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含义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A312A3" w14:textId="77777777" w:rsidR="00F94EBD" w:rsidRDefault="00F94E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额外说明</w:t>
            </w:r>
          </w:p>
        </w:tc>
      </w:tr>
      <w:tr w:rsidR="00F94EBD" w14:paraId="1FFFF7DA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0DBF4" w14:textId="005EB2A6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siteID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2F55D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B9C79" w14:textId="0C587202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F94EB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C5E7D77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619713E6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433D2" w14:textId="61D2A490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="00F94EB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4E006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30CC3" w14:textId="2E8B6A54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场地名称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32D72B9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4083935C" w14:textId="77777777" w:rsidTr="00167726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33F95" w14:textId="3A702938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iteLocation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B3FF2" w14:textId="201054F9" w:rsidR="00F94EBD" w:rsidRDefault="00B77E2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11AD4" w14:textId="17924E77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场地地址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98F10C8" w14:textId="40298F67" w:rsidR="00F94EBD" w:rsidRDefault="0027032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 w:rsidR="00F94EBD" w14:paraId="532FDD7A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90DEF" w14:textId="60AB2F50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iteVenueID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857AC" w14:textId="243842FE" w:rsidR="00F94EBD" w:rsidRDefault="00B77E2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8571F" w14:textId="50ED8AA3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所属场馆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EA320D7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78501677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07772" w14:textId="1CDA5568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iteSportsType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3405C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8CB49" w14:textId="215B6A81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运动类型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D2B7C66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74745782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AC306" w14:textId="4F9541AF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iteIntro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89752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1EBFA" w14:textId="05120606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场地简介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2F6785C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74EAE96D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DFA42" w14:textId="694FCD8C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iteRent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67C57" w14:textId="373072B3" w:rsidR="00F94EBD" w:rsidRDefault="00B77E2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ouble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CB839" w14:textId="25CA7FA3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租金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A143966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19A4B995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9DFAC" w14:textId="233DF8B0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iteAllowedAgeMin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6CB09" w14:textId="49B52A8D" w:rsidR="00F94EBD" w:rsidRDefault="00B77E2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7F45B" w14:textId="32413AFF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最小准入年龄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A629F6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F94EBD" w14:paraId="01B7A8A4" w14:textId="77777777" w:rsidTr="00712107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03C4E" w14:textId="00F19D7F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16DE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siteAllowedAgeMax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6587F" w14:textId="211A5C4E" w:rsidR="00F94EBD" w:rsidRDefault="00A3698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int</w:t>
            </w:r>
            <w:r w:rsidR="00F94EB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DEA03" w14:textId="1F350D77" w:rsidR="00F94EBD" w:rsidRDefault="00516DE4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最大准入年龄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D4741E5" w14:textId="16595595" w:rsidR="00F94EBD" w:rsidRDefault="00F608D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不得小于最小准入年龄</w:t>
            </w:r>
          </w:p>
        </w:tc>
      </w:tr>
      <w:tr w:rsidR="00F94EBD" w14:paraId="162DE8F0" w14:textId="77777777" w:rsidTr="00712107">
        <w:trPr>
          <w:trHeight w:val="29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DCD42C3" w14:textId="168D41DD" w:rsidR="00F94EBD" w:rsidRDefault="00516DE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16DE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siteUsedTimes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8732F8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BBB35E0" w14:textId="65C75381" w:rsidR="00F94EBD" w:rsidRDefault="00E161A0" w:rsidP="007279E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总</w:t>
            </w:r>
            <w:r w:rsidR="00DF50D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使用</w:t>
            </w:r>
            <w:r w:rsidR="00F94EB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次数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0EADC9" w14:textId="77777777" w:rsidR="00F94EBD" w:rsidRDefault="00F94E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7A4E0EC2" w14:textId="77777777" w:rsidR="00F94EBD" w:rsidRDefault="00F94EBD" w:rsidP="00516DE4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079200FE" w14:textId="0975A820" w:rsidR="005D492D" w:rsidRDefault="005D492D" w:rsidP="005D492D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表2-</w:t>
      </w:r>
      <w:r w:rsidR="00422E22">
        <w:rPr>
          <w:rFonts w:ascii="仿宋" w:eastAsia="仿宋" w:hAnsi="仿宋" w:cs="仿宋"/>
          <w:b/>
          <w:bCs/>
          <w:sz w:val="21"/>
          <w:szCs w:val="21"/>
          <w:lang w:eastAsia="zh-CN"/>
        </w:rPr>
        <w:t>7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预约信息数据表</w:t>
      </w:r>
    </w:p>
    <w:tbl>
      <w:tblPr>
        <w:tblW w:w="8660" w:type="dxa"/>
        <w:jc w:val="center"/>
        <w:tblLook w:val="04A0" w:firstRow="1" w:lastRow="0" w:firstColumn="1" w:lastColumn="0" w:noHBand="0" w:noVBand="1"/>
      </w:tblPr>
      <w:tblGrid>
        <w:gridCol w:w="2341"/>
        <w:gridCol w:w="1441"/>
        <w:gridCol w:w="1678"/>
        <w:gridCol w:w="3200"/>
      </w:tblGrid>
      <w:tr w:rsidR="005D492D" w14:paraId="37DC9EC5" w14:textId="77777777" w:rsidTr="005D492D">
        <w:trPr>
          <w:trHeight w:val="440"/>
          <w:jc w:val="center"/>
        </w:trPr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73CB66A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结构体类名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F2EC571" w14:textId="496DAD40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ApmtInfo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0595E17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链表节点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7B4A41" w14:textId="237C6C60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AppointmentInfoNode</w:t>
            </w:r>
          </w:p>
        </w:tc>
      </w:tr>
      <w:tr w:rsidR="005D492D" w14:paraId="54B21B05" w14:textId="77777777" w:rsidTr="005D492D">
        <w:trPr>
          <w:trHeight w:val="44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C3B6DF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成员变量名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04B518A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48414BE" w14:textId="77777777" w:rsidR="005D492D" w:rsidRDefault="005D492D" w:rsidP="00152BCC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含义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1C8F4C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额外说明</w:t>
            </w:r>
          </w:p>
        </w:tc>
      </w:tr>
      <w:tr w:rsidR="005D492D" w14:paraId="60D2843A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36270" w14:textId="43270883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apmtUsrID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43171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EE18C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</w:p>
          <w:p w14:paraId="57096BDB" w14:textId="7FE754D8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7B860E" w14:textId="57E23DAB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5D492D" w14:paraId="6BA0E33F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7874E" w14:textId="505B674E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apmtSiteID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E73D6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FE0DE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用户预约的</w:t>
            </w:r>
          </w:p>
          <w:p w14:paraId="182E8A92" w14:textId="5F4F6DB9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C86D4DC" w14:textId="1D64AECD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5D492D" w14:paraId="5A46BA18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AD43C" w14:textId="74A490FA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apmtOrderDated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CCE72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E0FC0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</w:p>
          <w:p w14:paraId="3CB8E4A6" w14:textId="25A51DE1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具体时间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847FD17" w14:textId="77777777" w:rsidR="00D63126" w:rsidRDefault="00D63126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格式yyyymmddhhmmss</w:t>
            </w:r>
          </w:p>
          <w:p w14:paraId="1C288A1A" w14:textId="4D09B3EA" w:rsidR="005D492D" w:rsidRDefault="00D63126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(</w:t>
            </w:r>
            <w:proofErr w:type="gramStart"/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eg</w:t>
            </w:r>
            <w:proofErr w:type="gramEnd"/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. 20230829105133)</w:t>
            </w:r>
          </w:p>
        </w:tc>
      </w:tr>
      <w:tr w:rsidR="005D492D" w14:paraId="3E1F7185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E22D4" w14:textId="0D75C9F8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apmtStartDateh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AFF60" w14:textId="7777777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CDFE" w14:textId="1C7D5505" w:rsidR="005D492D" w:rsidRDefault="005D492D" w:rsidP="005D492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预约开始的</w:t>
            </w:r>
          </w:p>
          <w:p w14:paraId="57D3CFFA" w14:textId="37C54A89" w:rsidR="005D492D" w:rsidRDefault="005D492D" w:rsidP="005D492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具体时间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0A5CA32" w14:textId="77777777" w:rsidR="00D63126" w:rsidRDefault="00D63126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格式yyyymmddhh</w:t>
            </w:r>
          </w:p>
          <w:p w14:paraId="73DE9C4F" w14:textId="5165FCF3" w:rsidR="005D492D" w:rsidRDefault="00D63126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(</w:t>
            </w:r>
            <w:proofErr w:type="gramStart"/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eg</w:t>
            </w:r>
            <w:proofErr w:type="gramEnd"/>
            <w:r w:rsidRPr="00D6312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. 2023082909)</w:t>
            </w:r>
          </w:p>
        </w:tc>
      </w:tr>
      <w:tr w:rsidR="005D492D" w14:paraId="0E9FFDF0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2C7AB" w14:textId="2B5AF4B7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apmtDurationh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2C87C" w14:textId="6E82CE35" w:rsidR="005D492D" w:rsidRDefault="00EF14D0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</w:t>
            </w:r>
            <w:r w:rsidR="005D49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nt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1FCF6" w14:textId="4EFB8F58" w:rsidR="005D492D" w:rsidRDefault="005D492D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预约持续时长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FA240E1" w14:textId="529DE105" w:rsidR="005D492D" w:rsidRDefault="00D63126" w:rsidP="00152BC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单位为小时</w:t>
            </w:r>
          </w:p>
        </w:tc>
      </w:tr>
      <w:tr w:rsidR="008B104C" w14:paraId="3EED3B01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D9FF4" w14:textId="7D8B851E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apmtUsrGender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E1D39" w14:textId="11925B92" w:rsidR="008B104C" w:rsidRDefault="00EF14D0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</w:t>
            </w:r>
            <w:r w:rsidR="008B104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nt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8E434" w14:textId="77777777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</w:p>
          <w:p w14:paraId="36C3D56C" w14:textId="41BD0DAC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用户性别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F4F2D" w14:textId="33D64B10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197D8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定义0表示男性，1表示女性</w:t>
            </w:r>
          </w:p>
        </w:tc>
      </w:tr>
      <w:tr w:rsidR="008B104C" w14:paraId="16995CA7" w14:textId="77777777" w:rsidTr="005D492D">
        <w:trPr>
          <w:trHeight w:val="280"/>
          <w:jc w:val="center"/>
        </w:trPr>
        <w:tc>
          <w:tcPr>
            <w:tcW w:w="23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DFD5E0C" w14:textId="0E6F9CDC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492D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isUsrPresent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C0DAD2D" w14:textId="47A126FA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OOL(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3B987BD" w14:textId="724EE634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用户是否到场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99492E" w14:textId="77AB6AAC" w:rsidR="008B104C" w:rsidRDefault="008B104C" w:rsidP="008B10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63B082BE" w14:textId="77777777" w:rsidR="005D492D" w:rsidRDefault="005D492D" w:rsidP="005D492D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53E63296" w14:textId="749107A2" w:rsidR="00E114DC" w:rsidRDefault="00E114DC" w:rsidP="00E114DC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程序</w:t>
      </w:r>
      <w:bookmarkStart w:id="78" w:name="_Hlk145604097"/>
      <w:r>
        <w:rPr>
          <w:rFonts w:ascii="宋体" w:eastAsia="宋体" w:hAnsi="宋体" w:cs="宋体" w:hint="eastAsia"/>
          <w:sz w:val="21"/>
          <w:szCs w:val="21"/>
          <w:lang w:bidi="ar"/>
        </w:rPr>
        <w:t>会在</w:t>
      </w:r>
      <w:r w:rsidR="00622E34">
        <w:rPr>
          <w:rFonts w:ascii="宋体" w:eastAsia="宋体" w:hAnsi="宋体" w:cs="宋体" w:hint="eastAsia"/>
          <w:sz w:val="21"/>
          <w:szCs w:val="21"/>
          <w:lang w:bidi="ar"/>
        </w:rPr>
        <w:t xml:space="preserve">main流程开始时调用宏定义 </w:t>
      </w:r>
      <w:r w:rsidR="00622E34">
        <w:rPr>
          <w:rFonts w:ascii="宋体" w:eastAsia="宋体" w:hAnsi="宋体" w:cs="宋体"/>
          <w:sz w:val="21"/>
          <w:szCs w:val="21"/>
          <w:lang w:bidi="ar"/>
        </w:rPr>
        <w:t xml:space="preserve">initAllNodes </w:t>
      </w:r>
      <w:r w:rsidR="00622E34">
        <w:rPr>
          <w:rFonts w:ascii="宋体" w:eastAsia="宋体" w:hAnsi="宋体" w:cs="宋体" w:hint="eastAsia"/>
          <w:sz w:val="21"/>
          <w:szCs w:val="21"/>
          <w:lang w:bidi="ar"/>
        </w:rPr>
        <w:t>初始化全部数据表的链表头节点，此后即可调用封装在文件</w:t>
      </w:r>
      <w:r w:rsidR="00622E34">
        <w:rPr>
          <w:rFonts w:ascii="宋体" w:eastAsia="宋体" w:hAnsi="宋体" w:cs="宋体"/>
          <w:sz w:val="21"/>
          <w:szCs w:val="21"/>
          <w:lang w:bidi="ar"/>
        </w:rPr>
        <w:t>DataToolkit.c</w:t>
      </w:r>
      <w:r w:rsidR="00622E34">
        <w:rPr>
          <w:rFonts w:ascii="宋体" w:eastAsia="宋体" w:hAnsi="宋体" w:cs="宋体" w:hint="eastAsia"/>
          <w:sz w:val="21"/>
          <w:szCs w:val="21"/>
          <w:lang w:bidi="ar"/>
        </w:rPr>
        <w:t>中的方法便利地进行文件操作。预封装的数据操作方法支持对数据进行增删查改存取的基本操作，也提供了一些方法便于测试时查看表情况。</w:t>
      </w:r>
    </w:p>
    <w:p w14:paraId="7ADED5B9" w14:textId="1FFA9801" w:rsidR="00622E34" w:rsidRDefault="00622E34" w:rsidP="00E114DC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总四个表的实现类似</w:t>
      </w:r>
      <w:bookmarkEnd w:id="78"/>
      <w:r>
        <w:rPr>
          <w:rFonts w:ascii="宋体" w:eastAsia="宋体" w:hAnsi="宋体" w:cs="宋体" w:hint="eastAsia"/>
          <w:sz w:val="21"/>
          <w:szCs w:val="21"/>
          <w:lang w:bidi="ar"/>
        </w:rPr>
        <w:t>。下表展示对数据表UserInfo用户信息的对外</w:t>
      </w:r>
      <w:r w:rsidR="00154834"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r>
        <w:rPr>
          <w:rFonts w:ascii="宋体" w:eastAsia="宋体" w:hAnsi="宋体" w:cs="宋体" w:hint="eastAsia"/>
          <w:sz w:val="21"/>
          <w:szCs w:val="21"/>
          <w:lang w:bidi="ar"/>
        </w:rPr>
        <w:t>提供</w:t>
      </w:r>
      <w:r w:rsidR="00154834">
        <w:rPr>
          <w:rFonts w:ascii="宋体" w:eastAsia="宋体" w:hAnsi="宋体" w:cs="宋体" w:hint="eastAsia"/>
          <w:sz w:val="21"/>
          <w:szCs w:val="21"/>
          <w:lang w:bidi="ar"/>
        </w:rPr>
        <w:t>情况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14:paraId="72A60539" w14:textId="77777777" w:rsidR="00622E34" w:rsidRDefault="00622E34">
      <w:pPr>
        <w:spacing w:after="0"/>
        <w:rPr>
          <w:rFonts w:ascii="宋体" w:eastAsia="宋体" w:hAnsi="宋体" w:cs="宋体"/>
          <w:sz w:val="21"/>
          <w:szCs w:val="21"/>
          <w:lang w:val="en-US" w:eastAsia="zh-CN" w:bidi="ar"/>
        </w:rPr>
      </w:pPr>
      <w:r>
        <w:rPr>
          <w:rFonts w:ascii="宋体" w:eastAsia="宋体" w:hAnsi="宋体" w:cs="宋体"/>
          <w:sz w:val="21"/>
          <w:szCs w:val="21"/>
          <w:lang w:eastAsia="zh-CN" w:bidi="ar"/>
        </w:rPr>
        <w:br w:type="page"/>
      </w:r>
    </w:p>
    <w:p w14:paraId="24F0D667" w14:textId="35635281" w:rsidR="00622E34" w:rsidRDefault="00622E34" w:rsidP="00622E34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lastRenderedPageBreak/>
        <w:t>表2-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5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文件操作函数（以U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serInfo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表为例）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1976"/>
        <w:gridCol w:w="2976"/>
        <w:gridCol w:w="1275"/>
        <w:gridCol w:w="1418"/>
        <w:gridCol w:w="1276"/>
      </w:tblGrid>
      <w:tr w:rsidR="000F4511" w:rsidRPr="00622E34" w14:paraId="248D0310" w14:textId="77777777" w:rsidTr="000C5276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9FD5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9987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A04B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2554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CD751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0F4511" w:rsidRPr="00622E34" w14:paraId="0F978176" w14:textId="77777777" w:rsidTr="000C5276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3EFA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InsertToUserInfo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BD636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UserInfoNode链表头节点、UserInfo用户信息结构体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A3D7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int，是否成功插入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6139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向表中插入新用户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D93AE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F4511" w:rsidRPr="00622E34" w14:paraId="5030ADC3" w14:textId="77777777" w:rsidTr="000C5276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3A19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deleteUserInfo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ADB1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UserInfoNode链表头节点、char*用户ID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4C9E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B4A20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删除ID为某的用户信息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89DD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F4511" w:rsidRPr="00622E34" w14:paraId="4C41A0B5" w14:textId="77777777" w:rsidTr="000C5276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700CE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queryUserInfo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DF6A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UserInfoNode链表头节点、char*用户ID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B3A9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int，是否查找到用户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1F2E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根据用户ID查询某用户的全部信息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AF7D0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F4511" w:rsidRPr="00622E34" w14:paraId="34CC00F8" w14:textId="77777777" w:rsidTr="000C5276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17CC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EditUserInfo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B0FF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UserInfoNode链表头节点、UserInfo用户信息结构体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EFD8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int，是否成功编辑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F6B4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编辑某用户的信息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02AF0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F4511" w:rsidRPr="00622E34" w14:paraId="29971899" w14:textId="77777777" w:rsidTr="000C5276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0463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saveUserInfo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F8B8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491DF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int，是否成功保存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E890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将内存中的链表保存至文件中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299E8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F4511" w:rsidRPr="00622E34" w14:paraId="25897F99" w14:textId="77777777" w:rsidTr="000C5276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6BB8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loadUserInfo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25EB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8B6D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int，是否成功加载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B362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将文件中的链表读取至内存中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87D2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F4511" w:rsidRPr="00622E34" w14:paraId="49563785" w14:textId="77777777" w:rsidTr="000C5276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D12C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4E7C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F285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void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9B61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打印全部用户信息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A185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仅开发测试时使用</w:t>
            </w:r>
          </w:p>
        </w:tc>
      </w:tr>
      <w:tr w:rsidR="000F4511" w:rsidRPr="00622E34" w14:paraId="3A77AD0B" w14:textId="77777777" w:rsidTr="000C5276">
        <w:trPr>
          <w:trHeight w:val="57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B8BE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isUserExist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92F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UserInfoNode链表头节点、char*用户ID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D07B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int，用户是否存在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BF32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查询某ID是否存在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FCA10" w14:textId="77777777" w:rsidR="00622E34" w:rsidRPr="00622E34" w:rsidRDefault="00622E34" w:rsidP="00622E34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6A806293" w14:textId="2B5E0DE7" w:rsidR="008D44AE" w:rsidRPr="00E04829" w:rsidRDefault="008D44AE" w:rsidP="0058047F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3E5E47E5" w14:textId="605D02AE" w:rsidR="008255A2" w:rsidRDefault="00606255">
      <w:pPr>
        <w:pStyle w:val="2"/>
        <w:rPr>
          <w:lang w:eastAsia="zh-CN"/>
        </w:rPr>
      </w:pPr>
      <w:bookmarkStart w:id="79" w:name="_Toc145689924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rPr>
          <w:rFonts w:hint="eastAsia"/>
          <w:lang w:eastAsia="zh-CN"/>
        </w:rPr>
        <w:t>开发及运行环境</w:t>
      </w:r>
      <w:bookmarkEnd w:id="79"/>
    </w:p>
    <w:p w14:paraId="09A4C0A7" w14:textId="26B14D71" w:rsidR="00606255" w:rsidRPr="00106903" w:rsidRDefault="00606255" w:rsidP="00106903">
      <w:pPr>
        <w:pStyle w:val="afa"/>
        <w:shd w:val="clear" w:color="auto" w:fill="FFFFFF"/>
        <w:spacing w:after="0" w:afterAutospacing="0"/>
        <w:rPr>
          <w:rFonts w:ascii="宋体" w:eastAsia="宋体" w:hAnsi="宋体" w:cs="宋体"/>
          <w:b/>
          <w:bCs/>
          <w:sz w:val="22"/>
          <w:szCs w:val="22"/>
          <w:lang w:val="de-DE" w:bidi="ar"/>
        </w:rPr>
      </w:pPr>
      <w:bookmarkStart w:id="80" w:name="OLE_LINK6"/>
      <w:bookmarkStart w:id="81" w:name="_Toc30610"/>
      <w:bookmarkStart w:id="82" w:name="_Toc11027"/>
      <w:bookmarkStart w:id="83" w:name="_Toc6731"/>
      <w:bookmarkStart w:id="84" w:name="_Toc13385"/>
      <w:bookmarkStart w:id="85" w:name="_Toc5495"/>
      <w:bookmarkStart w:id="86" w:name="_Toc30578"/>
      <w:bookmarkStart w:id="87" w:name="_Toc8087"/>
      <w:bookmarkStart w:id="88" w:name="_Toc14852"/>
      <w:r w:rsidRPr="00106903">
        <w:rPr>
          <w:rFonts w:ascii="宋体" w:eastAsia="宋体" w:hAnsi="宋体" w:cs="宋体" w:hint="eastAsia"/>
          <w:b/>
          <w:bCs/>
          <w:sz w:val="22"/>
          <w:szCs w:val="22"/>
          <w:lang w:bidi="ar"/>
        </w:rPr>
        <w:t>开发环境</w:t>
      </w:r>
      <w:r w:rsidRPr="00106903">
        <w:rPr>
          <w:rFonts w:ascii="宋体" w:eastAsia="宋体" w:hAnsi="宋体" w:cs="宋体" w:hint="eastAsia"/>
          <w:b/>
          <w:bCs/>
          <w:sz w:val="22"/>
          <w:szCs w:val="22"/>
          <w:lang w:val="de-DE" w:bidi="ar"/>
        </w:rPr>
        <w:t>：</w:t>
      </w:r>
    </w:p>
    <w:p w14:paraId="160976EB" w14:textId="162BE1EF" w:rsidR="00606255" w:rsidRPr="00606255" w:rsidRDefault="00606255" w:rsidP="00606255">
      <w:pPr>
        <w:pStyle w:val="afa"/>
        <w:shd w:val="clear" w:color="auto" w:fill="FFFFFF"/>
        <w:spacing w:after="0" w:line="360" w:lineRule="auto"/>
        <w:ind w:left="420"/>
        <w:rPr>
          <w:rFonts w:ascii="宋体" w:eastAsia="宋体" w:hAnsi="宋体" w:cs="宋体"/>
          <w:sz w:val="21"/>
          <w:szCs w:val="21"/>
          <w:lang w:val="de-DE" w:bidi="ar"/>
        </w:rPr>
      </w:pP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编译器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：MingW32/GCC</w:t>
      </w:r>
      <w:r w:rsidRPr="00606255">
        <w:rPr>
          <w:rFonts w:ascii="宋体" w:eastAsia="宋体" w:hAnsi="宋体" w:cs="宋体"/>
          <w:sz w:val="21"/>
          <w:szCs w:val="21"/>
          <w:lang w:val="de-DE" w:bidi="ar"/>
        </w:rPr>
        <w:br/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IDE：VS</w:t>
      </w:r>
      <w:r w:rsidR="00BB2E2D">
        <w:rPr>
          <w:rFonts w:ascii="宋体" w:eastAsia="宋体" w:hAnsi="宋体" w:cs="宋体" w:hint="eastAsia"/>
          <w:sz w:val="21"/>
          <w:szCs w:val="21"/>
          <w:lang w:val="de-DE" w:bidi="ar"/>
        </w:rPr>
        <w:t>C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ode</w:t>
      </w:r>
      <w:r w:rsidR="00BB2E2D">
        <w:rPr>
          <w:rFonts w:ascii="宋体" w:eastAsia="宋体" w:hAnsi="宋体" w:cs="宋体"/>
          <w:sz w:val="21"/>
          <w:szCs w:val="21"/>
          <w:lang w:val="de-DE" w:bidi="ar"/>
        </w:rPr>
        <w:t xml:space="preserve"> 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l.71.0，Visual</w:t>
      </w:r>
      <w:r w:rsidR="00BB2E2D">
        <w:rPr>
          <w:rFonts w:ascii="宋体" w:eastAsia="宋体" w:hAnsi="宋体" w:cs="宋体"/>
          <w:sz w:val="21"/>
          <w:szCs w:val="21"/>
          <w:lang w:val="de-DE" w:bidi="ar"/>
        </w:rPr>
        <w:t xml:space="preserve"> 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Studio</w:t>
      </w:r>
      <w:r w:rsidR="00BB2E2D">
        <w:rPr>
          <w:rFonts w:ascii="宋体" w:eastAsia="宋体" w:hAnsi="宋体" w:cs="宋体"/>
          <w:sz w:val="21"/>
          <w:szCs w:val="21"/>
          <w:lang w:val="de-DE" w:bidi="ar"/>
        </w:rPr>
        <w:t xml:space="preserve"> 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2022，</w:t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小熊猫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 xml:space="preserve">C++ </w:t>
      </w:r>
      <w:r>
        <w:rPr>
          <w:rFonts w:ascii="宋体" w:eastAsia="宋体" w:hAnsi="宋体" w:cs="宋体"/>
          <w:sz w:val="21"/>
          <w:szCs w:val="21"/>
          <w:lang w:val="de-DE" w:bidi="ar"/>
        </w:rPr>
        <w:br/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字符编码</w:t>
      </w:r>
      <w:r w:rsidRPr="00606255">
        <w:rPr>
          <w:rFonts w:ascii="宋体" w:eastAsia="宋体" w:hAnsi="宋体" w:cs="宋体" w:hint="eastAsia"/>
          <w:sz w:val="21"/>
          <w:szCs w:val="21"/>
          <w:lang w:val="de-DE" w:bidi="ar"/>
        </w:rPr>
        <w:t>：</w:t>
      </w:r>
      <w:r>
        <w:rPr>
          <w:rFonts w:ascii="宋体" w:eastAsia="宋体" w:hAnsi="宋体" w:cs="宋体" w:hint="eastAsia"/>
          <w:sz w:val="21"/>
          <w:szCs w:val="21"/>
          <w:lang w:val="de-DE" w:bidi="ar"/>
        </w:rPr>
        <w:t>UTF</w:t>
      </w:r>
      <w:r>
        <w:rPr>
          <w:rFonts w:ascii="宋体" w:eastAsia="宋体" w:hAnsi="宋体" w:cs="宋体"/>
          <w:sz w:val="21"/>
          <w:szCs w:val="21"/>
          <w:lang w:val="de-DE" w:bidi="ar"/>
        </w:rPr>
        <w:t>-8</w:t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编码</w:t>
      </w:r>
    </w:p>
    <w:p w14:paraId="0423DB6F" w14:textId="77777777" w:rsidR="00606255" w:rsidRPr="00106903" w:rsidRDefault="00606255" w:rsidP="00106903">
      <w:pPr>
        <w:pStyle w:val="afa"/>
        <w:shd w:val="clear" w:color="auto" w:fill="FFFFFF"/>
        <w:spacing w:after="0" w:afterAutospacing="0"/>
        <w:rPr>
          <w:rFonts w:ascii="宋体" w:eastAsia="宋体" w:hAnsi="宋体" w:cs="宋体"/>
          <w:b/>
          <w:bCs/>
          <w:sz w:val="22"/>
          <w:szCs w:val="22"/>
          <w:lang w:bidi="ar"/>
        </w:rPr>
      </w:pPr>
      <w:r w:rsidRPr="00106903">
        <w:rPr>
          <w:rFonts w:ascii="宋体" w:eastAsia="宋体" w:hAnsi="宋体" w:cs="宋体" w:hint="eastAsia"/>
          <w:b/>
          <w:bCs/>
          <w:sz w:val="22"/>
          <w:szCs w:val="22"/>
          <w:lang w:bidi="ar"/>
        </w:rPr>
        <w:t>运行环境:</w:t>
      </w:r>
    </w:p>
    <w:p w14:paraId="6EA5DE6E" w14:textId="2A80E74F" w:rsidR="00606255" w:rsidRPr="00606255" w:rsidRDefault="00606255" w:rsidP="00606255">
      <w:pPr>
        <w:pStyle w:val="afa"/>
        <w:shd w:val="clear" w:color="auto" w:fill="FFFFFF"/>
        <w:spacing w:after="0" w:line="360" w:lineRule="auto"/>
        <w:rPr>
          <w:rFonts w:ascii="宋体" w:eastAsia="宋体" w:hAnsi="宋体" w:cs="宋体"/>
          <w:sz w:val="21"/>
          <w:szCs w:val="21"/>
          <w:lang w:bidi="ar"/>
        </w:rPr>
      </w:pP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ab/>
      </w:r>
      <w:r w:rsidR="00F4368C">
        <w:rPr>
          <w:rFonts w:ascii="宋体" w:eastAsia="宋体" w:hAnsi="宋体" w:cs="宋体" w:hint="eastAsia"/>
          <w:sz w:val="21"/>
          <w:szCs w:val="21"/>
          <w:lang w:bidi="ar"/>
        </w:rPr>
        <w:t>W</w:t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indows</w:t>
      </w:r>
      <w:r w:rsidR="00A65648">
        <w:rPr>
          <w:rFonts w:ascii="宋体" w:eastAsia="宋体" w:hAnsi="宋体" w:cs="宋体"/>
          <w:sz w:val="21"/>
          <w:szCs w:val="21"/>
          <w:lang w:bidi="ar"/>
        </w:rPr>
        <w:t xml:space="preserve"> </w:t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10及以上系统</w:t>
      </w:r>
    </w:p>
    <w:p w14:paraId="6C530923" w14:textId="77777777" w:rsidR="00606255" w:rsidRPr="00106903" w:rsidRDefault="00606255" w:rsidP="00106903">
      <w:pPr>
        <w:pStyle w:val="afa"/>
        <w:shd w:val="clear" w:color="auto" w:fill="FFFFFF"/>
        <w:spacing w:after="0" w:afterAutospacing="0"/>
        <w:rPr>
          <w:rFonts w:ascii="宋体" w:eastAsia="宋体" w:hAnsi="宋体" w:cs="宋体"/>
          <w:b/>
          <w:bCs/>
          <w:sz w:val="22"/>
          <w:szCs w:val="22"/>
          <w:lang w:bidi="ar"/>
        </w:rPr>
      </w:pPr>
      <w:r w:rsidRPr="00106903">
        <w:rPr>
          <w:rFonts w:ascii="宋体" w:eastAsia="宋体" w:hAnsi="宋体" w:cs="宋体" w:hint="eastAsia"/>
          <w:b/>
          <w:bCs/>
          <w:sz w:val="22"/>
          <w:szCs w:val="22"/>
          <w:lang w:bidi="ar"/>
        </w:rPr>
        <w:t>硬件环境:</w:t>
      </w:r>
    </w:p>
    <w:p w14:paraId="6992C5A6" w14:textId="6FE4D740" w:rsidR="00606255" w:rsidRPr="00606255" w:rsidRDefault="00606255" w:rsidP="00083FCB">
      <w:pPr>
        <w:pStyle w:val="afa"/>
        <w:shd w:val="clear" w:color="auto" w:fill="FFFFFF"/>
        <w:spacing w:after="0" w:line="360" w:lineRule="auto"/>
        <w:ind w:left="420"/>
        <w:rPr>
          <w:rFonts w:ascii="宋体" w:eastAsia="宋体" w:hAnsi="宋体" w:cs="宋体"/>
          <w:sz w:val="21"/>
          <w:szCs w:val="21"/>
          <w:lang w:bidi="ar"/>
        </w:rPr>
      </w:pP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CPU：intel core i7-10750H</w:t>
      </w:r>
      <w:r w:rsidR="00083FCB">
        <w:rPr>
          <w:rFonts w:ascii="宋体" w:eastAsia="宋体" w:hAnsi="宋体" w:cs="宋体"/>
          <w:sz w:val="21"/>
          <w:szCs w:val="21"/>
          <w:lang w:bidi="ar"/>
        </w:rPr>
        <w:br/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GPU：NVIDIA GeForce RTX 3070 laptop GPU</w:t>
      </w:r>
      <w:r w:rsidR="00A96306">
        <w:rPr>
          <w:rFonts w:ascii="宋体" w:eastAsia="宋体" w:hAnsi="宋体" w:cs="宋体" w:hint="eastAsia"/>
          <w:sz w:val="21"/>
          <w:szCs w:val="21"/>
          <w:lang w:bidi="ar"/>
        </w:rPr>
        <w:t>（未使用）</w:t>
      </w:r>
      <w:r w:rsidR="00083FCB">
        <w:rPr>
          <w:rFonts w:ascii="宋体" w:eastAsia="宋体" w:hAnsi="宋体" w:cs="宋体"/>
          <w:sz w:val="21"/>
          <w:szCs w:val="21"/>
          <w:lang w:bidi="ar"/>
        </w:rPr>
        <w:br/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主硬盘：Samsung SSD 980 1TB</w:t>
      </w:r>
      <w:r w:rsidR="00083FCB">
        <w:rPr>
          <w:rFonts w:ascii="宋体" w:eastAsia="宋体" w:hAnsi="宋体" w:cs="宋体"/>
          <w:sz w:val="21"/>
          <w:szCs w:val="21"/>
          <w:lang w:bidi="ar"/>
        </w:rPr>
        <w:br/>
      </w:r>
      <w:r w:rsidRPr="00606255">
        <w:rPr>
          <w:rFonts w:ascii="宋体" w:eastAsia="宋体" w:hAnsi="宋体" w:cs="宋体" w:hint="eastAsia"/>
          <w:sz w:val="21"/>
          <w:szCs w:val="21"/>
          <w:lang w:bidi="ar"/>
        </w:rPr>
        <w:t>内存：Samsung 2*8GB</w:t>
      </w:r>
    </w:p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p w14:paraId="3EA49DBD" w14:textId="5BAB208F" w:rsidR="00B455FC" w:rsidRDefault="00B455FC">
      <w:pPr>
        <w:spacing w:after="0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br w:type="page"/>
      </w:r>
    </w:p>
    <w:p w14:paraId="3DE59964" w14:textId="47A8C67F" w:rsidR="00B455FC" w:rsidRDefault="00B455FC" w:rsidP="00B455FC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89" w:name="_Toc145689925"/>
      <w:r>
        <w:rPr>
          <w:rFonts w:asciiTheme="minorEastAsia" w:hAnsiTheme="minorEastAsia" w:hint="eastAsia"/>
          <w:lang w:val="en-US" w:eastAsia="zh-CN"/>
        </w:rPr>
        <w:lastRenderedPageBreak/>
        <w:t>模块详细设计</w:t>
      </w:r>
      <w:bookmarkEnd w:id="89"/>
    </w:p>
    <w:p w14:paraId="4F0CECCF" w14:textId="236257DC" w:rsidR="008255A2" w:rsidRDefault="00B455FC" w:rsidP="00B455FC">
      <w:pPr>
        <w:pStyle w:val="2"/>
        <w:rPr>
          <w:lang w:eastAsia="zh-CN"/>
        </w:rPr>
      </w:pPr>
      <w:bookmarkStart w:id="90" w:name="_Toc145689926"/>
      <w:r>
        <w:rPr>
          <w:rFonts w:hint="eastAsia"/>
          <w:lang w:eastAsia="zh-CN"/>
        </w:rPr>
        <w:t>模块功能概述</w:t>
      </w:r>
      <w:bookmarkEnd w:id="90"/>
    </w:p>
    <w:p w14:paraId="51F33CE4" w14:textId="77777777" w:rsidR="00FA6619" w:rsidRDefault="00FA6619" w:rsidP="001D3435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项目将所有需实现的功能拆分为五个文件。</w:t>
      </w:r>
    </w:p>
    <w:p w14:paraId="32AA6598" w14:textId="049A77D9" w:rsidR="008403CD" w:rsidRDefault="00FA6619" w:rsidP="00FA6619">
      <w:pPr>
        <w:pStyle w:val="af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Main</w:t>
      </w:r>
      <w:r>
        <w:rPr>
          <w:rFonts w:ascii="宋体" w:eastAsia="宋体" w:hAnsi="宋体" w:cs="宋体"/>
          <w:b/>
          <w:bCs/>
          <w:sz w:val="21"/>
          <w:szCs w:val="21"/>
          <w:lang w:bidi="ar"/>
        </w:rPr>
        <w:t>.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c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文件为系统业务流程的主文件，包含了数据信息初始化、系统主入口、存储贯穿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全业务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流程的核心全局变量等。</w:t>
      </w:r>
    </w:p>
    <w:p w14:paraId="34F475A2" w14:textId="1DE913DC" w:rsidR="00FA6619" w:rsidRDefault="00FA6619" w:rsidP="00FA6619">
      <w:pPr>
        <w:pStyle w:val="af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/>
          <w:b/>
          <w:bCs/>
          <w:sz w:val="21"/>
          <w:szCs w:val="21"/>
          <w:lang w:bidi="ar"/>
        </w:rPr>
        <w:t>StructDef.h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文件定义了数据存取需要的全部结构体。</w:t>
      </w:r>
    </w:p>
    <w:p w14:paraId="11ABB05F" w14:textId="2F84D5B0" w:rsidR="00FA6619" w:rsidRDefault="00FA6619" w:rsidP="00FA6619">
      <w:pPr>
        <w:pStyle w:val="af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/>
          <w:b/>
          <w:bCs/>
          <w:sz w:val="21"/>
          <w:szCs w:val="21"/>
          <w:lang w:bidi="ar"/>
        </w:rPr>
        <w:t>DataToolkit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.</w:t>
      </w:r>
      <w:r>
        <w:rPr>
          <w:rFonts w:ascii="宋体" w:eastAsia="宋体" w:hAnsi="宋体" w:cs="宋体"/>
          <w:b/>
          <w:bCs/>
          <w:sz w:val="21"/>
          <w:szCs w:val="21"/>
          <w:lang w:bidi="ar"/>
        </w:rPr>
        <w:t>c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文件为系统的数据存取中台，其中封装了大量对</w:t>
      </w:r>
      <w:r w:rsidR="00B16042">
        <w:rPr>
          <w:rFonts w:ascii="宋体" w:eastAsia="宋体" w:hAnsi="宋体" w:cs="宋体" w:hint="eastAsia"/>
          <w:sz w:val="21"/>
          <w:szCs w:val="21"/>
          <w:lang w:bidi="ar"/>
        </w:rPr>
        <w:t>业务</w:t>
      </w:r>
      <w:r>
        <w:rPr>
          <w:rFonts w:ascii="宋体" w:eastAsia="宋体" w:hAnsi="宋体" w:cs="宋体" w:hint="eastAsia"/>
          <w:sz w:val="21"/>
          <w:szCs w:val="21"/>
          <w:lang w:bidi="ar"/>
        </w:rPr>
        <w:t>数据进行增删查改和持久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化文件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存储、读取的</w:t>
      </w:r>
      <w:r w:rsidR="00B16042">
        <w:rPr>
          <w:rFonts w:ascii="宋体" w:eastAsia="宋体" w:hAnsi="宋体" w:cs="宋体" w:hint="eastAsia"/>
          <w:sz w:val="21"/>
          <w:szCs w:val="21"/>
          <w:lang w:bidi="ar"/>
        </w:rPr>
        <w:t>函数方法。</w:t>
      </w:r>
    </w:p>
    <w:p w14:paraId="16069DA0" w14:textId="17D98770" w:rsidR="00B16042" w:rsidRDefault="00B16042" w:rsidP="00FA6619">
      <w:pPr>
        <w:pStyle w:val="af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UserComponent</w:t>
      </w:r>
      <w:r>
        <w:rPr>
          <w:rFonts w:ascii="宋体" w:eastAsia="宋体" w:hAnsi="宋体" w:cs="宋体"/>
          <w:b/>
          <w:bCs/>
          <w:sz w:val="21"/>
          <w:szCs w:val="21"/>
          <w:lang w:bidi="ar"/>
        </w:rPr>
        <w:t>.c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文件定义了对用户输入进行校验的函数</w:t>
      </w:r>
      <w:r w:rsidR="0011512C">
        <w:rPr>
          <w:rFonts w:ascii="宋体" w:eastAsia="宋体" w:hAnsi="宋体" w:cs="宋体" w:hint="eastAsia"/>
          <w:sz w:val="21"/>
          <w:szCs w:val="21"/>
          <w:lang w:bidi="ar"/>
        </w:rPr>
        <w:t>（校验模块）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，以及用户相关流程（用户注册、用户登录、用户</w:t>
      </w:r>
      <w:r w:rsidR="00145222">
        <w:rPr>
          <w:rFonts w:ascii="宋体" w:eastAsia="宋体" w:hAnsi="宋体" w:cs="宋体" w:hint="eastAsia"/>
          <w:sz w:val="21"/>
          <w:szCs w:val="21"/>
          <w:lang w:bidi="ar"/>
        </w:rPr>
        <w:t>查询和预定场馆等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）</w:t>
      </w:r>
      <w:r w:rsidR="00145222">
        <w:rPr>
          <w:rFonts w:ascii="宋体" w:eastAsia="宋体" w:hAnsi="宋体" w:cs="宋体" w:hint="eastAsia"/>
          <w:sz w:val="21"/>
          <w:szCs w:val="21"/>
          <w:lang w:bidi="ar"/>
        </w:rPr>
        <w:t>的全部业务用代码，均封装为函数。</w:t>
      </w:r>
    </w:p>
    <w:p w14:paraId="45045FD9" w14:textId="1026D662" w:rsidR="00145222" w:rsidRPr="0011512C" w:rsidRDefault="00145222" w:rsidP="0011512C">
      <w:pPr>
        <w:pStyle w:val="af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AdminComponent</w:t>
      </w:r>
      <w:r>
        <w:rPr>
          <w:rFonts w:ascii="宋体" w:eastAsia="宋体" w:hAnsi="宋体" w:cs="宋体"/>
          <w:b/>
          <w:bCs/>
          <w:sz w:val="21"/>
          <w:szCs w:val="21"/>
          <w:lang w:bidi="ar"/>
        </w:rPr>
        <w:t>.c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文件定义了管理员相关流程（管理员注册、管理员登录、查看场地统计信息和新建场地等）的全部业务用代码，均封装为函数。</w:t>
      </w:r>
    </w:p>
    <w:p w14:paraId="51C92CDC" w14:textId="06096D15" w:rsidR="001D3435" w:rsidRDefault="001D3435" w:rsidP="001D3435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系统模块功能大致如下表所示：</w:t>
      </w:r>
    </w:p>
    <w:p w14:paraId="50D99C07" w14:textId="1EF25FCD" w:rsidR="002A76A5" w:rsidRPr="002A76A5" w:rsidRDefault="002A76A5" w:rsidP="002A76A5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-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1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模块功能概述</w:t>
      </w:r>
    </w:p>
    <w:tbl>
      <w:tblPr>
        <w:tblStyle w:val="aff"/>
        <w:tblW w:w="9109" w:type="dxa"/>
        <w:jc w:val="center"/>
        <w:tblLook w:val="04A0" w:firstRow="1" w:lastRow="0" w:firstColumn="1" w:lastColumn="0" w:noHBand="0" w:noVBand="1"/>
      </w:tblPr>
      <w:tblGrid>
        <w:gridCol w:w="722"/>
        <w:gridCol w:w="709"/>
        <w:gridCol w:w="1884"/>
        <w:gridCol w:w="5794"/>
      </w:tblGrid>
      <w:tr w:rsidR="00DF3BEB" w:rsidRPr="00DD392B" w14:paraId="5E13CA47" w14:textId="77777777" w:rsidTr="008403CD">
        <w:trPr>
          <w:trHeight w:val="592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695FED" w14:textId="77777777" w:rsidR="00DF3BEB" w:rsidRPr="00DD392B" w:rsidRDefault="00DF3BEB" w:rsidP="00B9471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一级功能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91B553" w14:textId="77777777" w:rsidR="00DF3BEB" w:rsidRPr="00DD392B" w:rsidRDefault="00DF3BEB" w:rsidP="00B9471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二级功能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E63421" w14:textId="77777777" w:rsidR="00DF3BEB" w:rsidRPr="00DD392B" w:rsidRDefault="00DF3BEB" w:rsidP="00B9471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功能描述</w:t>
            </w:r>
          </w:p>
        </w:tc>
        <w:tc>
          <w:tcPr>
            <w:tcW w:w="5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A9CF2" w14:textId="77777777" w:rsidR="00DF3BEB" w:rsidRPr="00DD392B" w:rsidRDefault="00DF3BEB" w:rsidP="00B94712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约束说明</w:t>
            </w:r>
          </w:p>
        </w:tc>
      </w:tr>
      <w:tr w:rsidR="00DF3BEB" w:rsidRPr="00DD392B" w14:paraId="3E30EA56" w14:textId="77777777" w:rsidTr="008403CD">
        <w:trPr>
          <w:trHeight w:val="2258"/>
          <w:jc w:val="center"/>
        </w:trPr>
        <w:tc>
          <w:tcPr>
            <w:tcW w:w="722" w:type="dxa"/>
            <w:vMerge w:val="restart"/>
            <w:tcBorders>
              <w:top w:val="single" w:sz="8" w:space="0" w:color="auto"/>
            </w:tcBorders>
          </w:tcPr>
          <w:p w14:paraId="3843E1E1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用户功能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1F3D57A5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884" w:type="dxa"/>
            <w:tcBorders>
              <w:top w:val="single" w:sz="8" w:space="0" w:color="auto"/>
            </w:tcBorders>
          </w:tcPr>
          <w:p w14:paraId="0F5825C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用户输入用户ID、密码、邮箱、手机号码等信息注册</w:t>
            </w:r>
          </w:p>
        </w:tc>
        <w:tc>
          <w:tcPr>
            <w:tcW w:w="5794" w:type="dxa"/>
            <w:tcBorders>
              <w:top w:val="single" w:sz="8" w:space="0" w:color="auto"/>
            </w:tcBorders>
          </w:tcPr>
          <w:p w14:paraId="43AE8FD9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注册使用的信息需满足以下条件：</w:t>
            </w:r>
          </w:p>
          <w:p w14:paraId="1AD14D07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用户ID：</w:t>
            </w:r>
            <w:r w:rsidRPr="00DD392B">
              <w:rPr>
                <w:rFonts w:ascii="宋体" w:eastAsia="宋体" w:hAnsi="宋体" w:hint="eastAsia"/>
                <w:lang w:eastAsia="zh-CN"/>
              </w:rPr>
              <w:t>要求6-10位，全部由字母或数字组成</w:t>
            </w:r>
          </w:p>
          <w:p w14:paraId="6A84CD2C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姓名：</w:t>
            </w:r>
            <w:r w:rsidRPr="00DD392B">
              <w:rPr>
                <w:rFonts w:ascii="宋体" w:eastAsia="宋体" w:hAnsi="宋体" w:hint="eastAsia"/>
              </w:rPr>
              <w:t>15字符以内</w:t>
            </w:r>
          </w:p>
          <w:p w14:paraId="03C003B4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性别：</w:t>
            </w:r>
            <w:r w:rsidRPr="00DD392B">
              <w:rPr>
                <w:rFonts w:ascii="宋体" w:eastAsia="宋体" w:hAnsi="宋体" w:hint="eastAsia"/>
                <w:lang w:eastAsia="zh-CN"/>
              </w:rPr>
              <w:t>在男或女之间选择其一</w:t>
            </w:r>
          </w:p>
          <w:p w14:paraId="785AC763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年龄：</w:t>
            </w:r>
            <w:r w:rsidRPr="00DD392B">
              <w:rPr>
                <w:rFonts w:ascii="宋体" w:eastAsia="宋体" w:hAnsi="宋体" w:hint="eastAsia"/>
                <w:lang w:eastAsia="zh-CN"/>
              </w:rPr>
              <w:t>必须是1-100间的纯数字</w:t>
            </w:r>
          </w:p>
          <w:p w14:paraId="4DA0073E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手机号：</w:t>
            </w:r>
            <w:r w:rsidRPr="00DD392B">
              <w:rPr>
                <w:rFonts w:ascii="宋体" w:eastAsia="宋体" w:hAnsi="宋体" w:hint="eastAsia"/>
                <w:lang w:eastAsia="zh-CN"/>
              </w:rPr>
              <w:t>必须是11位的纯数字，且应以1开头</w:t>
            </w:r>
          </w:p>
          <w:p w14:paraId="0F42AD1E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电子邮箱地址：</w:t>
            </w:r>
            <w:r w:rsidRPr="00DD392B">
              <w:rPr>
                <w:rFonts w:ascii="宋体" w:eastAsia="宋体" w:hAnsi="宋体" w:hint="eastAsia"/>
                <w:lang w:eastAsia="zh-CN"/>
              </w:rPr>
              <w:t>必须有效</w:t>
            </w:r>
          </w:p>
          <w:p w14:paraId="0BF81857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密码：</w:t>
            </w:r>
            <w:r w:rsidRPr="00DD392B">
              <w:rPr>
                <w:rFonts w:ascii="宋体" w:eastAsia="宋体" w:hAnsi="宋体" w:hint="eastAsia"/>
                <w:lang w:eastAsia="zh-CN"/>
              </w:rPr>
              <w:t>6-20位，只能包含字母、数字和符号</w:t>
            </w:r>
          </w:p>
          <w:p w14:paraId="47CA7D2C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5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地理位置：</w:t>
            </w:r>
            <w:r w:rsidRPr="00DD392B">
              <w:rPr>
                <w:rFonts w:ascii="宋体" w:eastAsia="宋体" w:hAnsi="宋体" w:hint="eastAsia"/>
              </w:rPr>
              <w:t>20字符以内</w:t>
            </w:r>
          </w:p>
        </w:tc>
      </w:tr>
      <w:tr w:rsidR="00DF3BEB" w:rsidRPr="00DD392B" w14:paraId="49CA36E6" w14:textId="77777777" w:rsidTr="009278DD">
        <w:trPr>
          <w:trHeight w:val="1088"/>
          <w:jc w:val="center"/>
        </w:trPr>
        <w:tc>
          <w:tcPr>
            <w:tcW w:w="722" w:type="dxa"/>
            <w:vMerge/>
          </w:tcPr>
          <w:p w14:paraId="759AA78D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491AC2E9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884" w:type="dxa"/>
          </w:tcPr>
          <w:p w14:paraId="22B433B2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用户输入注册时填入的用户ID和密码，登入管理系统</w:t>
            </w:r>
          </w:p>
        </w:tc>
        <w:tc>
          <w:tcPr>
            <w:tcW w:w="5794" w:type="dxa"/>
          </w:tcPr>
          <w:p w14:paraId="762FFF57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输入的用户ID和密码需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符合格式要求（同上）</w:t>
            </w:r>
          </w:p>
          <w:p w14:paraId="2A6397F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用户需存在，且密码应当匹配</w:t>
            </w:r>
            <w:r w:rsidRPr="00DD392B">
              <w:rPr>
                <w:rFonts w:ascii="宋体" w:eastAsia="宋体" w:hAnsi="宋体" w:hint="eastAsia"/>
                <w:lang w:eastAsia="zh-CN"/>
              </w:rPr>
              <w:t>才可以正常登入系统</w:t>
            </w:r>
          </w:p>
        </w:tc>
      </w:tr>
      <w:tr w:rsidR="00DF3BEB" w:rsidRPr="00DD392B" w14:paraId="324F131B" w14:textId="77777777" w:rsidTr="009278DD">
        <w:trPr>
          <w:trHeight w:val="1841"/>
          <w:jc w:val="center"/>
        </w:trPr>
        <w:tc>
          <w:tcPr>
            <w:tcW w:w="722" w:type="dxa"/>
            <w:vMerge/>
          </w:tcPr>
          <w:p w14:paraId="6DA8F0A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  <w:vMerge w:val="restart"/>
          </w:tcPr>
          <w:p w14:paraId="0525A52B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查询</w:t>
            </w:r>
          </w:p>
        </w:tc>
        <w:tc>
          <w:tcPr>
            <w:tcW w:w="1884" w:type="dxa"/>
          </w:tcPr>
          <w:p w14:paraId="103E1C65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根据场地名称查询</w:t>
            </w:r>
          </w:p>
          <w:p w14:paraId="39D403E4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用户输入待查询的场地名称，展示所有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含有用户输入字符</w:t>
            </w:r>
            <w:r w:rsidRPr="00DD392B">
              <w:rPr>
                <w:rFonts w:ascii="宋体" w:eastAsia="宋体" w:hAnsi="宋体" w:hint="eastAsia"/>
                <w:lang w:eastAsia="zh-CN"/>
              </w:rPr>
              <w:t>的场馆信息</w:t>
            </w:r>
          </w:p>
        </w:tc>
        <w:tc>
          <w:tcPr>
            <w:tcW w:w="5794" w:type="dxa"/>
          </w:tcPr>
          <w:p w14:paraId="15A61A52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输入的场地名称应在6-10个字符长度范围内</w:t>
            </w:r>
          </w:p>
          <w:p w14:paraId="204C8320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查询后可直接跳转预定</w:t>
            </w:r>
          </w:p>
        </w:tc>
      </w:tr>
      <w:tr w:rsidR="00DF3BEB" w:rsidRPr="00DD392B" w14:paraId="5ECBFE9D" w14:textId="77777777" w:rsidTr="009278DD">
        <w:trPr>
          <w:trHeight w:val="2258"/>
          <w:jc w:val="center"/>
        </w:trPr>
        <w:tc>
          <w:tcPr>
            <w:tcW w:w="722" w:type="dxa"/>
            <w:vMerge/>
          </w:tcPr>
          <w:p w14:paraId="1E9CBA4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  <w:vMerge/>
          </w:tcPr>
          <w:p w14:paraId="7DA38DA8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84" w:type="dxa"/>
          </w:tcPr>
          <w:p w14:paraId="067E7200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根据场地所属区域查询</w:t>
            </w:r>
          </w:p>
          <w:p w14:paraId="3BE8292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用户输入待查询的场地所属区域，展示所有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含有用户输入字符</w:t>
            </w:r>
            <w:r w:rsidRPr="00DD392B">
              <w:rPr>
                <w:rFonts w:ascii="宋体" w:eastAsia="宋体" w:hAnsi="宋体" w:hint="eastAsia"/>
                <w:lang w:eastAsia="zh-CN"/>
              </w:rPr>
              <w:t>的场馆信息</w:t>
            </w:r>
          </w:p>
        </w:tc>
        <w:tc>
          <w:tcPr>
            <w:tcW w:w="5794" w:type="dxa"/>
          </w:tcPr>
          <w:p w14:paraId="54800ED1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输入的场地所属区域应在2</w:t>
            </w:r>
            <w:r w:rsidRPr="00DD392B">
              <w:rPr>
                <w:rFonts w:ascii="宋体" w:eastAsia="宋体" w:hAnsi="宋体"/>
                <w:lang w:eastAsia="zh-CN"/>
              </w:rPr>
              <w:t>56</w:t>
            </w:r>
            <w:r w:rsidRPr="00DD392B">
              <w:rPr>
                <w:rFonts w:ascii="宋体" w:eastAsia="宋体" w:hAnsi="宋体" w:hint="eastAsia"/>
                <w:lang w:eastAsia="zh-CN"/>
              </w:rPr>
              <w:t>个字符长度范围内</w:t>
            </w:r>
          </w:p>
          <w:p w14:paraId="4FC54A9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查询后可直接跳转预定</w:t>
            </w:r>
          </w:p>
        </w:tc>
      </w:tr>
      <w:tr w:rsidR="00DF3BEB" w:rsidRPr="00DD392B" w14:paraId="5C8C6CD5" w14:textId="77777777" w:rsidTr="009278DD">
        <w:trPr>
          <w:trHeight w:val="569"/>
          <w:jc w:val="center"/>
        </w:trPr>
        <w:tc>
          <w:tcPr>
            <w:tcW w:w="722" w:type="dxa"/>
            <w:vMerge/>
          </w:tcPr>
          <w:p w14:paraId="52F3B2DD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  <w:vMerge/>
          </w:tcPr>
          <w:p w14:paraId="6A219C5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84" w:type="dxa"/>
          </w:tcPr>
          <w:p w14:paraId="26782142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根据场馆运动类型查询</w:t>
            </w:r>
          </w:p>
          <w:p w14:paraId="69A09E6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用户输入待查询的场地运动类型，展示所有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含有用户输入字符</w:t>
            </w:r>
            <w:r w:rsidRPr="00DD392B">
              <w:rPr>
                <w:rFonts w:ascii="宋体" w:eastAsia="宋体" w:hAnsi="宋体" w:hint="eastAsia"/>
                <w:lang w:eastAsia="zh-CN"/>
              </w:rPr>
              <w:t>的场馆信息</w:t>
            </w:r>
          </w:p>
        </w:tc>
        <w:tc>
          <w:tcPr>
            <w:tcW w:w="5794" w:type="dxa"/>
          </w:tcPr>
          <w:p w14:paraId="51EA469D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场地的运动类型应在64个字符长度范围内</w:t>
            </w:r>
          </w:p>
          <w:p w14:paraId="23A3C36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查询后可直接跳转预定</w:t>
            </w:r>
          </w:p>
        </w:tc>
      </w:tr>
      <w:tr w:rsidR="00DF3BEB" w:rsidRPr="00DD392B" w14:paraId="793DF21E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1238117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  <w:vMerge/>
          </w:tcPr>
          <w:p w14:paraId="0C0356F5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84" w:type="dxa"/>
          </w:tcPr>
          <w:p w14:paraId="772B9C1D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根据场馆名称查询</w:t>
            </w:r>
          </w:p>
          <w:p w14:paraId="5F10FDB1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用户输入待查询的场地运动类型，展示所有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含有用户输入字符</w:t>
            </w:r>
            <w:r w:rsidRPr="00DD392B">
              <w:rPr>
                <w:rFonts w:ascii="宋体" w:eastAsia="宋体" w:hAnsi="宋体" w:hint="eastAsia"/>
                <w:lang w:eastAsia="zh-CN"/>
              </w:rPr>
              <w:t>的场馆信息</w:t>
            </w:r>
          </w:p>
        </w:tc>
        <w:tc>
          <w:tcPr>
            <w:tcW w:w="5794" w:type="dxa"/>
          </w:tcPr>
          <w:p w14:paraId="29E16491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场馆名称应在6</w:t>
            </w:r>
            <w:r w:rsidRPr="00DD392B">
              <w:rPr>
                <w:rFonts w:ascii="宋体" w:eastAsia="宋体" w:hAnsi="宋体"/>
                <w:lang w:eastAsia="zh-CN"/>
              </w:rPr>
              <w:t>4</w:t>
            </w:r>
            <w:r w:rsidRPr="00DD392B">
              <w:rPr>
                <w:rFonts w:ascii="宋体" w:eastAsia="宋体" w:hAnsi="宋体" w:hint="eastAsia"/>
                <w:lang w:eastAsia="zh-CN"/>
              </w:rPr>
              <w:t>个字符长度范围内</w:t>
            </w:r>
          </w:p>
          <w:p w14:paraId="46DBCC6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查询后可直接跳转预定</w:t>
            </w:r>
          </w:p>
        </w:tc>
      </w:tr>
      <w:tr w:rsidR="00DF3BEB" w:rsidRPr="00DD392B" w14:paraId="06093CAF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587E7384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  <w:vMerge/>
          </w:tcPr>
          <w:p w14:paraId="06226A4B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1884" w:type="dxa"/>
          </w:tcPr>
          <w:p w14:paraId="715482D4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proofErr w:type="gramStart"/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查看按</w:t>
            </w:r>
            <w:proofErr w:type="gramEnd"/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租金排序</w:t>
            </w:r>
          </w:p>
          <w:p w14:paraId="522BF913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用户可查看所有场地按租金由少到多的排序</w:t>
            </w:r>
          </w:p>
        </w:tc>
        <w:tc>
          <w:tcPr>
            <w:tcW w:w="5794" w:type="dxa"/>
          </w:tcPr>
          <w:p w14:paraId="7BFF23B1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无需输入任何信息</w:t>
            </w:r>
          </w:p>
        </w:tc>
      </w:tr>
      <w:tr w:rsidR="00DF3BEB" w:rsidRPr="00DD392B" w14:paraId="3AD39825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2B69B0F6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</w:p>
        </w:tc>
        <w:tc>
          <w:tcPr>
            <w:tcW w:w="709" w:type="dxa"/>
            <w:vMerge/>
          </w:tcPr>
          <w:p w14:paraId="10B6875D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</w:p>
        </w:tc>
        <w:tc>
          <w:tcPr>
            <w:tcW w:w="1884" w:type="dxa"/>
          </w:tcPr>
          <w:p w14:paraId="4573C4E4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proofErr w:type="gramStart"/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查看按</w:t>
            </w:r>
            <w:proofErr w:type="gramEnd"/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预定量排序</w:t>
            </w:r>
          </w:p>
          <w:p w14:paraId="05552AF6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用户可查看所有场地按预定量由多到少的排序</w:t>
            </w:r>
          </w:p>
        </w:tc>
        <w:tc>
          <w:tcPr>
            <w:tcW w:w="5794" w:type="dxa"/>
          </w:tcPr>
          <w:p w14:paraId="2F5DC176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无需输入任何信息</w:t>
            </w:r>
          </w:p>
        </w:tc>
      </w:tr>
      <w:tr w:rsidR="00DF3BEB" w:rsidRPr="00DD392B" w14:paraId="60EAC51C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628099D5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7A9A6AC6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预定场地</w:t>
            </w:r>
          </w:p>
        </w:tc>
        <w:tc>
          <w:tcPr>
            <w:tcW w:w="1884" w:type="dxa"/>
          </w:tcPr>
          <w:p w14:paraId="10FF2B70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用户预定场地</w:t>
            </w:r>
          </w:p>
          <w:p w14:paraId="283224C1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用户输入需要预约的场地ID、预约开始日期、时间和持续小时数，进行场地的预定。</w:t>
            </w:r>
          </w:p>
        </w:tc>
        <w:tc>
          <w:tcPr>
            <w:tcW w:w="5794" w:type="dxa"/>
          </w:tcPr>
          <w:p w14:paraId="26B8DB61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用户输入的所有信息需符合规范</w:t>
            </w:r>
          </w:p>
          <w:p w14:paraId="1CC4D4DC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用户违约次数不得多于三次</w:t>
            </w:r>
          </w:p>
          <w:p w14:paraId="4626AD60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场地需存在</w:t>
            </w:r>
          </w:p>
          <w:p w14:paraId="54D61138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用户年龄需要在场地的准入年龄范围之内</w:t>
            </w:r>
          </w:p>
          <w:p w14:paraId="335F66EA" w14:textId="0D4CC676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用户余额</w:t>
            </w:r>
            <w:r w:rsidR="00C038A2">
              <w:rPr>
                <w:rFonts w:ascii="宋体" w:eastAsia="宋体" w:hAnsi="宋体" w:hint="eastAsia"/>
                <w:lang w:eastAsia="zh-CN"/>
              </w:rPr>
              <w:t xml:space="preserve"> </w:t>
            </w:r>
            <w:r w:rsidRPr="00DD392B">
              <w:rPr>
                <w:rFonts w:ascii="宋体" w:eastAsia="宋体" w:hAnsi="宋体" w:hint="eastAsia"/>
                <w:lang w:eastAsia="zh-CN"/>
              </w:rPr>
              <w:t>需足够支付租金，</w:t>
            </w:r>
          </w:p>
          <w:p w14:paraId="6DFBE31D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用户对场地的预约时间范围不得与其他用户（或自己）的预约时段发生冲突</w:t>
            </w:r>
          </w:p>
          <w:p w14:paraId="7344D401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用户预约的时段应在可预约时长（6：0</w:t>
            </w:r>
            <w:r w:rsidRPr="00DD392B">
              <w:rPr>
                <w:rFonts w:ascii="宋体" w:eastAsia="宋体" w:hAnsi="宋体"/>
                <w:lang w:eastAsia="zh-CN"/>
              </w:rPr>
              <w:t>0-22</w:t>
            </w:r>
            <w:r w:rsidRPr="00DD392B">
              <w:rPr>
                <w:rFonts w:ascii="宋体" w:eastAsia="宋体" w:hAnsi="宋体" w:hint="eastAsia"/>
                <w:lang w:eastAsia="zh-CN"/>
              </w:rPr>
              <w:t>：0</w:t>
            </w:r>
            <w:r w:rsidRPr="00DD392B">
              <w:rPr>
                <w:rFonts w:ascii="宋体" w:eastAsia="宋体" w:hAnsi="宋体"/>
                <w:lang w:eastAsia="zh-CN"/>
              </w:rPr>
              <w:t>0</w:t>
            </w:r>
            <w:r w:rsidRPr="00DD392B">
              <w:rPr>
                <w:rFonts w:ascii="宋体" w:eastAsia="宋体" w:hAnsi="宋体" w:hint="eastAsia"/>
                <w:lang w:eastAsia="zh-CN"/>
              </w:rPr>
              <w:t>）范围内</w:t>
            </w:r>
          </w:p>
          <w:p w14:paraId="32862FF6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6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用户每次最多只可预约三个场地</w:t>
            </w:r>
          </w:p>
        </w:tc>
      </w:tr>
      <w:tr w:rsidR="00DF3BEB" w:rsidRPr="00DD392B" w14:paraId="7F14ACC9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2998ADB9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</w:tcPr>
          <w:p w14:paraId="614D50EC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修改信息</w:t>
            </w:r>
          </w:p>
        </w:tc>
        <w:tc>
          <w:tcPr>
            <w:tcW w:w="1884" w:type="dxa"/>
          </w:tcPr>
          <w:p w14:paraId="6E2648D8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修改个人信息</w:t>
            </w:r>
          </w:p>
          <w:p w14:paraId="4DC581E0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用户对自己注册时填写的个人信息进行修改。</w:t>
            </w:r>
          </w:p>
        </w:tc>
        <w:tc>
          <w:tcPr>
            <w:tcW w:w="5794" w:type="dxa"/>
          </w:tcPr>
          <w:p w14:paraId="2D144E82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用户生理和标识信息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（姓名、年龄、性别等）</w:t>
            </w:r>
            <w:r w:rsidRPr="00DD392B">
              <w:rPr>
                <w:rFonts w:ascii="宋体" w:eastAsia="宋体" w:hAnsi="宋体" w:hint="eastAsia"/>
                <w:lang w:eastAsia="zh-CN"/>
              </w:rPr>
              <w:t>不能修改，其余信息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（邮箱、电话、密码、地址）</w:t>
            </w:r>
            <w:r w:rsidRPr="00DD392B">
              <w:rPr>
                <w:rFonts w:ascii="宋体" w:eastAsia="宋体" w:hAnsi="宋体" w:hint="eastAsia"/>
                <w:lang w:eastAsia="zh-CN"/>
              </w:rPr>
              <w:t>可以修改。修改时输入的信息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需符合注册时的规范。</w:t>
            </w:r>
          </w:p>
        </w:tc>
      </w:tr>
      <w:tr w:rsidR="00DF3BEB" w:rsidRPr="00DD392B" w14:paraId="7411FFE8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573599DF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</w:tcPr>
          <w:p w14:paraId="3E5CEDC8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管理订单</w:t>
            </w:r>
          </w:p>
        </w:tc>
        <w:tc>
          <w:tcPr>
            <w:tcW w:w="1884" w:type="dxa"/>
          </w:tcPr>
          <w:p w14:paraId="0E1AEF78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查看订单</w:t>
            </w:r>
          </w:p>
          <w:p w14:paraId="3A6191F4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用户可查看自己下过的预约订单。</w:t>
            </w:r>
          </w:p>
          <w:p w14:paraId="4C2922CB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取消预约</w:t>
            </w:r>
          </w:p>
          <w:p w14:paraId="6128A7D3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用户可取消自己先前的预约。</w:t>
            </w:r>
          </w:p>
        </w:tc>
        <w:tc>
          <w:tcPr>
            <w:tcW w:w="5794" w:type="dxa"/>
          </w:tcPr>
          <w:p w14:paraId="6FBB40F0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9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取消预约时，用户需输入想要取消的预约信息索引号。输入的索引号应在屏幕上显示的范围内。</w:t>
            </w:r>
          </w:p>
          <w:p w14:paraId="7DB7179E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9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取消预约后，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不会进行退款。</w:t>
            </w:r>
          </w:p>
        </w:tc>
      </w:tr>
      <w:tr w:rsidR="00DF3BEB" w:rsidRPr="00DD392B" w14:paraId="53394D1E" w14:textId="77777777" w:rsidTr="009278DD">
        <w:trPr>
          <w:trHeight w:val="295"/>
          <w:jc w:val="center"/>
        </w:trPr>
        <w:tc>
          <w:tcPr>
            <w:tcW w:w="722" w:type="dxa"/>
            <w:vMerge w:val="restart"/>
          </w:tcPr>
          <w:p w14:paraId="3D57E46B" w14:textId="07F3D1CB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lastRenderedPageBreak/>
              <w:t>管理员功能</w:t>
            </w:r>
          </w:p>
        </w:tc>
        <w:tc>
          <w:tcPr>
            <w:tcW w:w="709" w:type="dxa"/>
          </w:tcPr>
          <w:p w14:paraId="6FE2A8EC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884" w:type="dxa"/>
          </w:tcPr>
          <w:p w14:paraId="65871796" w14:textId="39ADFDDA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管理员输入绑定场馆并注册时填入的管理员ID和密码，登入管理系统。</w:t>
            </w:r>
          </w:p>
        </w:tc>
        <w:tc>
          <w:tcPr>
            <w:tcW w:w="5794" w:type="dxa"/>
          </w:tcPr>
          <w:p w14:paraId="0AA0BB2C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输入的管理员ID与密码应当符合注册时的格式要求（ID应为6</w:t>
            </w:r>
            <w:r w:rsidRPr="00DD392B">
              <w:rPr>
                <w:rFonts w:ascii="宋体" w:eastAsia="宋体" w:hAnsi="宋体"/>
                <w:lang w:eastAsia="zh-CN"/>
              </w:rPr>
              <w:t>-10</w:t>
            </w:r>
            <w:r w:rsidRPr="00DD392B">
              <w:rPr>
                <w:rFonts w:ascii="宋体" w:eastAsia="宋体" w:hAnsi="宋体" w:hint="eastAsia"/>
                <w:lang w:eastAsia="zh-CN"/>
              </w:rPr>
              <w:t>位，且仅由字母和/或数字组成，密码应为6</w:t>
            </w:r>
            <w:r w:rsidRPr="00DD392B">
              <w:rPr>
                <w:rFonts w:ascii="宋体" w:eastAsia="宋体" w:hAnsi="宋体"/>
                <w:lang w:eastAsia="zh-CN"/>
              </w:rPr>
              <w:t>-20</w:t>
            </w:r>
            <w:r w:rsidRPr="00DD392B">
              <w:rPr>
                <w:rFonts w:ascii="宋体" w:eastAsia="宋体" w:hAnsi="宋体" w:hint="eastAsia"/>
                <w:lang w:eastAsia="zh-CN"/>
              </w:rPr>
              <w:t>位，且仅由字母、数字、符号组成）。</w:t>
            </w:r>
          </w:p>
        </w:tc>
      </w:tr>
      <w:tr w:rsidR="00DF3BEB" w:rsidRPr="00DD392B" w14:paraId="79EB94EF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58505256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</w:tcPr>
          <w:p w14:paraId="1C73904D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查看</w:t>
            </w:r>
          </w:p>
          <w:p w14:paraId="18739265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预定信息</w:t>
            </w:r>
          </w:p>
        </w:tc>
        <w:tc>
          <w:tcPr>
            <w:tcW w:w="1884" w:type="dxa"/>
          </w:tcPr>
          <w:p w14:paraId="24C3FDEA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查看用户预定情况</w:t>
            </w:r>
          </w:p>
          <w:p w14:paraId="0DF0CFF4" w14:textId="6527937C" w:rsidR="00C14A63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展示自己管理的场馆中所有场地的用户预定信息</w:t>
            </w:r>
          </w:p>
        </w:tc>
        <w:tc>
          <w:tcPr>
            <w:tcW w:w="5794" w:type="dxa"/>
          </w:tcPr>
          <w:p w14:paraId="6A66843A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无需输入信息</w:t>
            </w:r>
          </w:p>
        </w:tc>
      </w:tr>
      <w:tr w:rsidR="00DF3BEB" w:rsidRPr="00DD392B" w14:paraId="5FD18169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5DBD9C4B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4E21D2AB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查看</w:t>
            </w:r>
          </w:p>
          <w:p w14:paraId="029BD9C5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统计信息</w:t>
            </w:r>
          </w:p>
        </w:tc>
        <w:tc>
          <w:tcPr>
            <w:tcW w:w="1884" w:type="dxa"/>
          </w:tcPr>
          <w:p w14:paraId="2FFE0068" w14:textId="0DDE9EAE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查看所管理的场馆统计信息，包括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按预定量排序、热门预约时间统计、</w:t>
            </w:r>
            <w:proofErr w:type="gramStart"/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场馆总</w:t>
            </w:r>
            <w:proofErr w:type="gramEnd"/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营业额、场馆中所有场地的用户年龄层次统计、按营业额排序场地、男士/女士的最爱运动，以及场地的时均利用率</w:t>
            </w:r>
          </w:p>
        </w:tc>
        <w:tc>
          <w:tcPr>
            <w:tcW w:w="5794" w:type="dxa"/>
          </w:tcPr>
          <w:p w14:paraId="3E626535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无需输入信息</w:t>
            </w:r>
          </w:p>
        </w:tc>
      </w:tr>
      <w:tr w:rsidR="00DF3BEB" w:rsidRPr="00DD392B" w14:paraId="33C7C409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035E8D36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5D5C11F4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管理场地</w:t>
            </w:r>
          </w:p>
        </w:tc>
        <w:tc>
          <w:tcPr>
            <w:tcW w:w="1884" w:type="dxa"/>
          </w:tcPr>
          <w:p w14:paraId="3029A677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查询场地信息</w:t>
            </w:r>
          </w:p>
          <w:p w14:paraId="48E4017D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管理员可查看自己场馆中所有场地的详细信息。</w:t>
            </w:r>
          </w:p>
          <w:p w14:paraId="6E1A0594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添加场地</w:t>
            </w:r>
          </w:p>
          <w:p w14:paraId="7754F18D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管理员可在自己管理的场馆中添加新的场地。</w:t>
            </w:r>
          </w:p>
        </w:tc>
        <w:tc>
          <w:tcPr>
            <w:tcW w:w="5794" w:type="dxa"/>
          </w:tcPr>
          <w:p w14:paraId="10C3B8EB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添加场地时，输入的信息需符合以下条件：</w:t>
            </w:r>
          </w:p>
          <w:p w14:paraId="3F99CB3D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场馆ID：</w:t>
            </w:r>
            <w:r w:rsidRPr="00DD392B">
              <w:rPr>
                <w:rFonts w:ascii="宋体" w:eastAsia="宋体" w:hAnsi="宋体" w:hint="eastAsia"/>
                <w:lang w:eastAsia="zh-CN"/>
              </w:rPr>
              <w:t>6-10位纯字母或数字</w:t>
            </w:r>
          </w:p>
          <w:p w14:paraId="0A16C206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场馆名称：</w:t>
            </w:r>
            <w:r w:rsidRPr="00DD392B">
              <w:rPr>
                <w:rFonts w:ascii="宋体" w:eastAsia="宋体" w:hAnsi="宋体"/>
              </w:rPr>
              <w:t>64</w:t>
            </w:r>
            <w:r w:rsidRPr="00DD392B">
              <w:rPr>
                <w:rFonts w:ascii="宋体" w:eastAsia="宋体" w:hAnsi="宋体" w:hint="eastAsia"/>
              </w:rPr>
              <w:t>字符以内</w:t>
            </w:r>
          </w:p>
          <w:p w14:paraId="261E1202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地理位置：</w:t>
            </w:r>
            <w:r w:rsidRPr="00DD392B">
              <w:rPr>
                <w:rFonts w:ascii="宋体" w:eastAsia="宋体" w:hAnsi="宋体" w:hint="eastAsia"/>
              </w:rPr>
              <w:t>256字符以内</w:t>
            </w:r>
          </w:p>
          <w:p w14:paraId="6AA5A88C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运动类型：</w:t>
            </w:r>
            <w:r w:rsidRPr="00DD392B">
              <w:rPr>
                <w:rFonts w:ascii="宋体" w:eastAsia="宋体" w:hAnsi="宋体" w:hint="eastAsia"/>
              </w:rPr>
              <w:t>64字符内</w:t>
            </w:r>
          </w:p>
          <w:p w14:paraId="703FEA2F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  <w:b/>
                <w:bCs/>
              </w:rPr>
              <w:t>场地简介：</w:t>
            </w:r>
            <w:r w:rsidRPr="00DD392B">
              <w:rPr>
                <w:rFonts w:ascii="宋体" w:eastAsia="宋体" w:hAnsi="宋体" w:hint="eastAsia"/>
              </w:rPr>
              <w:t>100字符内</w:t>
            </w:r>
          </w:p>
          <w:p w14:paraId="5F07F96B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场地每小时租金：</w:t>
            </w:r>
            <w:r w:rsidRPr="00DD392B">
              <w:rPr>
                <w:rFonts w:ascii="宋体" w:eastAsia="宋体" w:hAnsi="宋体" w:hint="eastAsia"/>
                <w:lang w:eastAsia="zh-CN"/>
              </w:rPr>
              <w:t>1.00-200.00的浮点数，且在输入时必须输入小数点后两位。</w:t>
            </w:r>
          </w:p>
          <w:p w14:paraId="4FF870E3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场地最小准入年龄：</w:t>
            </w:r>
            <w:r w:rsidRPr="00DD392B">
              <w:rPr>
                <w:rFonts w:ascii="宋体" w:eastAsia="宋体" w:hAnsi="宋体" w:hint="eastAsia"/>
                <w:lang w:eastAsia="zh-CN"/>
              </w:rPr>
              <w:t>1-99的整数</w:t>
            </w:r>
          </w:p>
          <w:p w14:paraId="090F8757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7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场地最大准入年龄：</w:t>
            </w:r>
            <w:r w:rsidRPr="00DD392B">
              <w:rPr>
                <w:rFonts w:ascii="宋体" w:eastAsia="宋体" w:hAnsi="宋体" w:hint="eastAsia"/>
                <w:lang w:eastAsia="zh-CN"/>
              </w:rPr>
              <w:t>1-100的整数</w:t>
            </w:r>
          </w:p>
        </w:tc>
      </w:tr>
      <w:tr w:rsidR="00DF3BEB" w:rsidRPr="00DD392B" w14:paraId="11F37F80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11B8664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</w:tcPr>
          <w:p w14:paraId="6A38D044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修改信息</w:t>
            </w:r>
          </w:p>
        </w:tc>
        <w:tc>
          <w:tcPr>
            <w:tcW w:w="1884" w:type="dxa"/>
          </w:tcPr>
          <w:p w14:paraId="209AA110" w14:textId="77777777" w:rsidR="00DF3BEB" w:rsidRPr="00DD392B" w:rsidRDefault="00DF3BEB" w:rsidP="00152BCC">
            <w:pPr>
              <w:rPr>
                <w:rFonts w:ascii="宋体" w:eastAsia="宋体" w:hAnsi="宋体"/>
                <w:b/>
                <w:bCs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修改自己的电话、密码等信息</w:t>
            </w:r>
          </w:p>
        </w:tc>
        <w:tc>
          <w:tcPr>
            <w:tcW w:w="5794" w:type="dxa"/>
          </w:tcPr>
          <w:p w14:paraId="6721ACEA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管理员生理和标识信息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（姓名、性别、管理的场馆等）</w:t>
            </w:r>
            <w:r w:rsidRPr="00DD392B">
              <w:rPr>
                <w:rFonts w:ascii="宋体" w:eastAsia="宋体" w:hAnsi="宋体" w:hint="eastAsia"/>
                <w:lang w:eastAsia="zh-CN"/>
              </w:rPr>
              <w:t>不能修改，其余信息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（邮箱、电话、密码）</w:t>
            </w:r>
            <w:r w:rsidRPr="00DD392B">
              <w:rPr>
                <w:rFonts w:ascii="宋体" w:eastAsia="宋体" w:hAnsi="宋体" w:hint="eastAsia"/>
                <w:lang w:eastAsia="zh-CN"/>
              </w:rPr>
              <w:t>可以修改。修改时输入的信息</w:t>
            </w: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需符合管理员注册时的规范。</w:t>
            </w:r>
          </w:p>
        </w:tc>
      </w:tr>
      <w:tr w:rsidR="00DF3BEB" w:rsidRPr="00DD392B" w14:paraId="4723841E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456F19F5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</w:tcPr>
          <w:p w14:paraId="52439848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用户充值</w:t>
            </w:r>
          </w:p>
        </w:tc>
        <w:tc>
          <w:tcPr>
            <w:tcW w:w="1884" w:type="dxa"/>
          </w:tcPr>
          <w:p w14:paraId="0635D88D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输入用户ID和充值金额，为用户进行充值，添加余额。</w:t>
            </w:r>
          </w:p>
        </w:tc>
        <w:tc>
          <w:tcPr>
            <w:tcW w:w="5794" w:type="dxa"/>
          </w:tcPr>
          <w:p w14:paraId="5AC15D42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输入的用户ID需符合规范且存在，单次充值金额最大为9</w:t>
            </w:r>
            <w:r w:rsidRPr="00DD392B">
              <w:rPr>
                <w:rFonts w:ascii="宋体" w:eastAsia="宋体" w:hAnsi="宋体"/>
                <w:lang w:eastAsia="zh-CN"/>
              </w:rPr>
              <w:t>99.99</w:t>
            </w:r>
            <w:r w:rsidRPr="00DD392B">
              <w:rPr>
                <w:rFonts w:ascii="宋体" w:eastAsia="宋体" w:hAnsi="宋体" w:hint="eastAsia"/>
                <w:lang w:eastAsia="zh-CN"/>
              </w:rPr>
              <w:t>元，且必须输入小数点后两位</w:t>
            </w:r>
          </w:p>
        </w:tc>
      </w:tr>
      <w:tr w:rsidR="00DF3BEB" w:rsidRPr="00DD392B" w14:paraId="574E4F3C" w14:textId="77777777" w:rsidTr="009278DD">
        <w:trPr>
          <w:trHeight w:val="295"/>
          <w:jc w:val="center"/>
        </w:trPr>
        <w:tc>
          <w:tcPr>
            <w:tcW w:w="722" w:type="dxa"/>
            <w:vMerge/>
          </w:tcPr>
          <w:p w14:paraId="38905641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709" w:type="dxa"/>
          </w:tcPr>
          <w:p w14:paraId="6EB9DE61" w14:textId="2A69E47C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设置用户违约</w:t>
            </w:r>
          </w:p>
        </w:tc>
        <w:tc>
          <w:tcPr>
            <w:tcW w:w="1884" w:type="dxa"/>
          </w:tcPr>
          <w:p w14:paraId="4381DD0A" w14:textId="553C0EEF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输入用户ID并确认后，可设置该用户有违约行为。</w:t>
            </w:r>
          </w:p>
        </w:tc>
        <w:tc>
          <w:tcPr>
            <w:tcW w:w="5794" w:type="dxa"/>
          </w:tcPr>
          <w:p w14:paraId="6809B414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输入的用户ID需符合规范且存在，单次只可设置用户违约一次。</w:t>
            </w:r>
          </w:p>
        </w:tc>
      </w:tr>
      <w:tr w:rsidR="00DF3BEB" w:rsidRPr="00DD392B" w14:paraId="41FC05D7" w14:textId="77777777" w:rsidTr="009278DD">
        <w:trPr>
          <w:trHeight w:val="295"/>
          <w:jc w:val="center"/>
        </w:trPr>
        <w:tc>
          <w:tcPr>
            <w:tcW w:w="722" w:type="dxa"/>
          </w:tcPr>
          <w:p w14:paraId="7242A72E" w14:textId="77777777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主管功能</w:t>
            </w:r>
          </w:p>
        </w:tc>
        <w:tc>
          <w:tcPr>
            <w:tcW w:w="709" w:type="dxa"/>
          </w:tcPr>
          <w:p w14:paraId="69D65645" w14:textId="4CA32908" w:rsidR="00DF3BEB" w:rsidRPr="00DD392B" w:rsidRDefault="00DF3BEB" w:rsidP="00152BCC">
            <w:pPr>
              <w:rPr>
                <w:rFonts w:ascii="宋体" w:eastAsia="宋体" w:hAnsi="宋体"/>
              </w:rPr>
            </w:pPr>
            <w:r w:rsidRPr="00DD392B">
              <w:rPr>
                <w:rFonts w:ascii="宋体" w:eastAsia="宋体" w:hAnsi="宋体" w:hint="eastAsia"/>
              </w:rPr>
              <w:t>添加管理员</w:t>
            </w:r>
          </w:p>
        </w:tc>
        <w:tc>
          <w:tcPr>
            <w:tcW w:w="1884" w:type="dxa"/>
          </w:tcPr>
          <w:p w14:paraId="5EB885E9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lang w:eastAsia="zh-CN"/>
              </w:rPr>
              <w:t>添加一个新的场馆，并注册一个管理员账号，指定为该场馆的管理员。</w:t>
            </w:r>
          </w:p>
        </w:tc>
        <w:tc>
          <w:tcPr>
            <w:tcW w:w="5794" w:type="dxa"/>
          </w:tcPr>
          <w:p w14:paraId="67F61B40" w14:textId="77777777" w:rsidR="00DF3BEB" w:rsidRPr="00DD392B" w:rsidRDefault="00DF3BEB" w:rsidP="00152BCC">
            <w:pPr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添加场馆并绑定管理员时，输入的信息需符合以下条件：</w:t>
            </w:r>
          </w:p>
          <w:p w14:paraId="67805DC2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管理员ID：</w:t>
            </w:r>
            <w:r w:rsidRPr="00DD392B">
              <w:rPr>
                <w:rFonts w:ascii="宋体" w:eastAsia="宋体" w:hAnsi="宋体" w:hint="eastAsia"/>
                <w:lang w:eastAsia="zh-CN"/>
              </w:rPr>
              <w:t>6-10位，全部由字母和/或数字组成</w:t>
            </w:r>
          </w:p>
          <w:p w14:paraId="4299D0D0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姓名：</w:t>
            </w:r>
            <w:r w:rsidRPr="00DD392B">
              <w:rPr>
                <w:rFonts w:ascii="宋体" w:eastAsia="宋体" w:hAnsi="宋体" w:hint="eastAsia"/>
                <w:lang w:eastAsia="zh-CN"/>
              </w:rPr>
              <w:t>15个字符长度范围以内</w:t>
            </w:r>
          </w:p>
          <w:p w14:paraId="21ECA6A3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性别：</w:t>
            </w:r>
            <w:r w:rsidRPr="00DD392B">
              <w:rPr>
                <w:rFonts w:ascii="宋体" w:eastAsia="宋体" w:hAnsi="宋体" w:hint="eastAsia"/>
                <w:lang w:eastAsia="zh-CN"/>
              </w:rPr>
              <w:t>在男或女中选择其一</w:t>
            </w:r>
          </w:p>
          <w:p w14:paraId="0EC18459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手机号：</w:t>
            </w:r>
            <w:r w:rsidRPr="00DD392B">
              <w:rPr>
                <w:rFonts w:ascii="宋体" w:eastAsia="宋体" w:hAnsi="宋体" w:hint="eastAsia"/>
                <w:lang w:eastAsia="zh-CN"/>
              </w:rPr>
              <w:t>11位纯数字，以1开头</w:t>
            </w:r>
          </w:p>
          <w:p w14:paraId="30FF0899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电子邮箱：</w:t>
            </w:r>
            <w:r w:rsidRPr="00DD392B">
              <w:rPr>
                <w:rFonts w:ascii="宋体" w:eastAsia="宋体" w:hAnsi="宋体" w:hint="eastAsia"/>
                <w:lang w:eastAsia="zh-CN"/>
              </w:rPr>
              <w:t>必须为有效的电子邮箱地址</w:t>
            </w:r>
          </w:p>
          <w:p w14:paraId="42F9AD40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密码：</w:t>
            </w:r>
            <w:r w:rsidRPr="00DD392B">
              <w:rPr>
                <w:rFonts w:ascii="宋体" w:eastAsia="宋体" w:hAnsi="宋体" w:hint="eastAsia"/>
                <w:lang w:eastAsia="zh-CN"/>
              </w:rPr>
              <w:t>6-20位，只含字母、数字和符号</w:t>
            </w:r>
          </w:p>
          <w:p w14:paraId="55754302" w14:textId="77777777" w:rsidR="00DF3BEB" w:rsidRPr="00DD392B" w:rsidRDefault="00DF3BEB" w:rsidP="00DF3BEB">
            <w:pPr>
              <w:pStyle w:val="aff7"/>
              <w:widowControl w:val="0"/>
              <w:numPr>
                <w:ilvl w:val="0"/>
                <w:numId w:val="18"/>
              </w:numPr>
              <w:spacing w:after="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  <w:r w:rsidRPr="00DD392B">
              <w:rPr>
                <w:rFonts w:ascii="宋体" w:eastAsia="宋体" w:hAnsi="宋体" w:hint="eastAsia"/>
                <w:b/>
                <w:bCs/>
                <w:lang w:eastAsia="zh-CN"/>
              </w:rPr>
              <w:t>管理的场馆名称：</w:t>
            </w:r>
            <w:r w:rsidRPr="00DD392B">
              <w:rPr>
                <w:rFonts w:ascii="宋体" w:eastAsia="宋体" w:hAnsi="宋体" w:hint="eastAsia"/>
                <w:lang w:eastAsia="zh-CN"/>
              </w:rPr>
              <w:t>6</w:t>
            </w:r>
            <w:r w:rsidRPr="00DD392B">
              <w:rPr>
                <w:rFonts w:ascii="宋体" w:eastAsia="宋体" w:hAnsi="宋体"/>
                <w:lang w:eastAsia="zh-CN"/>
              </w:rPr>
              <w:t>4</w:t>
            </w:r>
            <w:r w:rsidRPr="00DD392B">
              <w:rPr>
                <w:rFonts w:ascii="宋体" w:eastAsia="宋体" w:hAnsi="宋体" w:hint="eastAsia"/>
                <w:lang w:eastAsia="zh-CN"/>
              </w:rPr>
              <w:t>个字符长度范围以内</w:t>
            </w:r>
          </w:p>
          <w:p w14:paraId="7F7837A7" w14:textId="128A0F2F" w:rsidR="005D5A3C" w:rsidRPr="00DD392B" w:rsidRDefault="005D5A3C" w:rsidP="005D5A3C">
            <w:pPr>
              <w:pStyle w:val="aff7"/>
              <w:widowControl w:val="0"/>
              <w:spacing w:after="0"/>
              <w:ind w:left="420"/>
              <w:contextualSpacing w:val="0"/>
              <w:jc w:val="both"/>
              <w:rPr>
                <w:rFonts w:ascii="宋体" w:eastAsia="宋体" w:hAnsi="宋体"/>
                <w:lang w:eastAsia="zh-CN"/>
              </w:rPr>
            </w:pPr>
          </w:p>
        </w:tc>
      </w:tr>
    </w:tbl>
    <w:p w14:paraId="4857F04B" w14:textId="42AE75FF" w:rsidR="00DD040E" w:rsidRDefault="00DD040E" w:rsidP="00DD040E">
      <w:pPr>
        <w:pStyle w:val="2"/>
        <w:rPr>
          <w:lang w:eastAsia="zh-CN"/>
        </w:rPr>
      </w:pPr>
      <w:bookmarkStart w:id="91" w:name="_Toc145689927"/>
      <w:r>
        <w:rPr>
          <w:rFonts w:hint="eastAsia"/>
          <w:lang w:eastAsia="zh-CN"/>
        </w:rPr>
        <w:lastRenderedPageBreak/>
        <w:t>模块详述</w:t>
      </w:r>
      <w:bookmarkEnd w:id="91"/>
    </w:p>
    <w:p w14:paraId="34298FA0" w14:textId="788F9FD6" w:rsidR="00100EA1" w:rsidRPr="00100EA1" w:rsidRDefault="00D4560A" w:rsidP="00D4560A">
      <w:pPr>
        <w:pStyle w:val="afa"/>
        <w:shd w:val="clear" w:color="auto" w:fill="FFFFFF"/>
        <w:spacing w:before="0" w:beforeAutospacing="0" w:after="0" w:afterAutospacing="0" w:line="360" w:lineRule="auto"/>
        <w:outlineLvl w:val="2"/>
        <w:rPr>
          <w:rFonts w:ascii="宋体" w:eastAsia="宋体" w:hAnsi="宋体" w:cs="宋体"/>
          <w:b/>
          <w:bCs/>
          <w:sz w:val="21"/>
          <w:szCs w:val="21"/>
          <w:lang w:val="de-DE" w:bidi="ar"/>
        </w:rPr>
      </w:pPr>
      <w:bookmarkStart w:id="92" w:name="_Toc145689928"/>
      <w:r w:rsidRPr="00100EA1">
        <w:rPr>
          <w:rFonts w:ascii="宋体" w:eastAsia="宋体" w:hAnsi="宋体" w:cs="宋体" w:hint="eastAsia"/>
          <w:b/>
          <w:bCs/>
          <w:sz w:val="21"/>
          <w:szCs w:val="21"/>
          <w:lang w:val="de-DE" w:bidi="ar"/>
        </w:rPr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 xml:space="preserve">.2.1 </w:t>
      </w:r>
      <w:r w:rsidR="00100EA1"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主入口</w:t>
      </w:r>
      <w:bookmarkEnd w:id="92"/>
    </w:p>
    <w:p w14:paraId="38F3C7C2" w14:textId="244630D9" w:rsidR="00100EA1" w:rsidRDefault="00100EA1" w:rsidP="00CC0F5C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val="de-DE"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主入口位于</w:t>
      </w:r>
      <w:r w:rsidRPr="00100EA1">
        <w:rPr>
          <w:rFonts w:ascii="宋体" w:eastAsia="宋体" w:hAnsi="宋体" w:cs="宋体" w:hint="eastAsia"/>
          <w:sz w:val="21"/>
          <w:szCs w:val="21"/>
          <w:lang w:val="de-DE" w:bidi="ar"/>
        </w:rPr>
        <w:t>Main</w:t>
      </w:r>
      <w:r w:rsidRPr="00100EA1">
        <w:rPr>
          <w:rFonts w:ascii="宋体" w:eastAsia="宋体" w:hAnsi="宋体" w:cs="宋体"/>
          <w:sz w:val="21"/>
          <w:szCs w:val="21"/>
          <w:lang w:val="de-DE" w:bidi="ar"/>
        </w:rPr>
        <w:t>.c</w:t>
      </w:r>
      <w:r>
        <w:rPr>
          <w:rFonts w:ascii="宋体" w:eastAsia="宋体" w:hAnsi="宋体" w:cs="宋体" w:hint="eastAsia"/>
          <w:sz w:val="21"/>
          <w:szCs w:val="21"/>
          <w:lang w:val="de-DE" w:bidi="ar"/>
        </w:rPr>
        <w:t>文件中的main</w:t>
      </w:r>
      <w:r>
        <w:rPr>
          <w:rFonts w:ascii="宋体" w:eastAsia="宋体" w:hAnsi="宋体" w:cs="宋体"/>
          <w:sz w:val="21"/>
          <w:szCs w:val="21"/>
          <w:lang w:val="de-DE" w:bidi="ar"/>
        </w:rPr>
        <w:t>()</w:t>
      </w:r>
      <w:r>
        <w:rPr>
          <w:rFonts w:ascii="宋体" w:eastAsia="宋体" w:hAnsi="宋体" w:cs="宋体" w:hint="eastAsia"/>
          <w:sz w:val="21"/>
          <w:szCs w:val="21"/>
          <w:lang w:val="de-DE" w:bidi="ar"/>
        </w:rPr>
        <w:t>函数，其中对系统主要流程进行了实现，主要包含系统主菜单、对其他模块接口的调用和文件封装相关的初始化。</w:t>
      </w:r>
    </w:p>
    <w:p w14:paraId="33CCC96D" w14:textId="48552089" w:rsidR="00CC0F5C" w:rsidRDefault="00CC0F5C" w:rsidP="00CC0F5C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val="de-DE" w:bidi="ar"/>
        </w:rPr>
      </w:pPr>
      <w:r>
        <w:rPr>
          <w:rFonts w:ascii="宋体" w:eastAsia="宋体" w:hAnsi="宋体" w:cs="宋体" w:hint="eastAsia"/>
          <w:sz w:val="21"/>
          <w:szCs w:val="21"/>
          <w:lang w:val="de-DE" w:bidi="ar"/>
        </w:rPr>
        <w:t>核心业务流程如图所示：</w:t>
      </w:r>
    </w:p>
    <w:p w14:paraId="04CDFC71" w14:textId="2F11C47A" w:rsidR="00CC0F5C" w:rsidRDefault="00CC0F5C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val="de-DE" w:bidi="ar"/>
        </w:rPr>
      </w:pPr>
      <w:r>
        <w:rPr>
          <w:noProof/>
        </w:rPr>
        <w:drawing>
          <wp:inline distT="0" distB="0" distL="0" distR="0" wp14:anchorId="392D71E7" wp14:editId="2727778F">
            <wp:extent cx="5767705" cy="3958590"/>
            <wp:effectExtent l="19050" t="19050" r="2349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958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10484" w14:textId="7B054F2D" w:rsidR="00CC0F5C" w:rsidRPr="00A07ABB" w:rsidRDefault="00CC0F5C" w:rsidP="00CC0F5C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 xml:space="preserve">3-1 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系统业务流程</w:t>
      </w:r>
    </w:p>
    <w:p w14:paraId="054CCE20" w14:textId="50D6C818" w:rsidR="00CC0F5C" w:rsidRPr="00100EA1" w:rsidRDefault="00CC0F5C" w:rsidP="00CC0F5C">
      <w:pPr>
        <w:pStyle w:val="afa"/>
        <w:shd w:val="clear" w:color="auto" w:fill="FFFFFF"/>
        <w:spacing w:before="0" w:beforeAutospacing="0" w:after="0" w:afterAutospacing="0" w:line="360" w:lineRule="auto"/>
        <w:outlineLvl w:val="2"/>
        <w:rPr>
          <w:rFonts w:ascii="宋体" w:eastAsia="宋体" w:hAnsi="宋体" w:cs="宋体"/>
          <w:b/>
          <w:bCs/>
          <w:sz w:val="21"/>
          <w:szCs w:val="21"/>
          <w:lang w:val="de-DE" w:bidi="ar"/>
        </w:rPr>
      </w:pPr>
      <w:bookmarkStart w:id="93" w:name="_Toc145689929"/>
      <w:r w:rsidRPr="00100EA1">
        <w:rPr>
          <w:rFonts w:ascii="宋体" w:eastAsia="宋体" w:hAnsi="宋体" w:cs="宋体" w:hint="eastAsia"/>
          <w:b/>
          <w:bCs/>
          <w:sz w:val="21"/>
          <w:szCs w:val="21"/>
          <w:lang w:val="de-DE" w:bidi="ar"/>
        </w:rPr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.2.</w:t>
      </w:r>
      <w:r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2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数据存取模块</w:t>
      </w:r>
      <w:bookmarkEnd w:id="93"/>
    </w:p>
    <w:p w14:paraId="7289E497" w14:textId="47F1EA30" w:rsidR="0095398D" w:rsidRDefault="0095398D" w:rsidP="0095398D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val="de-DE"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数据存取模块中定义了统一的数据操作接口。</w:t>
      </w:r>
    </w:p>
    <w:p w14:paraId="1F9DC561" w14:textId="7E5422A2" w:rsidR="0095398D" w:rsidRDefault="0095398D" w:rsidP="0095398D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3-1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数据存取模块</w:t>
      </w:r>
      <w:r w:rsidR="002F151A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所有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接口详情</w:t>
      </w:r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1976"/>
        <w:gridCol w:w="1629"/>
        <w:gridCol w:w="2622"/>
        <w:gridCol w:w="1276"/>
      </w:tblGrid>
      <w:tr w:rsidR="004F4D50" w:rsidRPr="00622E34" w14:paraId="39A33E66" w14:textId="77777777" w:rsidTr="004F4D50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F275" w14:textId="0F50D2E2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宏</w:t>
            </w:r>
            <w:r w:rsidR="003537E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定义名称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39D6" w14:textId="6990DD47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宏函数参数</w:t>
            </w:r>
          </w:p>
        </w:tc>
        <w:tc>
          <w:tcPr>
            <w:tcW w:w="2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9D96" w14:textId="5648A289" w:rsidR="004F4D50" w:rsidRPr="00622E34" w:rsidRDefault="003E029B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宏功能/定义描述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7173C" w14:textId="77777777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4F4D50" w:rsidRPr="00622E34" w14:paraId="1450426B" w14:textId="77777777" w:rsidTr="004F4D50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B495" w14:textId="4D39C391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ni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tAllHeadNode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96B1" w14:textId="186A5B2C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B0401" w14:textId="77777777" w:rsidR="004F4D50" w:rsidRDefault="00FA7E2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初始化全部头节点</w:t>
            </w:r>
          </w:p>
          <w:p w14:paraId="5C12C09E" w14:textId="11B2FE6A" w:rsidR="00FA7E2E" w:rsidRPr="00622E34" w:rsidRDefault="00FA7E2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并从文件中读取信息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29238" w14:textId="77777777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F4D50" w:rsidRPr="00622E34" w14:paraId="517D78F1" w14:textId="77777777" w:rsidTr="004F4D50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AEB4" w14:textId="6AA315C9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BOOL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1332" w14:textId="54D92AD1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3CE8" w14:textId="5FA3E701" w:rsidR="004F4D50" w:rsidRPr="00622E34" w:rsidRDefault="00654C2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定义B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OOL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12CB8" w14:textId="77777777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F4D50" w:rsidRPr="00622E34" w14:paraId="5028C070" w14:textId="77777777" w:rsidTr="004F4D50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5A2E" w14:textId="5BEDC14F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76C6" w14:textId="310AA5F2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382A" w14:textId="32BE1B7B" w:rsidR="004F4D50" w:rsidRPr="00622E34" w:rsidRDefault="00654C2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E541A" w14:textId="77777777" w:rsidR="00784BD3" w:rsidRDefault="00784BD3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方便写</w:t>
            </w:r>
          </w:p>
          <w:p w14:paraId="4904972F" w14:textId="572ADAF2" w:rsidR="004F4D50" w:rsidRPr="00622E34" w:rsidRDefault="00784BD3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返回值</w:t>
            </w:r>
          </w:p>
        </w:tc>
      </w:tr>
      <w:tr w:rsidR="004F4D50" w:rsidRPr="00622E34" w14:paraId="25E4E6EC" w14:textId="77777777" w:rsidTr="004F4D50">
        <w:trPr>
          <w:trHeight w:val="57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64C6" w14:textId="616F3E38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E2D6" w14:textId="01F8BDC1" w:rsidR="004F4D50" w:rsidRPr="00622E34" w:rsidRDefault="004F4D5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FC96" w14:textId="0C9E4D67" w:rsidR="004F4D50" w:rsidRPr="00622E34" w:rsidRDefault="00654C2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定义F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E5B68" w14:textId="77777777" w:rsidR="004F4D50" w:rsidRDefault="00784BD3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方便写</w:t>
            </w:r>
          </w:p>
          <w:p w14:paraId="55DD4D22" w14:textId="662ACE49" w:rsidR="00784BD3" w:rsidRPr="00622E34" w:rsidRDefault="00784BD3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返回值</w:t>
            </w:r>
          </w:p>
        </w:tc>
      </w:tr>
    </w:tbl>
    <w:p w14:paraId="1BBD1464" w14:textId="218D3E86" w:rsidR="00E900D3" w:rsidRDefault="00E900D3" w:rsidP="00E900D3">
      <w:pPr>
        <w:pStyle w:val="Text"/>
        <w:spacing w:beforeLines="50" w:before="120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</w:p>
    <w:p w14:paraId="7BCE106B" w14:textId="77777777" w:rsidR="004F4D50" w:rsidRDefault="004F4D50" w:rsidP="00E900D3">
      <w:pPr>
        <w:pStyle w:val="Text"/>
        <w:spacing w:beforeLines="50" w:before="120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1976"/>
        <w:gridCol w:w="2976"/>
        <w:gridCol w:w="1275"/>
        <w:gridCol w:w="1418"/>
        <w:gridCol w:w="1276"/>
      </w:tblGrid>
      <w:tr w:rsidR="0095398D" w:rsidRPr="00622E34" w14:paraId="14087576" w14:textId="77777777" w:rsidTr="001226C1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EC97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lastRenderedPageBreak/>
              <w:t>函数名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01DF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9783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62B7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F66D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95398D" w:rsidRPr="00622E34" w14:paraId="74D3A6C1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FCBF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InsertToUserInfo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2ECCD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UserInfoNode链表头节点、UserInfo用户信息结构体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3DE8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int，是否成功插入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A10F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向表中插入新用户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183A2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95398D" w:rsidRPr="00622E34" w14:paraId="6FAF75D3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3032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deleteUserInfo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F88F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UserInfoNode链表头节点、char*用户ID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4C4E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3BAE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删除ID为某的用户信息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058E7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95398D" w:rsidRPr="00622E34" w14:paraId="3EBE3612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0CAC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queryUserInfo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076A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UserInfoNode链表头节点、char*用户ID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3AAF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int，是否查找到用户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028DB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根据用户ID查询某用户的全部信息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5F3B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95398D" w:rsidRPr="00622E34" w14:paraId="512F06CA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3000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EditUserInfo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73336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UserInfoNode链表头节点、UserInfo用户信息结构体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75D5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int，是否成功编辑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56B4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编辑某用户的信息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00791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95398D" w:rsidRPr="00622E34" w14:paraId="49DCA92A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474E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saveUserInfo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03F98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49644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int，是否成功保存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585B1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将内存中的链表保存至文件中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D315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95398D" w:rsidRPr="00622E34" w14:paraId="14E6AF79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969C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loadUserInfo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BD28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833E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int，是否成功加载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C7F3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将文件中的链表读取至内存中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39ACF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95398D" w:rsidRPr="00622E34" w14:paraId="71639D3A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783D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printUserInfo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C0B5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609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void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F86D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打印全部用户信息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2712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仅开发测试时使用</w:t>
            </w:r>
          </w:p>
        </w:tc>
      </w:tr>
      <w:tr w:rsidR="0095398D" w:rsidRPr="00622E34" w14:paraId="104AA256" w14:textId="77777777" w:rsidTr="001226C1">
        <w:trPr>
          <w:trHeight w:val="57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A30C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isUserExist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C944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UserInfoNode链表头节点、char*用户ID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219A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int，用户是否存在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DA00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查询某ID是否存在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90FAA" w14:textId="77777777" w:rsidR="0095398D" w:rsidRPr="00622E34" w:rsidRDefault="0095398D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1A426BDA" w14:textId="77777777" w:rsidR="0095398D" w:rsidRPr="00E04829" w:rsidRDefault="0095398D" w:rsidP="0095398D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2086"/>
        <w:gridCol w:w="2935"/>
        <w:gridCol w:w="1260"/>
        <w:gridCol w:w="1389"/>
        <w:gridCol w:w="1251"/>
      </w:tblGrid>
      <w:tr w:rsidR="00490EDC" w:rsidRPr="00622E34" w14:paraId="1E31C911" w14:textId="77777777" w:rsidTr="001226C1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D7E6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7A8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77EB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6683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88EF9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490EDC" w:rsidRPr="00622E34" w14:paraId="497D0225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B4626" w14:textId="27925944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InsertTo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09C1" w14:textId="5711B6D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InfoNode链表头节点、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Info用户信息结构体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04F5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int，是否成功插入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0EA9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向表中插入新用户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43333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90EDC" w:rsidRPr="00622E34" w14:paraId="72BEA7DB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1E61" w14:textId="6EC5E53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delete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6062" w14:textId="16C4ED5A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InfoNode链表头节点、char*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4DB8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5592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删除ID为某的用户信息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1B80E" w14:textId="2DF46754" w:rsidR="00BE2E1C" w:rsidRPr="00622E34" w:rsidRDefault="0040671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在系统业务中未使用到</w:t>
            </w:r>
          </w:p>
        </w:tc>
      </w:tr>
      <w:tr w:rsidR="00490EDC" w:rsidRPr="00622E34" w14:paraId="39CBAFB7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744C" w14:textId="6FE5F6ED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query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4547" w14:textId="37FE6E92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InfoNode链表头节点、char*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7B13" w14:textId="4284D811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int，是否查找到</w:t>
            </w:r>
            <w:r w:rsidR="009902A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07047" w14:textId="0DA620D3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根据用户ID查询某</w:t>
            </w:r>
            <w:r w:rsidR="009902A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的全部信息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2EAD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90EDC" w:rsidRPr="00622E34" w14:paraId="17A45E9F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C58A" w14:textId="6D9F60CC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Edit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29A" w14:textId="35A4E33E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InfoNode链表头节点、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1851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int，是否成功编辑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CD4AC" w14:textId="5897E6D8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编辑某</w:t>
            </w:r>
            <w:r w:rsidR="000D78E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的信息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79F3A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90EDC" w:rsidRPr="00622E34" w14:paraId="4592C056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B87B" w14:textId="61396769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save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FB6E" w14:textId="318FB7DC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A65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int，是否成功保存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C4448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将内存中的链表保存至文件中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59B9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90EDC" w:rsidRPr="00622E34" w14:paraId="7D8B5347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96A93" w14:textId="631D264D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load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603E" w14:textId="7EEB6582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185E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int，是否成功加载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B313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将文件中的链表读取至内存中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D385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490EDC" w:rsidRPr="00622E34" w14:paraId="0BA6B84E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D34F" w14:textId="6196ACC3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7C1A" w14:textId="5210C15A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DBB1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void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04DF" w14:textId="7011D57F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打印全部</w:t>
            </w:r>
            <w:r w:rsidR="00E3580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2A453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仅开发测试时使用</w:t>
            </w:r>
          </w:p>
        </w:tc>
      </w:tr>
      <w:tr w:rsidR="00490EDC" w:rsidRPr="00622E34" w14:paraId="4AAD885C" w14:textId="77777777" w:rsidTr="001226C1">
        <w:trPr>
          <w:trHeight w:val="57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94C00" w14:textId="7697DACD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Exist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504D" w14:textId="3868F600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Admin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InfoNode链表头节点、char*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6B92" w14:textId="625E0376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</w:t>
            </w:r>
            <w:r w:rsidR="00490ED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是否存在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99276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查询某ID是否存在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8B36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57AB5363" w14:textId="5619B461" w:rsidR="00CC0F5C" w:rsidRDefault="00CC0F5C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val="de-DE" w:bidi="ar"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1976"/>
        <w:gridCol w:w="2976"/>
        <w:gridCol w:w="1275"/>
        <w:gridCol w:w="1418"/>
        <w:gridCol w:w="1276"/>
      </w:tblGrid>
      <w:tr w:rsidR="00BE2E1C" w:rsidRPr="00622E34" w14:paraId="719AEDB6" w14:textId="77777777" w:rsidTr="001226C1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6FF7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lastRenderedPageBreak/>
              <w:t>函数名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4267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43EE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EB7C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4CEB5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BE2E1C" w:rsidRPr="00622E34" w14:paraId="1C31A676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E57FA" w14:textId="59E37DB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InsertTo</w:t>
            </w:r>
            <w:r w:rsidR="00E25E2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EB35" w14:textId="2D9EE3E0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InfoNode链表头节点、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944D7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int，是否成功插入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DE3A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向表中插入新用户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3FCB0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0C848466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C207" w14:textId="12002D2F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delete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531F" w14:textId="33B80770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9829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5D2D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删除ID为某的用户信息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939A0" w14:textId="24D50CD1" w:rsidR="00BE2E1C" w:rsidRPr="00622E34" w:rsidRDefault="0040671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在系统业务中未使用到</w:t>
            </w:r>
          </w:p>
        </w:tc>
      </w:tr>
      <w:tr w:rsidR="00BE2E1C" w:rsidRPr="00622E34" w14:paraId="3C6E4EF2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7E54A" w14:textId="5324D6F9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query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4367A" w14:textId="2550DDDF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C40E" w14:textId="094984DE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int，是否查找到</w:t>
            </w:r>
            <w:r w:rsidR="002C5A9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2FD7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根据用户ID查询某用户的全部信息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83461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0BD7A9D3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6E5B" w14:textId="54BBE312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Edit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8E18" w14:textId="1DE3BE62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</w:t>
            </w:r>
            <w:r w:rsidR="00C14A5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 w:rsidR="00C14A52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</w:t>
            </w:r>
            <w:r w:rsidR="00C14A52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  <w:r w:rsidR="00C14A5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246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int，是否成功编辑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7783" w14:textId="2F12D70C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编辑某</w:t>
            </w:r>
            <w:r w:rsidR="00B35BC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的信息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B77A" w14:textId="0FF98579" w:rsidR="00BE2E1C" w:rsidRPr="00622E34" w:rsidRDefault="0040671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在系统业务中未使用到</w:t>
            </w:r>
          </w:p>
        </w:tc>
      </w:tr>
      <w:tr w:rsidR="00BE2E1C" w:rsidRPr="00622E34" w14:paraId="1D2B2BD6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C9B5" w14:textId="5C3A822E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save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1E97" w14:textId="1F866680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747D2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int，是否成功保存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0945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将内存中的链表保存至文件中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F8EE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6DECA1D6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6F62" w14:textId="77871ABD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load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D6BE" w14:textId="30AF1017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368D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int，是否成功加载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9F0D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将文件中的链表读取至内存中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8C224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0C91865D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88E1" w14:textId="6E98182F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</w:t>
            </w:r>
            <w:r w:rsidR="00E25E2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D636" w14:textId="62B2E7F7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B17A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void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89B0" w14:textId="50A0A439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打印全部</w:t>
            </w:r>
            <w:r w:rsidR="0078433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9DBC9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仅开发测试时使用</w:t>
            </w:r>
          </w:p>
        </w:tc>
      </w:tr>
      <w:tr w:rsidR="00BE2E1C" w:rsidRPr="00622E34" w14:paraId="6C1909CA" w14:textId="77777777" w:rsidTr="001226C1">
        <w:trPr>
          <w:trHeight w:val="57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572E" w14:textId="43D80A95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is</w:t>
            </w:r>
            <w:r w:rsidR="00E25E2C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Exist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5ECC" w14:textId="238122DF" w:rsidR="00BE2E1C" w:rsidRPr="00622E34" w:rsidRDefault="007240D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Site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链表头节点、char*</w:t>
            </w:r>
            <w:r w:rsidR="0044207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7ED7" w14:textId="0E4D0346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</w:t>
            </w:r>
            <w:r w:rsidR="00D7604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是否存在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E9ED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查询某ID是否存在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7118C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3329E08E" w14:textId="637491B4" w:rsidR="00BE2E1C" w:rsidRDefault="00BE2E1C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val="de-DE" w:bidi="ar"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1976"/>
        <w:gridCol w:w="2976"/>
        <w:gridCol w:w="1275"/>
        <w:gridCol w:w="1418"/>
        <w:gridCol w:w="1276"/>
      </w:tblGrid>
      <w:tr w:rsidR="00BE2E1C" w:rsidRPr="00622E34" w14:paraId="1BAC91C8" w14:textId="77777777" w:rsidTr="001226C1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188D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BC33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4EEB5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66B18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73A6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BE2E1C" w:rsidRPr="00622E34" w14:paraId="58D15726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5D67" w14:textId="18A8EE13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InsertTo</w:t>
            </w:r>
            <w:r w:rsidR="0040671F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Apmt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17A7" w14:textId="56962340" w:rsidR="00BE2E1C" w:rsidRPr="00622E34" w:rsidRDefault="001C208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</w:t>
            </w:r>
            <w:r w:rsidR="00F661F0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pmt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信息结构体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3657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int，是否成功插入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64D3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向表中插入新用户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B57E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05DDC68E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255E" w14:textId="274346D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delete</w:t>
            </w:r>
            <w:r w:rsidR="0040671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7BCF" w14:textId="3D04EC0E" w:rsidR="00BE2E1C" w:rsidRPr="00622E34" w:rsidRDefault="001C208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链表头节点、char*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、</w:t>
            </w:r>
            <w:r w:rsidR="00F661F0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预约的场地</w:t>
            </w:r>
            <w:r w:rsidR="00F661F0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 char*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  <w:r w:rsidR="00F661F0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、</w:t>
            </w:r>
            <w:r w:rsidR="00F661F0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 w:rsidR="00F661F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预约开始详细时间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AD5B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7140" w14:textId="25519395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删除ID为某的</w:t>
            </w:r>
            <w:r w:rsidR="002B7536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15B07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2C207E48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6F31B" w14:textId="339ABB7C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query</w:t>
            </w:r>
            <w:r w:rsidR="0040671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90B28" w14:textId="79EB6AE3" w:rsidR="00BE2E1C" w:rsidRPr="00622E34" w:rsidRDefault="001C208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链表头节点、</w:t>
            </w:r>
            <w:r w:rsidR="000E420D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 w:rsidR="000E420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  <w:r w:rsidR="000E420D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</w:t>
            </w:r>
            <w:r w:rsidR="000E420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、</w:t>
            </w:r>
            <w:r w:rsidR="000E420D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 w:rsidR="000E420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预约的场地</w:t>
            </w:r>
            <w:r w:rsidR="000E420D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ID char*</w:t>
            </w:r>
            <w:r w:rsidR="000E420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发起预约的</w:t>
            </w:r>
            <w:r w:rsidR="000E420D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</w:t>
            </w:r>
            <w:r w:rsidR="000E420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、</w:t>
            </w:r>
            <w:r w:rsidR="000E420D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 w:rsidR="000E420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预约开始详细时间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C7CA" w14:textId="3C8D8FE9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int，是否查找到</w:t>
            </w:r>
            <w:r w:rsidR="00F23D2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4416" w14:textId="679A7859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</w:t>
            </w:r>
            <w:r w:rsidR="00394E37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此三条信息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查询某</w:t>
            </w:r>
            <w:r w:rsidR="00394E37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的全部信息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EC035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5BDD3F6C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36BA" w14:textId="29B72CCC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save</w:t>
            </w:r>
            <w:r w:rsidR="0040671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511E" w14:textId="20DD7B48" w:rsidR="00BE2E1C" w:rsidRPr="00622E34" w:rsidRDefault="001C208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B3A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int，是否成功保存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F47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将内存中的链表保存至文件中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AA79F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31367B42" w14:textId="77777777" w:rsidTr="001226C1">
        <w:trPr>
          <w:trHeight w:val="84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0912" w14:textId="56ACE169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load</w:t>
            </w:r>
            <w:r w:rsidR="0040671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D486" w14:textId="470C6306" w:rsidR="00BE2E1C" w:rsidRPr="00622E34" w:rsidRDefault="001C208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027A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int，是否成功加载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EE71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将文件中的链表读取至内存中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C4316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BE2E1C" w:rsidRPr="00622E34" w14:paraId="2BD0CF91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6BC5" w14:textId="60329F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</w:t>
            </w:r>
            <w:r w:rsidR="0040671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Apmt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2168" w14:textId="578792AF" w:rsidR="00BE2E1C" w:rsidRPr="00622E34" w:rsidRDefault="001C208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Appointment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InfoNode</w:t>
            </w:r>
            <w:r w:rsidR="00BE2E1C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链表头节点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7F80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void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40EC" w14:textId="6126CC8F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打印全部</w:t>
            </w:r>
            <w:r w:rsidR="00B15CC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</w:t>
            </w: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551B" w14:textId="77777777" w:rsidR="00BE2E1C" w:rsidRPr="00622E34" w:rsidRDefault="00BE2E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仅开发测试时使用</w:t>
            </w:r>
          </w:p>
        </w:tc>
      </w:tr>
    </w:tbl>
    <w:p w14:paraId="0A0689D3" w14:textId="254E510D" w:rsidR="00BE2E1C" w:rsidRDefault="00BE2E1C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val="de-DE" w:bidi="ar"/>
        </w:rPr>
      </w:pPr>
    </w:p>
    <w:p w14:paraId="48881645" w14:textId="27CB37E6" w:rsidR="00E7450D" w:rsidRDefault="00E7450D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val="de-DE" w:bidi="ar"/>
        </w:rPr>
      </w:pPr>
    </w:p>
    <w:p w14:paraId="0979E663" w14:textId="76A26EF6" w:rsidR="00E7450D" w:rsidRPr="00100EA1" w:rsidRDefault="00E7450D" w:rsidP="00E7450D">
      <w:pPr>
        <w:pStyle w:val="afa"/>
        <w:shd w:val="clear" w:color="auto" w:fill="FFFFFF"/>
        <w:spacing w:before="0" w:beforeAutospacing="0" w:after="0" w:afterAutospacing="0" w:line="360" w:lineRule="auto"/>
        <w:outlineLvl w:val="2"/>
        <w:rPr>
          <w:rFonts w:ascii="宋体" w:eastAsia="宋体" w:hAnsi="宋体" w:cs="宋体"/>
          <w:b/>
          <w:bCs/>
          <w:sz w:val="21"/>
          <w:szCs w:val="21"/>
          <w:lang w:val="de-DE" w:bidi="ar"/>
        </w:rPr>
      </w:pPr>
      <w:bookmarkStart w:id="94" w:name="_Toc145689930"/>
      <w:r w:rsidRPr="00100EA1">
        <w:rPr>
          <w:rFonts w:ascii="宋体" w:eastAsia="宋体" w:hAnsi="宋体" w:cs="宋体" w:hint="eastAsia"/>
          <w:b/>
          <w:bCs/>
          <w:sz w:val="21"/>
          <w:szCs w:val="21"/>
          <w:lang w:val="de-DE" w:bidi="ar"/>
        </w:rPr>
        <w:lastRenderedPageBreak/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.2.</w:t>
      </w:r>
      <w:r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输入校验模块</w:t>
      </w:r>
      <w:bookmarkEnd w:id="94"/>
    </w:p>
    <w:p w14:paraId="24881EA3" w14:textId="3DF33CD6" w:rsidR="00E7450D" w:rsidRDefault="002A588C" w:rsidP="00E7450D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输入校验模块位于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UserComponent</w:t>
      </w:r>
      <w:r>
        <w:rPr>
          <w:rFonts w:ascii="宋体" w:eastAsia="宋体" w:hAnsi="宋体" w:cs="宋体"/>
          <w:b/>
          <w:bCs/>
          <w:sz w:val="21"/>
          <w:szCs w:val="21"/>
          <w:lang w:bidi="ar"/>
        </w:rPr>
        <w:t>.c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文件中，定义了一系列方法用于校验用户输入是否合法。</w:t>
      </w:r>
    </w:p>
    <w:p w14:paraId="3771AD51" w14:textId="2AC984E0" w:rsidR="002A588C" w:rsidRPr="00993EE4" w:rsidRDefault="002A588C" w:rsidP="00993EE4">
      <w:pPr>
        <w:pStyle w:val="afa"/>
        <w:shd w:val="clear" w:color="auto" w:fill="FFFFFF"/>
        <w:tabs>
          <w:tab w:val="center" w:pos="4751"/>
        </w:tabs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模块接口返回</w:t>
      </w:r>
      <w:r w:rsidR="005660CD">
        <w:rPr>
          <w:rFonts w:ascii="宋体" w:eastAsia="宋体" w:hAnsi="宋体" w:cs="宋体" w:hint="eastAsia"/>
          <w:sz w:val="21"/>
          <w:szCs w:val="21"/>
          <w:lang w:bidi="ar"/>
        </w:rPr>
        <w:t>值</w:t>
      </w:r>
      <w:r>
        <w:rPr>
          <w:rFonts w:ascii="宋体" w:eastAsia="宋体" w:hAnsi="宋体" w:cs="宋体" w:hint="eastAsia"/>
          <w:sz w:val="21"/>
          <w:szCs w:val="21"/>
          <w:lang w:bidi="ar"/>
        </w:rPr>
        <w:t>使用到了如下宏定义：</w:t>
      </w:r>
    </w:p>
    <w:p w14:paraId="75CD0339" w14:textId="1814D860" w:rsidR="00993EE4" w:rsidRPr="00993EE4" w:rsidRDefault="00993EE4" w:rsidP="00993EE4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3-</w:t>
      </w:r>
      <w:r w:rsidR="001C03D6">
        <w:rPr>
          <w:rFonts w:ascii="仿宋" w:eastAsia="仿宋" w:hAnsi="仿宋" w:cs="仿宋"/>
          <w:b/>
          <w:bCs/>
          <w:sz w:val="21"/>
          <w:szCs w:val="21"/>
          <w:lang w:eastAsia="zh-CN"/>
        </w:rPr>
        <w:t>2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输入校验模块使用到的宏定义</w:t>
      </w:r>
    </w:p>
    <w:tbl>
      <w:tblPr>
        <w:tblW w:w="7503" w:type="dxa"/>
        <w:jc w:val="center"/>
        <w:tblLook w:val="04A0" w:firstRow="1" w:lastRow="0" w:firstColumn="1" w:lastColumn="0" w:noHBand="0" w:noVBand="1"/>
      </w:tblPr>
      <w:tblGrid>
        <w:gridCol w:w="1976"/>
        <w:gridCol w:w="1629"/>
        <w:gridCol w:w="2622"/>
        <w:gridCol w:w="1276"/>
      </w:tblGrid>
      <w:tr w:rsidR="00672477" w:rsidRPr="00622E34" w14:paraId="15CE62E0" w14:textId="77777777" w:rsidTr="001226C1">
        <w:trPr>
          <w:trHeight w:val="290"/>
          <w:jc w:val="center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8E655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宏定义名称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4A55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宏函数参数</w:t>
            </w:r>
          </w:p>
        </w:tc>
        <w:tc>
          <w:tcPr>
            <w:tcW w:w="2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77AC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宏功能/定义描述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CBE53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672477" w:rsidRPr="00622E34" w14:paraId="3B4B2F19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D21C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BOOL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6CB8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7B94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定义B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OOL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2A11A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672477" w:rsidRPr="00622E34" w14:paraId="76D02030" w14:textId="77777777" w:rsidTr="001226C1">
        <w:trPr>
          <w:trHeight w:val="56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A4F4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TRUE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FA70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4D57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D45A" w14:textId="77777777" w:rsidR="00672477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方便写</w:t>
            </w:r>
          </w:p>
          <w:p w14:paraId="3E98610E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返回值</w:t>
            </w:r>
          </w:p>
        </w:tc>
      </w:tr>
      <w:tr w:rsidR="00672477" w:rsidRPr="00622E34" w14:paraId="3833A5F4" w14:textId="77777777" w:rsidTr="001226C1">
        <w:trPr>
          <w:trHeight w:val="570"/>
          <w:jc w:val="center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C3EE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FALSE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C49EB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C88A6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定义F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31EB3" w14:textId="77777777" w:rsidR="00672477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方便写</w:t>
            </w:r>
          </w:p>
          <w:p w14:paraId="1B7D7D11" w14:textId="77777777" w:rsidR="00672477" w:rsidRPr="00622E34" w:rsidRDefault="0067247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返回值</w:t>
            </w:r>
          </w:p>
        </w:tc>
      </w:tr>
    </w:tbl>
    <w:p w14:paraId="6EC7FE76" w14:textId="623231AD" w:rsidR="00E7450D" w:rsidRDefault="00E7450D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73869275" w14:textId="7F8CF8FA" w:rsidR="001C03D6" w:rsidRDefault="001C03D6" w:rsidP="001C03D6">
      <w:pPr>
        <w:pStyle w:val="afa"/>
        <w:shd w:val="clear" w:color="auto" w:fill="FFFFFF"/>
        <w:tabs>
          <w:tab w:val="center" w:pos="4751"/>
        </w:tabs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模块中包含的所有函数接口如下所示：</w:t>
      </w:r>
    </w:p>
    <w:p w14:paraId="08F51833" w14:textId="77777777" w:rsidR="00C23795" w:rsidRDefault="00604ED9" w:rsidP="00C23795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3-3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输入校验</w:t>
      </w:r>
      <w:r w:rsidR="00C23795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模块所有接口详情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2306"/>
        <w:gridCol w:w="2715"/>
        <w:gridCol w:w="1536"/>
        <w:gridCol w:w="1240"/>
        <w:gridCol w:w="1124"/>
      </w:tblGrid>
      <w:tr w:rsidR="00DF0D70" w:rsidRPr="00622E34" w14:paraId="64021C8F" w14:textId="77777777" w:rsidTr="00DF0D70">
        <w:trPr>
          <w:trHeight w:val="290"/>
          <w:jc w:val="center"/>
        </w:trPr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B3E2" w14:textId="77777777" w:rsidR="00604ED9" w:rsidRPr="00622E34" w:rsidRDefault="00604ED9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C337" w14:textId="77777777" w:rsidR="00604ED9" w:rsidRPr="00622E34" w:rsidRDefault="00604ED9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CDDA" w14:textId="77777777" w:rsidR="00604ED9" w:rsidRPr="00622E34" w:rsidRDefault="00604ED9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F8DC" w14:textId="77777777" w:rsidR="00604ED9" w:rsidRPr="00622E34" w:rsidRDefault="00604ED9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19DE" w14:textId="77777777" w:rsidR="00604ED9" w:rsidRPr="00622E34" w:rsidRDefault="00604ED9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DF0D70" w:rsidRPr="00622E34" w14:paraId="7702F030" w14:textId="77777777" w:rsidTr="00DF0D70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7BA8" w14:textId="3B6F130C" w:rsidR="00604ED9" w:rsidRPr="00622E34" w:rsidRDefault="00254094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25409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B07B" w14:textId="595C5519" w:rsidR="00604ED9" w:rsidRPr="00622E34" w:rsidRDefault="00737DE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用户ID，也可是管理员和场地ID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06FE" w14:textId="07BFB157" w:rsidR="00604ED9" w:rsidRPr="00622E34" w:rsidRDefault="00737DE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33D7" w14:textId="06A793B3" w:rsidR="00604ED9" w:rsidRPr="00622E34" w:rsidRDefault="00DF0D70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判断输入的ID是否合法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F725B" w14:textId="77777777" w:rsidR="00604ED9" w:rsidRPr="00622E34" w:rsidRDefault="00604ED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DF0D70" w:rsidRPr="00622E34" w14:paraId="0F83369A" w14:textId="77777777" w:rsidTr="00DF0D70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54731" w14:textId="08167314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25409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isValidUserName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F00E" w14:textId="1E54233F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06FB" w14:textId="16B2411B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8002" w14:textId="3E8F10E6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5727D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姓名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1A8BE" w14:textId="77777777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DF0D70" w:rsidRPr="00622E34" w14:paraId="07102D13" w14:textId="77777777" w:rsidTr="00DF0D70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608D" w14:textId="7596BB3A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25409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isValidUserGender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DA51" w14:textId="45BD599E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性别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07C7" w14:textId="5CEF772F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3988" w14:textId="71A33B08" w:rsidR="00DF0D70" w:rsidRPr="00622E34" w:rsidRDefault="00DF0D70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判断输入的性别是否合法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E0E3" w14:textId="156742B4" w:rsidR="00DF0D70" w:rsidRPr="00622E34" w:rsidRDefault="00C948E2" w:rsidP="00DF0D70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只为0或1，定义0为男性1为女性</w:t>
            </w:r>
          </w:p>
        </w:tc>
      </w:tr>
      <w:tr w:rsidR="008A6148" w:rsidRPr="00622E34" w14:paraId="00E9DA58" w14:textId="77777777" w:rsidTr="00DF0D70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E5C1" w14:textId="55A7D7CF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25409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isValidUserAge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EB43" w14:textId="2E08855F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年龄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547D" w14:textId="4BF9FDDD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70F82" w14:textId="21E790A1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判断输入的年龄是否合法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CEBB" w14:textId="77777777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A6148" w:rsidRPr="00622E34" w14:paraId="378E82EF" w14:textId="77777777" w:rsidTr="00DF0D70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FF91" w14:textId="61624929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25409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isValidUserPhone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2DDA" w14:textId="3EC113EF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手机号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D0CF" w14:textId="2FCE440C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477CE" w14:textId="27DD7003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判断输入的手机号是否合法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4F52C" w14:textId="77777777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A6148" w:rsidRPr="00622E34" w14:paraId="00142711" w14:textId="77777777" w:rsidTr="00DF0D70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DE84" w14:textId="19BB6C26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737DEA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isValidUserPwd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6A0A" w14:textId="0287F199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密码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AD52" w14:textId="0FFC9D08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D24B" w14:textId="3ADECA98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判断输入的密码是否合法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B673B" w14:textId="77777777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A6148" w:rsidRPr="00622E34" w14:paraId="1110A61A" w14:textId="77777777" w:rsidTr="00DF0D70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687B" w14:textId="0B32434A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737DEA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isValidUserEmail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FE18" w14:textId="7B63C4F6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邮箱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7A3CD" w14:textId="7E78D75A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DB72" w14:textId="43095AD2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判断输入的邮箱是否合法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94DAC" w14:textId="77777777" w:rsidR="008A6148" w:rsidRDefault="004F7E09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这个写的真的很</w:t>
            </w:r>
          </w:p>
          <w:p w14:paraId="51E67483" w14:textId="5C09BF58" w:rsidR="004F7E09" w:rsidRPr="00622E34" w:rsidRDefault="004F7E09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符合标准</w:t>
            </w:r>
          </w:p>
        </w:tc>
      </w:tr>
      <w:tr w:rsidR="008A6148" w:rsidRPr="00622E34" w14:paraId="0C9F31A2" w14:textId="77777777" w:rsidTr="00DF0D70">
        <w:trPr>
          <w:trHeight w:val="57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E51F" w14:textId="736C0464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737DEA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isValidUserLocation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C082" w14:textId="0D0F9804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char*用户</w:t>
            </w:r>
            <w:r w:rsidR="00935AB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位置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ACB" w14:textId="1E37CB56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996C" w14:textId="65C68399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7B53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地址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7862" w14:textId="77777777" w:rsidR="008A6148" w:rsidRPr="00622E34" w:rsidRDefault="008A6148" w:rsidP="008A6148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79DC8CCB" w14:textId="77777777" w:rsidR="001C03D6" w:rsidRPr="00993EE4" w:rsidRDefault="001C03D6" w:rsidP="001C03D6">
      <w:pPr>
        <w:pStyle w:val="afa"/>
        <w:shd w:val="clear" w:color="auto" w:fill="FFFFFF"/>
        <w:tabs>
          <w:tab w:val="center" w:pos="4751"/>
        </w:tabs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3AA8A9CB" w14:textId="3E33A56A" w:rsidR="001C03D6" w:rsidRDefault="001C03D6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5E5DADF2" w14:textId="4AE6FFF8" w:rsidR="00A57B5F" w:rsidRDefault="00A57B5F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2526"/>
        <w:gridCol w:w="2665"/>
        <w:gridCol w:w="1536"/>
        <w:gridCol w:w="1141"/>
        <w:gridCol w:w="1053"/>
      </w:tblGrid>
      <w:tr w:rsidR="00A57B5F" w:rsidRPr="00622E34" w14:paraId="1F100FC8" w14:textId="77777777" w:rsidTr="0013434C">
        <w:trPr>
          <w:trHeight w:val="290"/>
          <w:jc w:val="center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A7F7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lastRenderedPageBreak/>
              <w:t>函数名</w:t>
            </w:r>
          </w:p>
        </w:tc>
        <w:tc>
          <w:tcPr>
            <w:tcW w:w="26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5E4F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E3A7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472C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B4417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A57B5F" w:rsidRPr="00622E34" w14:paraId="2761CD42" w14:textId="77777777" w:rsidTr="0013434C">
        <w:trPr>
          <w:trHeight w:val="56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A34F0" w14:textId="45432DC6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isValidVenue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DA764" w14:textId="46C8D902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场地名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76C1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9246" w14:textId="341FEDB5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5F1E1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场馆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337D6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3434C" w:rsidRPr="00622E34" w14:paraId="190B38DF" w14:textId="77777777" w:rsidTr="0013434C">
        <w:trPr>
          <w:trHeight w:val="56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1F83" w14:textId="2C50680D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isValidDoubleNumStr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1C9D1" w14:textId="5B14E44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场地租金字符串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400D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067D" w14:textId="7971327A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5F1E1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场地租金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BEC76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A57B5F" w:rsidRPr="00622E34" w14:paraId="3CFA3585" w14:textId="77777777" w:rsidTr="0035546F">
        <w:trPr>
          <w:trHeight w:val="84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79DC" w14:textId="6ED66576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isValidMoneyAdd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C544" w14:textId="10E36FA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用户充值金额字符串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7B19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4D2A" w14:textId="4BF3CA58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B242D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充值金额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28315A" w14:textId="25B387D4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57B5F" w:rsidRPr="00622E34" w14:paraId="62C0F5B1" w14:textId="77777777" w:rsidTr="0013434C">
        <w:trPr>
          <w:trHeight w:val="56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F167" w14:textId="0F58A09C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isValidDate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DE32" w14:textId="6D80FBF1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日期字符串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25F1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591B" w14:textId="568FEC4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5234A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日期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3062" w14:textId="2FA9B6C8" w:rsidR="00A57B5F" w:rsidRPr="00622E34" w:rsidRDefault="00482FB3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检测日期是否存在</w:t>
            </w:r>
          </w:p>
        </w:tc>
      </w:tr>
      <w:tr w:rsidR="00A57B5F" w:rsidRPr="00622E34" w14:paraId="34FEAC8F" w14:textId="77777777" w:rsidTr="0013434C">
        <w:trPr>
          <w:trHeight w:val="84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7C31" w14:textId="01838455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isValidYYYYMMDDHHDate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2511" w14:textId="7A80EA40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日期字符串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B8AB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25A81" w14:textId="13F90E4E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</w:t>
            </w:r>
            <w:r w:rsidR="00F8161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的日期格式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是否合法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6CD4C" w14:textId="2562845E" w:rsidR="00A57B5F" w:rsidRPr="00622E34" w:rsidRDefault="00482FB3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检测日期是否符合格式</w:t>
            </w:r>
          </w:p>
        </w:tc>
      </w:tr>
      <w:tr w:rsidR="00A57B5F" w:rsidRPr="00622E34" w14:paraId="45B9C10B" w14:textId="77777777" w:rsidTr="0013434C">
        <w:trPr>
          <w:trHeight w:val="84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BC86" w14:textId="0A5200ED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isReserveDateConflict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1A9A" w14:textId="0D585443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AppointmentInfoNode头节点、c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场地ID、char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日期字符串、int开始时间</w:t>
            </w:r>
            <w:r w:rsidR="00444C9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（小时）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04914" w14:textId="41550774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</w:t>
            </w:r>
            <w:r w:rsidR="005E79F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冲突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7AE1" w14:textId="77A4D7F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68730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预约日期是否冲突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6DD6F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3434C" w:rsidRPr="00622E34" w14:paraId="092B5769" w14:textId="77777777" w:rsidTr="00687308">
        <w:trPr>
          <w:trHeight w:val="56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950C" w14:textId="018320E0" w:rsidR="0013434C" w:rsidRPr="00622E34" w:rsidRDefault="0013434C" w:rsidP="001343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isReserveHourConflict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9CDC" w14:textId="11D096A3" w:rsidR="0013434C" w:rsidRPr="00622E34" w:rsidRDefault="0013434C" w:rsidP="001343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AppointmentInfoNode头节点、c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har*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场地ID、char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日期字符串、int开始时间（小时）、int持续时间（小时）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AA46" w14:textId="44029FF1" w:rsidR="0013434C" w:rsidRPr="00622E34" w:rsidRDefault="0013434C" w:rsidP="001343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</w:t>
            </w:r>
            <w:r w:rsidR="003D540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冲突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FDB3" w14:textId="3AAF4892" w:rsidR="0013434C" w:rsidRPr="00622E34" w:rsidRDefault="0013434C" w:rsidP="001343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68730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预约时</w:t>
            </w:r>
            <w:proofErr w:type="gramStart"/>
            <w:r w:rsidR="0068730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长是否</w:t>
            </w:r>
            <w:proofErr w:type="gramEnd"/>
            <w:r w:rsidR="00687308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冲突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71D4A" w14:textId="7B1A7C42" w:rsidR="0013434C" w:rsidRPr="00622E34" w:rsidRDefault="0013434C" w:rsidP="0013434C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57B5F" w:rsidRPr="00622E34" w14:paraId="59F57492" w14:textId="77777777" w:rsidTr="0013434C">
        <w:trPr>
          <w:trHeight w:val="570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FB1C" w14:textId="1F294CB5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A57B5F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isValidIndex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24234" w14:textId="6D525C95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char*</w:t>
            </w:r>
            <w:r w:rsidR="004A00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用户输入的需取消预约索引字符串，int存在的最大索引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A759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，是否合法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CEBC" w14:textId="2F760B3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判断输入的</w:t>
            </w:r>
            <w:r w:rsidR="00F70A6F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需取消索引是否合法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9CE1F" w14:textId="77777777" w:rsidR="00A57B5F" w:rsidRPr="00622E34" w:rsidRDefault="00A57B5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1AF6ABE1" w14:textId="37783AA9" w:rsidR="00B744DE" w:rsidRDefault="00B744DE" w:rsidP="00CC0F5C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val="de-DE" w:bidi="ar"/>
        </w:rPr>
      </w:pPr>
    </w:p>
    <w:p w14:paraId="1A6F3FE9" w14:textId="77777777" w:rsidR="00B744DE" w:rsidRDefault="00B744DE">
      <w:pPr>
        <w:spacing w:after="0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/>
          <w:sz w:val="21"/>
          <w:szCs w:val="21"/>
          <w:lang w:eastAsia="zh-CN" w:bidi="ar"/>
        </w:rPr>
        <w:br w:type="page"/>
      </w:r>
    </w:p>
    <w:p w14:paraId="38F3914E" w14:textId="31A4ADCB" w:rsidR="00B744DE" w:rsidRPr="00100EA1" w:rsidRDefault="00B744DE" w:rsidP="00B744DE">
      <w:pPr>
        <w:pStyle w:val="afa"/>
        <w:shd w:val="clear" w:color="auto" w:fill="FFFFFF"/>
        <w:spacing w:before="0" w:beforeAutospacing="0" w:after="0" w:afterAutospacing="0" w:line="360" w:lineRule="auto"/>
        <w:outlineLvl w:val="2"/>
        <w:rPr>
          <w:rFonts w:ascii="宋体" w:eastAsia="宋体" w:hAnsi="宋体" w:cs="宋体"/>
          <w:b/>
          <w:bCs/>
          <w:sz w:val="21"/>
          <w:szCs w:val="21"/>
          <w:lang w:val="de-DE" w:bidi="ar"/>
        </w:rPr>
      </w:pPr>
      <w:bookmarkStart w:id="95" w:name="_Toc145689931"/>
      <w:r w:rsidRPr="00100EA1">
        <w:rPr>
          <w:rFonts w:ascii="宋体" w:eastAsia="宋体" w:hAnsi="宋体" w:cs="宋体" w:hint="eastAsia"/>
          <w:b/>
          <w:bCs/>
          <w:sz w:val="21"/>
          <w:szCs w:val="21"/>
          <w:lang w:val="de-DE" w:bidi="ar"/>
        </w:rPr>
        <w:lastRenderedPageBreak/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.2.</w:t>
      </w:r>
      <w:r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用户业务模块</w:t>
      </w:r>
      <w:bookmarkEnd w:id="95"/>
    </w:p>
    <w:p w14:paraId="49400121" w14:textId="53BCF5CA" w:rsidR="00A57B5F" w:rsidRDefault="00CE51CA" w:rsidP="00B744DE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用户业务模块实现了用户侧的具体业务功能。</w:t>
      </w:r>
    </w:p>
    <w:p w14:paraId="132E2BFD" w14:textId="4A85CCC0" w:rsidR="00B92B71" w:rsidRDefault="00B92B71" w:rsidP="00B744DE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用户侧接口因涉及用户信息表的数据操作，参数</w:t>
      </w:r>
      <w:r w:rsidRPr="005F4D80"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>均需包含UserInfoNode头节点</w:t>
      </w:r>
      <w:r w:rsidR="00EA244A">
        <w:rPr>
          <w:rFonts w:ascii="宋体" w:eastAsia="宋体" w:hAnsi="宋体" w:cs="宋体" w:hint="eastAsia"/>
          <w:sz w:val="21"/>
          <w:szCs w:val="21"/>
          <w:lang w:bidi="ar"/>
        </w:rPr>
        <w:t>。除非特殊说明，调用此</w:t>
      </w:r>
      <w:r w:rsidR="002872E2">
        <w:rPr>
          <w:rFonts w:ascii="宋体" w:eastAsia="宋体" w:hAnsi="宋体" w:cs="宋体" w:hint="eastAsia"/>
          <w:sz w:val="21"/>
          <w:szCs w:val="21"/>
          <w:lang w:bidi="ar"/>
        </w:rPr>
        <w:t>模块中的</w:t>
      </w:r>
      <w:r w:rsidR="00EA244A">
        <w:rPr>
          <w:rFonts w:ascii="宋体" w:eastAsia="宋体" w:hAnsi="宋体" w:cs="宋体" w:hint="eastAsia"/>
          <w:sz w:val="21"/>
          <w:szCs w:val="21"/>
          <w:lang w:bidi="ar"/>
        </w:rPr>
        <w:t>接口均需包含作为首个参数，下文不再赘述。</w:t>
      </w:r>
    </w:p>
    <w:p w14:paraId="0A0CCBED" w14:textId="0384DC3F" w:rsidR="00764CCE" w:rsidRDefault="00764CCE" w:rsidP="00B744DE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模块中还包含一些复用性强的拆分小函数，但均为便利流程开发的过程性函数，对外适配性差，此处不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作对外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接口公布</w:t>
      </w:r>
      <w:r w:rsidR="00C35F65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14:paraId="230184C7" w14:textId="58B7A971" w:rsidR="00B92B71" w:rsidRDefault="00B92B71" w:rsidP="00B92B71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3-</w:t>
      </w:r>
      <w:r w:rsidR="00735B8E">
        <w:rPr>
          <w:rFonts w:ascii="仿宋" w:eastAsia="仿宋" w:hAnsi="仿宋" w:cs="仿宋"/>
          <w:b/>
          <w:bCs/>
          <w:sz w:val="21"/>
          <w:szCs w:val="21"/>
          <w:lang w:eastAsia="zh-CN"/>
        </w:rPr>
        <w:t>4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</w:t>
      </w:r>
      <w:r w:rsidR="008569A7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用户业务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模块所有接口详情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2306"/>
        <w:gridCol w:w="2715"/>
        <w:gridCol w:w="1536"/>
        <w:gridCol w:w="1240"/>
        <w:gridCol w:w="1124"/>
      </w:tblGrid>
      <w:tr w:rsidR="000411F5" w:rsidRPr="00622E34" w14:paraId="6D8E4783" w14:textId="77777777" w:rsidTr="001226C1">
        <w:trPr>
          <w:trHeight w:val="290"/>
          <w:jc w:val="center"/>
        </w:trPr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8815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5389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9AAB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5B2D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5AB02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0411F5" w:rsidRPr="00622E34" w14:paraId="27AE276C" w14:textId="77777777" w:rsidTr="001226C1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59FD" w14:textId="2BD2DEE0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doRegister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F9E1" w14:textId="458531D4" w:rsidR="00B92B71" w:rsidRPr="00622E34" w:rsidRDefault="001A20A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104B5" w14:textId="576365B5" w:rsidR="00B92B71" w:rsidRPr="00622E34" w:rsidRDefault="00CB27E2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E50AD" w14:textId="287D3A8A" w:rsidR="00B92B71" w:rsidRPr="00622E34" w:rsidRDefault="000411F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进行用户注册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A3D0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411F5" w:rsidRPr="00622E34" w14:paraId="73BB730E" w14:textId="77777777" w:rsidTr="001226C1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314D" w14:textId="6FE3F9BF" w:rsidR="00B92B71" w:rsidRPr="00622E34" w:rsidRDefault="00E9554B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doLogin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335D" w14:textId="126F6F8E" w:rsidR="00B92B71" w:rsidRPr="00622E34" w:rsidRDefault="001A20A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228D6" w14:textId="3344800E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</w:t>
            </w:r>
            <w:r w:rsidR="00CB27E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登录成功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8078" w14:textId="610934D1" w:rsidR="00B92B71" w:rsidRPr="00622E34" w:rsidRDefault="000411F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进行用户登录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E568F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411F5" w:rsidRPr="00622E34" w14:paraId="20D1E290" w14:textId="77777777" w:rsidTr="004758AE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C862" w14:textId="58EC7CC9" w:rsidR="00B92B71" w:rsidRPr="00622E34" w:rsidRDefault="00E9554B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doUsrInfoEdit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51CF" w14:textId="116829FF" w:rsidR="00B92B71" w:rsidRPr="00622E34" w:rsidRDefault="001A20A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55EE" w14:textId="4C843DED" w:rsidR="00B92B71" w:rsidRPr="00622E34" w:rsidRDefault="00BF100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5C3C" w14:textId="57F937A6" w:rsidR="00B92B71" w:rsidRPr="00622E34" w:rsidRDefault="00301C7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进行用户</w:t>
            </w:r>
            <w:r w:rsidR="008401F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信息修改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C3C4B" w14:textId="0D48576C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411F5" w:rsidRPr="00622E34" w14:paraId="0DB0D451" w14:textId="77777777" w:rsidTr="001226C1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D7592" w14:textId="111A5968" w:rsidR="00B92B71" w:rsidRPr="00622E34" w:rsidRDefault="0037362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doSiteReserve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31E9" w14:textId="2D3C87C5" w:rsidR="00B92B71" w:rsidRPr="00622E34" w:rsidRDefault="001A20A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，SiteInfoNode场地信息头节点，AppointmentInfoNode预约信息头节点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A99D" w14:textId="62450D28" w:rsidR="00B92B71" w:rsidRPr="00622E34" w:rsidRDefault="00BF100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AA14" w14:textId="188EA7BD" w:rsidR="00B92B71" w:rsidRPr="00622E34" w:rsidRDefault="005E11DF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进行场地预约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78407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411F5" w:rsidRPr="00622E34" w14:paraId="4EE12F4E" w14:textId="77777777" w:rsidTr="001226C1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DDBF" w14:textId="64B8CD12" w:rsidR="00B92B71" w:rsidRPr="00622E34" w:rsidRDefault="00A5773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doSiteSearch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DCAE" w14:textId="75270502" w:rsidR="00B92B71" w:rsidRPr="00622E34" w:rsidRDefault="00830EF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，SiteInfoNode场地信息头节点，AppointmentInfoNode预约信息头节点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AF17" w14:textId="182EDD7F" w:rsidR="00B92B71" w:rsidRPr="00622E34" w:rsidRDefault="00BF100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E1D2" w14:textId="65A2E7F9" w:rsidR="00B92B71" w:rsidRPr="00622E34" w:rsidRDefault="0057491C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进行场地检索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6EE4F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0411F5" w:rsidRPr="00622E34" w14:paraId="01D0FA89" w14:textId="77777777" w:rsidTr="001226C1">
        <w:trPr>
          <w:trHeight w:val="57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6D67" w14:textId="6CF37949" w:rsidR="00B92B71" w:rsidRPr="00622E34" w:rsidRDefault="00F13C4B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doApmtManage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FC2F" w14:textId="352EF2CA" w:rsidR="00B92B71" w:rsidRPr="00622E34" w:rsidRDefault="00830EF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，SiteInfoNode场地信息头节点，AppointmentInfoNode预约信息头节点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62FA" w14:textId="28AEBB2D" w:rsidR="00B92B71" w:rsidRPr="00622E34" w:rsidRDefault="00BF100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EABB" w14:textId="0763C9AD" w:rsidR="00B92B71" w:rsidRPr="00622E34" w:rsidRDefault="00213495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进行订单管理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206EF" w14:textId="77777777" w:rsidR="00B92B71" w:rsidRPr="00622E34" w:rsidRDefault="00B92B71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4928090D" w14:textId="65C3AE56" w:rsidR="00B92B71" w:rsidRDefault="00B92B71" w:rsidP="00B92B71">
      <w:pPr>
        <w:pStyle w:val="afa"/>
        <w:shd w:val="clear" w:color="auto" w:fill="FFFFFF"/>
        <w:tabs>
          <w:tab w:val="center" w:pos="4751"/>
        </w:tabs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2636"/>
        <w:gridCol w:w="2644"/>
        <w:gridCol w:w="1536"/>
        <w:gridCol w:w="1100"/>
        <w:gridCol w:w="1005"/>
      </w:tblGrid>
      <w:tr w:rsidR="00E27B8A" w:rsidRPr="00622E34" w14:paraId="25EA3FC6" w14:textId="77777777" w:rsidTr="007E4F3E">
        <w:trPr>
          <w:trHeight w:val="290"/>
          <w:jc w:val="center"/>
        </w:trPr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BABC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6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A94B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8AC5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9052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74AB7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E27B8A" w:rsidRPr="00622E34" w14:paraId="55B2F27D" w14:textId="77777777" w:rsidTr="007E4F3E">
        <w:trPr>
          <w:trHeight w:val="560"/>
          <w:jc w:val="center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5AFC" w14:textId="46C46BAF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searchSiteByName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3708" w14:textId="6B7CCF64" w:rsidR="007E4F3E" w:rsidRPr="00622E34" w:rsidRDefault="00765F3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SiteInfoNode场地信息头节点，char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需查询的场地名称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24AC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8A37" w14:textId="1971EFE5" w:rsidR="007E4F3E" w:rsidRPr="00622E34" w:rsidRDefault="00A70737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根据场地名称查询场地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62E82" w14:textId="77777777" w:rsidR="007E4F3E" w:rsidRPr="00622E34" w:rsidRDefault="007E4F3E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E27B8A" w:rsidRPr="00622E34" w14:paraId="1C8BBA3F" w14:textId="77777777" w:rsidTr="007E4F3E">
        <w:trPr>
          <w:trHeight w:val="560"/>
          <w:jc w:val="center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8744" w14:textId="67328A3A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searchSiteByVenue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1E16" w14:textId="00737F53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SiteInfoNode场地信息头节点，char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需查询的场馆名称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F86E" w14:textId="5E94EE71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03D8C" w14:textId="5540F223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根据场地所属场馆查询场地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5F66E" w14:textId="77777777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E27B8A" w:rsidRPr="00622E34" w14:paraId="160A947F" w14:textId="77777777" w:rsidTr="007E4F3E">
        <w:trPr>
          <w:trHeight w:val="840"/>
          <w:jc w:val="center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C606" w14:textId="41064E2E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searchSiteBySoprtsType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A46E" w14:textId="618AD18B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SiteInfoNode场地信息头节点，char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需查询的运动类型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D80A" w14:textId="3C1CC279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EDCB" w14:textId="7BD76E08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</w:t>
            </w:r>
            <w:r w:rsidR="003D005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场地运动</w:t>
            </w:r>
            <w:r w:rsidR="001801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类型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查询场地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C6FD1" w14:textId="77777777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E27B8A" w:rsidRPr="00622E34" w14:paraId="23327B0A" w14:textId="77777777" w:rsidTr="007E4F3E">
        <w:trPr>
          <w:trHeight w:val="570"/>
          <w:jc w:val="center"/>
        </w:trPr>
        <w:tc>
          <w:tcPr>
            <w:tcW w:w="2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8875" w14:textId="58812369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7E4F3E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searchSiteByLocation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E2C6" w14:textId="64051B38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SiteInfoNode场地信息头节点，char*需查询的场馆地理位置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798E" w14:textId="02BA37F6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1C31" w14:textId="5D97D88B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根据</w:t>
            </w:r>
            <w:r w:rsidR="00B54E9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场地</w:t>
            </w:r>
            <w:r w:rsidR="00E27B8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地理位置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查询场地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7B50" w14:textId="77777777" w:rsidR="00A70737" w:rsidRPr="00622E34" w:rsidRDefault="00A70737" w:rsidP="00A70737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1F0407B0" w14:textId="77777777" w:rsidR="007E4F3E" w:rsidRPr="00993EE4" w:rsidRDefault="007E4F3E" w:rsidP="00B92B71">
      <w:pPr>
        <w:pStyle w:val="afa"/>
        <w:shd w:val="clear" w:color="auto" w:fill="FFFFFF"/>
        <w:tabs>
          <w:tab w:val="center" w:pos="4751"/>
        </w:tabs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p w14:paraId="03589670" w14:textId="108DA8A7" w:rsidR="00944D5A" w:rsidRDefault="00944D5A">
      <w:pPr>
        <w:spacing w:after="0"/>
        <w:rPr>
          <w:rFonts w:ascii="宋体" w:eastAsia="宋体" w:hAnsi="宋体" w:cs="宋体"/>
          <w:sz w:val="21"/>
          <w:szCs w:val="21"/>
          <w:lang w:val="en-US" w:eastAsia="zh-CN" w:bidi="ar"/>
        </w:rPr>
      </w:pPr>
      <w:r>
        <w:rPr>
          <w:rFonts w:ascii="宋体" w:eastAsia="宋体" w:hAnsi="宋体" w:cs="宋体"/>
          <w:sz w:val="21"/>
          <w:szCs w:val="21"/>
          <w:lang w:eastAsia="zh-CN" w:bidi="ar"/>
        </w:rPr>
        <w:br w:type="page"/>
      </w:r>
    </w:p>
    <w:p w14:paraId="7D47DB40" w14:textId="2E503E37" w:rsidR="00944D5A" w:rsidRPr="00100EA1" w:rsidRDefault="00944D5A" w:rsidP="00944D5A">
      <w:pPr>
        <w:pStyle w:val="afa"/>
        <w:shd w:val="clear" w:color="auto" w:fill="FFFFFF"/>
        <w:spacing w:before="0" w:beforeAutospacing="0" w:after="0" w:afterAutospacing="0" w:line="360" w:lineRule="auto"/>
        <w:outlineLvl w:val="2"/>
        <w:rPr>
          <w:rFonts w:ascii="宋体" w:eastAsia="宋体" w:hAnsi="宋体" w:cs="宋体"/>
          <w:b/>
          <w:bCs/>
          <w:sz w:val="21"/>
          <w:szCs w:val="21"/>
          <w:lang w:val="de-DE" w:bidi="ar"/>
        </w:rPr>
      </w:pPr>
      <w:bookmarkStart w:id="96" w:name="_Toc145689932"/>
      <w:r w:rsidRPr="00100EA1">
        <w:rPr>
          <w:rFonts w:ascii="宋体" w:eastAsia="宋体" w:hAnsi="宋体" w:cs="宋体" w:hint="eastAsia"/>
          <w:b/>
          <w:bCs/>
          <w:sz w:val="21"/>
          <w:szCs w:val="21"/>
          <w:lang w:val="de-DE" w:bidi="ar"/>
        </w:rPr>
        <w:lastRenderedPageBreak/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.2.</w:t>
      </w:r>
      <w:r>
        <w:rPr>
          <w:rFonts w:ascii="宋体" w:eastAsia="宋体" w:hAnsi="宋体" w:cs="宋体"/>
          <w:b/>
          <w:bCs/>
          <w:sz w:val="21"/>
          <w:szCs w:val="21"/>
          <w:lang w:val="de-DE" w:bidi="ar"/>
        </w:rPr>
        <w:t>3</w:t>
      </w:r>
      <w:r w:rsidRPr="00100EA1">
        <w:rPr>
          <w:rFonts w:ascii="宋体" w:eastAsia="宋体" w:hAnsi="宋体" w:cs="宋体"/>
          <w:b/>
          <w:bCs/>
          <w:sz w:val="21"/>
          <w:szCs w:val="21"/>
          <w:lang w:val="de-DE" w:bidi="ar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bidi="ar"/>
        </w:rPr>
        <w:t>管理员业务模块</w:t>
      </w:r>
      <w:bookmarkEnd w:id="96"/>
    </w:p>
    <w:p w14:paraId="48B3106C" w14:textId="035792CB" w:rsidR="00944D5A" w:rsidRDefault="00836AEA" w:rsidP="00944D5A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管理员</w:t>
      </w:r>
      <w:r w:rsidR="00944D5A">
        <w:rPr>
          <w:rFonts w:ascii="宋体" w:eastAsia="宋体" w:hAnsi="宋体" w:cs="宋体" w:hint="eastAsia"/>
          <w:sz w:val="21"/>
          <w:szCs w:val="21"/>
          <w:lang w:bidi="ar"/>
        </w:rPr>
        <w:t>业务模块实现了</w:t>
      </w:r>
      <w:r w:rsidR="00A24349">
        <w:rPr>
          <w:rFonts w:ascii="宋体" w:eastAsia="宋体" w:hAnsi="宋体" w:cs="宋体" w:hint="eastAsia"/>
          <w:sz w:val="21"/>
          <w:szCs w:val="21"/>
          <w:lang w:bidi="ar"/>
        </w:rPr>
        <w:t>管理员</w:t>
      </w:r>
      <w:r w:rsidR="00944D5A">
        <w:rPr>
          <w:rFonts w:ascii="宋体" w:eastAsia="宋体" w:hAnsi="宋体" w:cs="宋体" w:hint="eastAsia"/>
          <w:sz w:val="21"/>
          <w:szCs w:val="21"/>
          <w:lang w:bidi="ar"/>
        </w:rPr>
        <w:t>侧的具体业务功能。</w:t>
      </w:r>
    </w:p>
    <w:p w14:paraId="1889E7E9" w14:textId="611A3826" w:rsidR="00944D5A" w:rsidRDefault="009D13F1" w:rsidP="00944D5A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管理员</w:t>
      </w:r>
      <w:r w:rsidR="00944D5A">
        <w:rPr>
          <w:rFonts w:ascii="宋体" w:eastAsia="宋体" w:hAnsi="宋体" w:cs="宋体" w:hint="eastAsia"/>
          <w:sz w:val="21"/>
          <w:szCs w:val="21"/>
          <w:lang w:bidi="ar"/>
        </w:rPr>
        <w:t>侧接口因涉及</w:t>
      </w:r>
      <w:r>
        <w:rPr>
          <w:rFonts w:ascii="宋体" w:eastAsia="宋体" w:hAnsi="宋体" w:cs="宋体" w:hint="eastAsia"/>
          <w:sz w:val="21"/>
          <w:szCs w:val="21"/>
          <w:lang w:bidi="ar"/>
        </w:rPr>
        <w:t>管理员</w:t>
      </w:r>
      <w:r w:rsidR="00944D5A">
        <w:rPr>
          <w:rFonts w:ascii="宋体" w:eastAsia="宋体" w:hAnsi="宋体" w:cs="宋体" w:hint="eastAsia"/>
          <w:sz w:val="21"/>
          <w:szCs w:val="21"/>
          <w:lang w:bidi="ar"/>
        </w:rPr>
        <w:t>信息表的数据操作，参数</w:t>
      </w:r>
      <w:r w:rsidR="00944D5A" w:rsidRPr="005F4D80"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>均需包含</w:t>
      </w:r>
      <w:r w:rsidR="00E554F9"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>Admin</w:t>
      </w:r>
      <w:r w:rsidR="00944D5A" w:rsidRPr="005F4D80"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>InfoNode头节点</w:t>
      </w:r>
      <w:r w:rsidR="00944D5A">
        <w:rPr>
          <w:rFonts w:ascii="宋体" w:eastAsia="宋体" w:hAnsi="宋体" w:cs="宋体" w:hint="eastAsia"/>
          <w:sz w:val="21"/>
          <w:szCs w:val="21"/>
          <w:lang w:bidi="ar"/>
        </w:rPr>
        <w:t>。除非特殊说明，调用此模块中的接口均需包含作为首个参数，下文不再赘述。</w:t>
      </w:r>
    </w:p>
    <w:p w14:paraId="7D92A5F7" w14:textId="77777777" w:rsidR="00944D5A" w:rsidRDefault="00944D5A" w:rsidP="00944D5A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模块中还包含一些复用性强的拆分小函数，但均为便利流程开发的过程性函数，对外适配性差，此处不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作对外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接口公布</w:t>
      </w:r>
    </w:p>
    <w:p w14:paraId="7DF5EA24" w14:textId="4BB93923" w:rsidR="00944D5A" w:rsidRDefault="00944D5A" w:rsidP="00944D5A">
      <w:pPr>
        <w:pStyle w:val="Text"/>
        <w:spacing w:beforeLines="50" w:before="120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</w:t>
      </w:r>
      <w:r>
        <w:rPr>
          <w:rFonts w:ascii="仿宋" w:eastAsia="仿宋" w:hAnsi="仿宋" w:cs="仿宋"/>
          <w:b/>
          <w:bCs/>
          <w:sz w:val="21"/>
          <w:szCs w:val="21"/>
          <w:lang w:eastAsia="zh-CN"/>
        </w:rPr>
        <w:t>3-</w:t>
      </w:r>
      <w:r w:rsidR="00101473">
        <w:rPr>
          <w:rFonts w:ascii="仿宋" w:eastAsia="仿宋" w:hAnsi="仿宋" w:cs="仿宋"/>
          <w:b/>
          <w:bCs/>
          <w:sz w:val="21"/>
          <w:szCs w:val="21"/>
          <w:lang w:eastAsia="zh-CN"/>
        </w:rPr>
        <w:t>5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</w:t>
      </w:r>
      <w:r w:rsidR="00F96496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管理员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模块所有接口详情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2306"/>
        <w:gridCol w:w="2433"/>
        <w:gridCol w:w="1701"/>
        <w:gridCol w:w="1357"/>
        <w:gridCol w:w="1124"/>
      </w:tblGrid>
      <w:tr w:rsidR="003F693D" w:rsidRPr="00622E34" w14:paraId="1760279F" w14:textId="77777777" w:rsidTr="003F693D">
        <w:trPr>
          <w:trHeight w:val="290"/>
          <w:jc w:val="center"/>
        </w:trPr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5931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函数名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9F38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函数参数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E8D5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函数返回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03C7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8BF50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3F693D" w:rsidRPr="00622E34" w14:paraId="7C803A43" w14:textId="77777777" w:rsidTr="003F693D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CC425" w14:textId="4A59B938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</w:t>
            </w:r>
            <w:r w:rsidR="00B21BB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Register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A0EC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63A3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3F40" w14:textId="6A6F8423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</w:t>
            </w:r>
            <w:r w:rsidR="002D6C8B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注册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A866D" w14:textId="77777777" w:rsidR="00944D5A" w:rsidRDefault="002D6C8B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需输入</w:t>
            </w:r>
          </w:p>
          <w:p w14:paraId="2C816EB1" w14:textId="611BE544" w:rsidR="002D6C8B" w:rsidRPr="00622E34" w:rsidRDefault="002D6C8B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主管密码</w:t>
            </w:r>
          </w:p>
        </w:tc>
      </w:tr>
      <w:tr w:rsidR="003F693D" w:rsidRPr="00622E34" w14:paraId="3E2A06EA" w14:textId="77777777" w:rsidTr="003F693D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824DC" w14:textId="3B35BD16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</w:t>
            </w:r>
            <w:r w:rsidR="00B21BB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Login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E3F7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3E9D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RUE/FALSE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，是否登录成功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FC9A" w14:textId="229E03BD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</w:t>
            </w:r>
            <w:r w:rsidR="001F16C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登录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58B9E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F693D" w:rsidRPr="00622E34" w14:paraId="170955BE" w14:textId="77777777" w:rsidTr="003F693D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02AA" w14:textId="15E61D6F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</w:t>
            </w:r>
            <w:r w:rsidR="0036367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InfoEdit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34C8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D4C3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4390" w14:textId="4094D9EB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</w:t>
            </w:r>
            <w:r w:rsidR="008C6F5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管理员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信息修改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3B590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3F693D" w:rsidRPr="00622E34" w14:paraId="7E504C7D" w14:textId="77777777" w:rsidTr="003F693D">
        <w:trPr>
          <w:trHeight w:val="56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1A3C" w14:textId="3503A44C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</w:t>
            </w:r>
            <w:r w:rsidR="001F3B6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Admin</w:t>
            </w:r>
            <w:r w:rsidR="001F3B6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AddSite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632F" w14:textId="0BB81CD6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，SiteInfoNode场地信息头节点</w:t>
            </w:r>
            <w:r w:rsidR="00106108"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F7C9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1A6" w14:textId="55C2AFA2" w:rsidR="00944D5A" w:rsidRPr="00622E34" w:rsidRDefault="00820FF6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</w:t>
            </w:r>
            <w:r w:rsidR="00993113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添加场地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AB8CD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F693D" w:rsidRPr="00622E34" w14:paraId="795BAC95" w14:textId="77777777" w:rsidTr="003F693D">
        <w:trPr>
          <w:trHeight w:val="84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4434" w14:textId="656CDC94" w:rsidR="00944D5A" w:rsidRPr="00622E34" w:rsidRDefault="00ED4879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D4879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doAdminStatistics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7534" w14:textId="7B48DA9D" w:rsidR="004B22F4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，SiteInfoNode场地信息头节点，AppointmentInfoNode预约信息头节点</w:t>
            </w:r>
            <w:r w:rsidR="004B22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,</w:t>
            </w:r>
            <w:r w:rsidR="004B22F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User</w:t>
            </w:r>
            <w:r w:rsidR="004B22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I</w:t>
            </w:r>
            <w:r w:rsidR="004B22F4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nfoNode</w:t>
            </w:r>
            <w:r w:rsidR="004B22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用户信息头节点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1E76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EEFF" w14:textId="67CE26C5" w:rsidR="00FF5611" w:rsidRDefault="00FF5611" w:rsidP="00FF561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进行查看统计信息</w:t>
            </w:r>
          </w:p>
          <w:p w14:paraId="3EB27527" w14:textId="7463AA94" w:rsidR="00FF5611" w:rsidRPr="00FF5611" w:rsidRDefault="00FF5611" w:rsidP="00FF5611">
            <w:pPr>
              <w:rPr>
                <w:rFonts w:ascii="宋体" w:eastAsia="宋体" w:hAnsi="宋体" w:cs="宋体"/>
                <w:sz w:val="22"/>
                <w:szCs w:val="22"/>
                <w:lang w:val="en-US" w:eastAsia="zh-CN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51C4D" w14:textId="77777777" w:rsidR="00944D5A" w:rsidRPr="00622E34" w:rsidRDefault="00944D5A" w:rsidP="001226C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ED4879" w:rsidRPr="00622E34" w14:paraId="6CEC2EEA" w14:textId="77777777" w:rsidTr="003F693D">
        <w:trPr>
          <w:trHeight w:val="570"/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15FB0" w14:textId="631CD80B" w:rsidR="00ED4879" w:rsidRPr="00ED4879" w:rsidRDefault="00697DF6" w:rsidP="00ED487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97DF6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doSetUserBreak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95BE" w14:textId="194365AD" w:rsidR="00ED4879" w:rsidRDefault="00ED4879" w:rsidP="00ED487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</w:t>
            </w:r>
            <w:r w:rsidR="00B712C7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UserInfo</w:t>
            </w:r>
            <w:r w:rsidR="00B712C7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Node</w:t>
            </w:r>
            <w:r w:rsidR="00B712C7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用户信息头节点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5357" w14:textId="76BE3071" w:rsidR="00ED4879" w:rsidRDefault="00ED4879" w:rsidP="00ED487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2F16" w14:textId="18DF4380" w:rsidR="00ED4879" w:rsidRDefault="006747FE" w:rsidP="00ED487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进行设置用户违约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229D8" w14:textId="57D898F4" w:rsidR="00ED4879" w:rsidRPr="00622E34" w:rsidRDefault="00ED4879" w:rsidP="00ED4879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1F16CE" w:rsidRPr="00622E34" w14:paraId="6A9EB142" w14:textId="77777777" w:rsidTr="003F693D">
        <w:trPr>
          <w:trHeight w:val="570"/>
          <w:jc w:val="center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8BE93" w14:textId="0440AA8A" w:rsidR="00BC016B" w:rsidRPr="00622E34" w:rsidRDefault="00BC016B" w:rsidP="00BC016B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ED4879"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doCredit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DD59" w14:textId="08376A17" w:rsidR="00BC016B" w:rsidRPr="00622E34" w:rsidRDefault="00BC016B" w:rsidP="00BC016B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，UserInfo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Node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用户信息头节点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F9843" w14:textId="77678DAA" w:rsidR="00BC016B" w:rsidRPr="00622E34" w:rsidRDefault="00BC016B" w:rsidP="00BC016B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4923" w14:textId="53D431A0" w:rsidR="00BC016B" w:rsidRPr="00622E34" w:rsidRDefault="00BB7FEC" w:rsidP="00BC016B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为用户充值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94DD" w14:textId="074A6DEA" w:rsidR="00BC016B" w:rsidRPr="00622E34" w:rsidRDefault="00BC016B" w:rsidP="00BC016B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622E3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</w:tbl>
    <w:p w14:paraId="258BBFBF" w14:textId="77777777" w:rsidR="00CE51CA" w:rsidRPr="00B92B71" w:rsidRDefault="00CE51CA" w:rsidP="00B92B71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</w:p>
    <w:sectPr w:rsidR="00CE51CA" w:rsidRPr="00B92B71">
      <w:headerReference w:type="default" r:id="rId18"/>
      <w:footerReference w:type="default" r:id="rId19"/>
      <w:headerReference w:type="first" r:id="rId20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36E8" w14:textId="77777777" w:rsidR="00742355" w:rsidRDefault="00742355">
      <w:pPr>
        <w:spacing w:after="0"/>
      </w:pPr>
      <w:r>
        <w:separator/>
      </w:r>
    </w:p>
  </w:endnote>
  <w:endnote w:type="continuationSeparator" w:id="0">
    <w:p w14:paraId="43746954" w14:textId="77777777" w:rsidR="00742355" w:rsidRDefault="00742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Yu Gothic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E5AE" w14:textId="77777777" w:rsidR="008255A2" w:rsidRDefault="004406FF">
    <w:pPr>
      <w:pStyle w:val="af0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 w14:paraId="11631AD5" w14:textId="77777777" w:rsidR="008255A2" w:rsidRDefault="008255A2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B0B9" w14:textId="77777777" w:rsidR="00742355" w:rsidRDefault="00742355">
      <w:pPr>
        <w:spacing w:after="0"/>
      </w:pPr>
      <w:r>
        <w:separator/>
      </w:r>
    </w:p>
  </w:footnote>
  <w:footnote w:type="continuationSeparator" w:id="0">
    <w:p w14:paraId="1AA6405C" w14:textId="77777777" w:rsidR="00742355" w:rsidRDefault="007423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2240" w14:textId="77777777" w:rsidR="008255A2" w:rsidRDefault="008255A2">
    <w:pPr>
      <w:pStyle w:val="af2"/>
      <w:jc w:val="left"/>
      <w:rPr>
        <w:rFonts w:eastAsia="PMingLiU"/>
        <w:lang w:eastAsia="zh-HK"/>
      </w:rPr>
    </w:pPr>
  </w:p>
  <w:p w14:paraId="427CC518" w14:textId="3E83C86C" w:rsidR="008255A2" w:rsidRDefault="004406FF">
    <w:pPr>
      <w:pStyle w:val="af2"/>
      <w:jc w:val="left"/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CA6094B" wp14:editId="5C0A136C">
              <wp:simplePos x="0" y="0"/>
              <wp:positionH relativeFrom="margin">
                <wp:posOffset>5501736</wp:posOffset>
              </wp:positionH>
              <wp:positionV relativeFrom="paragraph">
                <wp:posOffset>10425</wp:posOffset>
              </wp:positionV>
              <wp:extent cx="196724" cy="1828800"/>
              <wp:effectExtent l="0" t="0" r="13335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24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0E321" w14:textId="77777777" w:rsidR="008255A2" w:rsidRDefault="004406FF">
                          <w:pPr>
                            <w:pStyle w:val="af2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A6094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433.2pt;margin-top:.8pt;width:15.5pt;height:2in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" filled="f" stroked="f" strokeweight=".5pt">
              <v:textbox style="mso-fit-shape-to-text:t" inset="0,0,0,0">
                <w:txbxContent>
                  <w:p w14:paraId="19B0E321" w14:textId="77777777" w:rsidR="008255A2" w:rsidRDefault="004406FF">
                    <w:pPr>
                      <w:pStyle w:val="af2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67A1">
      <w:rPr>
        <w:rFonts w:hint="eastAsia"/>
        <w:lang w:val="en-US" w:eastAsia="zh-CN"/>
      </w:rPr>
      <w:t>综合</w:t>
    </w:r>
    <w:r w:rsidR="00137FC8">
      <w:rPr>
        <w:rFonts w:hint="eastAsia"/>
        <w:lang w:val="en-US" w:eastAsia="zh-CN"/>
      </w:rPr>
      <w:t>体育场馆管理</w:t>
    </w:r>
    <w:r>
      <w:rPr>
        <w:rFonts w:hint="eastAsia"/>
        <w:lang w:eastAsia="zh-CN"/>
      </w:rPr>
      <w:t>系统</w:t>
    </w:r>
    <w:r>
      <w:rPr>
        <w:rFonts w:hint="eastAsia"/>
        <w:lang w:val="en-US" w:eastAsia="zh-CN"/>
      </w:rPr>
      <w:t xml:space="preserve"> V1.0    </w:t>
    </w:r>
    <w:r>
      <w:rPr>
        <w:rFonts w:hint="eastAsia"/>
        <w:lang w:val="en-US" w:eastAsia="zh-CN"/>
      </w:rPr>
      <w:t>设计</w:t>
    </w:r>
    <w:r w:rsidR="00F83642">
      <w:rPr>
        <w:rFonts w:hint="eastAsia"/>
        <w:lang w:val="en-US" w:eastAsia="zh-CN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1525" w:tblpY="693"/>
      <w:tblOverlap w:val="never"/>
      <w:tblW w:w="9105" w:type="dxa"/>
      <w:tblLayout w:type="fixed"/>
      <w:tblLook w:val="04A0" w:firstRow="1" w:lastRow="0" w:firstColumn="1" w:lastColumn="0" w:noHBand="0" w:noVBand="1"/>
    </w:tblPr>
    <w:tblGrid>
      <w:gridCol w:w="6525"/>
      <w:gridCol w:w="2580"/>
    </w:tblGrid>
    <w:tr w:rsidR="008255A2" w14:paraId="1672E572" w14:textId="77777777">
      <w:trPr>
        <w:trHeight w:hRule="exact" w:val="312"/>
      </w:trPr>
      <w:tc>
        <w:tcPr>
          <w:tcW w:w="6525" w:type="dxa"/>
          <w:tcBorders>
            <w:tl2br w:val="nil"/>
            <w:tr2bl w:val="nil"/>
          </w:tcBorders>
          <w:vAlign w:val="center"/>
        </w:tcPr>
        <w:p w14:paraId="50B5F4C8" w14:textId="1B0C0787" w:rsidR="008255A2" w:rsidRDefault="00CB3C0C">
          <w:pPr>
            <w:pStyle w:val="af2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综合</w:t>
          </w:r>
          <w:r w:rsidR="000B31B5">
            <w:rPr>
              <w:rFonts w:hint="eastAsia"/>
              <w:lang w:val="en-US" w:eastAsia="zh-CN"/>
            </w:rPr>
            <w:t>体育场馆管理</w:t>
          </w:r>
          <w:r w:rsidR="004406FF">
            <w:rPr>
              <w:rFonts w:hint="eastAsia"/>
              <w:lang w:eastAsia="zh-CN"/>
            </w:rPr>
            <w:t>系统</w:t>
          </w:r>
          <w:r w:rsidR="004406FF">
            <w:rPr>
              <w:rFonts w:hint="eastAsia"/>
              <w:lang w:val="en-US" w:eastAsia="zh-CN"/>
            </w:rPr>
            <w:t xml:space="preserve"> V1.0    </w:t>
          </w:r>
          <w:r w:rsidR="004406FF">
            <w:rPr>
              <w:rFonts w:hint="eastAsia"/>
              <w:lang w:val="en-US" w:eastAsia="zh-CN"/>
            </w:rPr>
            <w:t>设计</w:t>
          </w:r>
          <w:r w:rsidR="00A079AA">
            <w:rPr>
              <w:rFonts w:hint="eastAsia"/>
              <w:lang w:val="en-US" w:eastAsia="zh-CN"/>
            </w:rPr>
            <w:t>报告</w:t>
          </w:r>
        </w:p>
      </w:tc>
      <w:tc>
        <w:tcPr>
          <w:tcW w:w="2580" w:type="dxa"/>
          <w:tcBorders>
            <w:tl2br w:val="nil"/>
            <w:tr2bl w:val="nil"/>
          </w:tcBorders>
        </w:tcPr>
        <w:p w14:paraId="6F7C8122" w14:textId="77777777" w:rsidR="008255A2" w:rsidRDefault="004406FF">
          <w:pPr>
            <w:spacing w:after="240"/>
            <w:jc w:val="right"/>
            <w:rPr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0E901FB" wp14:editId="46FA401C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66E17" w14:textId="77777777" w:rsidR="008255A2" w:rsidRDefault="008255A2">
                                <w:pPr>
                                  <w:pStyle w:val="af2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0E901F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7" type="#_x0000_t202" style="position:absolute;left:0;text-align:left;margin-left:-12.15pt;margin-top:0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14:paraId="14266E17" w14:textId="77777777" w:rsidR="008255A2" w:rsidRDefault="008255A2">
                          <w:pPr>
                            <w:pStyle w:val="af2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 w14:paraId="50D91610" w14:textId="77777777" w:rsidR="008255A2" w:rsidRDefault="008255A2"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2C3EEE"/>
    <w:multiLevelType w:val="singleLevel"/>
    <w:tmpl w:val="F72C3EE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184307"/>
    <w:multiLevelType w:val="hybridMultilevel"/>
    <w:tmpl w:val="378071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A7B09"/>
    <w:multiLevelType w:val="hybridMultilevel"/>
    <w:tmpl w:val="CC465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abstractNum w:abstractNumId="5" w15:restartNumberingAfterBreak="0">
    <w:nsid w:val="14984F3C"/>
    <w:multiLevelType w:val="hybridMultilevel"/>
    <w:tmpl w:val="E070E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B0A7C"/>
    <w:multiLevelType w:val="hybridMultilevel"/>
    <w:tmpl w:val="F1BEC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35AA0"/>
    <w:multiLevelType w:val="singleLevel"/>
    <w:tmpl w:val="33C35AA0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E4978"/>
    <w:multiLevelType w:val="hybridMultilevel"/>
    <w:tmpl w:val="9042B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E21C40"/>
    <w:multiLevelType w:val="multilevel"/>
    <w:tmpl w:val="4DE21C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0446C9"/>
    <w:multiLevelType w:val="hybridMultilevel"/>
    <w:tmpl w:val="A4D29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5B06751D"/>
    <w:multiLevelType w:val="singleLevel"/>
    <w:tmpl w:val="5B06751D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B075D06"/>
    <w:multiLevelType w:val="singleLevel"/>
    <w:tmpl w:val="5B0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B077825"/>
    <w:multiLevelType w:val="singleLevel"/>
    <w:tmpl w:val="5B0778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B0778CE"/>
    <w:multiLevelType w:val="singleLevel"/>
    <w:tmpl w:val="5B077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B077F06"/>
    <w:multiLevelType w:val="singleLevel"/>
    <w:tmpl w:val="5B077F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B077F8A"/>
    <w:multiLevelType w:val="singleLevel"/>
    <w:tmpl w:val="5B077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7B72266E"/>
    <w:multiLevelType w:val="hybridMultilevel"/>
    <w:tmpl w:val="1C428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7"/>
  </w:num>
  <w:num w:numId="13">
    <w:abstractNumId w:val="0"/>
  </w:num>
  <w:num w:numId="14">
    <w:abstractNumId w:val="9"/>
  </w:num>
  <w:num w:numId="15">
    <w:abstractNumId w:val="6"/>
  </w:num>
  <w:num w:numId="16">
    <w:abstractNumId w:val="11"/>
  </w:num>
  <w:num w:numId="17">
    <w:abstractNumId w:val="5"/>
  </w:num>
  <w:num w:numId="18">
    <w:abstractNumId w:val="2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attachedTemplate r:id="rId1"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9A3"/>
    <w:rsid w:val="0000004B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2F52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7A1"/>
    <w:rsid w:val="000067AE"/>
    <w:rsid w:val="00006917"/>
    <w:rsid w:val="0000703B"/>
    <w:rsid w:val="000070E9"/>
    <w:rsid w:val="00007545"/>
    <w:rsid w:val="000106C7"/>
    <w:rsid w:val="00010A0C"/>
    <w:rsid w:val="00010F3A"/>
    <w:rsid w:val="000113E6"/>
    <w:rsid w:val="00011DBA"/>
    <w:rsid w:val="00011FC9"/>
    <w:rsid w:val="0001214E"/>
    <w:rsid w:val="00012229"/>
    <w:rsid w:val="00012595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1518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13B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040D"/>
    <w:rsid w:val="000411F5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5DC"/>
    <w:rsid w:val="00043B6A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5F25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1EDF"/>
    <w:rsid w:val="00062A09"/>
    <w:rsid w:val="00063433"/>
    <w:rsid w:val="000634EC"/>
    <w:rsid w:val="00063778"/>
    <w:rsid w:val="0006380C"/>
    <w:rsid w:val="00063E07"/>
    <w:rsid w:val="00064597"/>
    <w:rsid w:val="0006478A"/>
    <w:rsid w:val="00064858"/>
    <w:rsid w:val="00064BBD"/>
    <w:rsid w:val="00065021"/>
    <w:rsid w:val="00065616"/>
    <w:rsid w:val="00066985"/>
    <w:rsid w:val="00066E0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0FC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77BB3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3FCB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2EA"/>
    <w:rsid w:val="00087477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79F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5FF2"/>
    <w:rsid w:val="000A66BD"/>
    <w:rsid w:val="000A6DBB"/>
    <w:rsid w:val="000A6EAB"/>
    <w:rsid w:val="000A6FEA"/>
    <w:rsid w:val="000A76D0"/>
    <w:rsid w:val="000A7899"/>
    <w:rsid w:val="000B00E4"/>
    <w:rsid w:val="000B03E3"/>
    <w:rsid w:val="000B0A6C"/>
    <w:rsid w:val="000B0FF2"/>
    <w:rsid w:val="000B1080"/>
    <w:rsid w:val="000B15F5"/>
    <w:rsid w:val="000B1889"/>
    <w:rsid w:val="000B1AF3"/>
    <w:rsid w:val="000B1DF3"/>
    <w:rsid w:val="000B2D0B"/>
    <w:rsid w:val="000B2F8F"/>
    <w:rsid w:val="000B31B5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5ED9"/>
    <w:rsid w:val="000B670D"/>
    <w:rsid w:val="000B7201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1A8"/>
    <w:rsid w:val="000C43D5"/>
    <w:rsid w:val="000C49A0"/>
    <w:rsid w:val="000C4B15"/>
    <w:rsid w:val="000C4C46"/>
    <w:rsid w:val="000C4DD2"/>
    <w:rsid w:val="000C5276"/>
    <w:rsid w:val="000C5349"/>
    <w:rsid w:val="000C5BBA"/>
    <w:rsid w:val="000C5EDE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8E0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C0"/>
    <w:rsid w:val="000E22F6"/>
    <w:rsid w:val="000E2647"/>
    <w:rsid w:val="000E2695"/>
    <w:rsid w:val="000E3758"/>
    <w:rsid w:val="000E3E82"/>
    <w:rsid w:val="000E420D"/>
    <w:rsid w:val="000E652E"/>
    <w:rsid w:val="000E78C2"/>
    <w:rsid w:val="000E7933"/>
    <w:rsid w:val="000F0386"/>
    <w:rsid w:val="000F05D2"/>
    <w:rsid w:val="000F08DB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511"/>
    <w:rsid w:val="000F46F9"/>
    <w:rsid w:val="000F4953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A22"/>
    <w:rsid w:val="00100B4C"/>
    <w:rsid w:val="00100E41"/>
    <w:rsid w:val="00100EA1"/>
    <w:rsid w:val="00101473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5FC8"/>
    <w:rsid w:val="00106108"/>
    <w:rsid w:val="001062B8"/>
    <w:rsid w:val="00106782"/>
    <w:rsid w:val="00106903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9E9"/>
    <w:rsid w:val="00114A8E"/>
    <w:rsid w:val="00114B59"/>
    <w:rsid w:val="00114F6F"/>
    <w:rsid w:val="0011512C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2CC"/>
    <w:rsid w:val="00120754"/>
    <w:rsid w:val="00120A91"/>
    <w:rsid w:val="00120DEB"/>
    <w:rsid w:val="0012121B"/>
    <w:rsid w:val="00121B2E"/>
    <w:rsid w:val="00121BC7"/>
    <w:rsid w:val="00122170"/>
    <w:rsid w:val="00122515"/>
    <w:rsid w:val="001227AF"/>
    <w:rsid w:val="001228F0"/>
    <w:rsid w:val="00122E3D"/>
    <w:rsid w:val="001230CC"/>
    <w:rsid w:val="00123379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61D"/>
    <w:rsid w:val="00127D30"/>
    <w:rsid w:val="001306DB"/>
    <w:rsid w:val="001320EF"/>
    <w:rsid w:val="00132AF5"/>
    <w:rsid w:val="001342F6"/>
    <w:rsid w:val="0013434C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37FC8"/>
    <w:rsid w:val="001402EB"/>
    <w:rsid w:val="00140553"/>
    <w:rsid w:val="00140941"/>
    <w:rsid w:val="0014102D"/>
    <w:rsid w:val="00141556"/>
    <w:rsid w:val="0014173A"/>
    <w:rsid w:val="00141746"/>
    <w:rsid w:val="00141823"/>
    <w:rsid w:val="00141839"/>
    <w:rsid w:val="001419DF"/>
    <w:rsid w:val="0014230A"/>
    <w:rsid w:val="0014262F"/>
    <w:rsid w:val="00142980"/>
    <w:rsid w:val="00142B5A"/>
    <w:rsid w:val="001431FF"/>
    <w:rsid w:val="001432C5"/>
    <w:rsid w:val="00143319"/>
    <w:rsid w:val="0014363C"/>
    <w:rsid w:val="00143E58"/>
    <w:rsid w:val="00144CCA"/>
    <w:rsid w:val="00145175"/>
    <w:rsid w:val="00145222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834"/>
    <w:rsid w:val="00154925"/>
    <w:rsid w:val="00154C6B"/>
    <w:rsid w:val="001550D8"/>
    <w:rsid w:val="001552A8"/>
    <w:rsid w:val="0015576E"/>
    <w:rsid w:val="00157445"/>
    <w:rsid w:val="00157DC5"/>
    <w:rsid w:val="0016080D"/>
    <w:rsid w:val="001608A5"/>
    <w:rsid w:val="00160B91"/>
    <w:rsid w:val="001615CC"/>
    <w:rsid w:val="00161808"/>
    <w:rsid w:val="00161EC4"/>
    <w:rsid w:val="001620F5"/>
    <w:rsid w:val="0016332D"/>
    <w:rsid w:val="00163443"/>
    <w:rsid w:val="001635F5"/>
    <w:rsid w:val="0016381E"/>
    <w:rsid w:val="00163D63"/>
    <w:rsid w:val="00163DAC"/>
    <w:rsid w:val="00163F44"/>
    <w:rsid w:val="00163F51"/>
    <w:rsid w:val="001644E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726"/>
    <w:rsid w:val="0016780A"/>
    <w:rsid w:val="00167856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072"/>
    <w:rsid w:val="001731C8"/>
    <w:rsid w:val="00173F68"/>
    <w:rsid w:val="00176036"/>
    <w:rsid w:val="001760D1"/>
    <w:rsid w:val="00176138"/>
    <w:rsid w:val="0017616B"/>
    <w:rsid w:val="0017698A"/>
    <w:rsid w:val="00176B2B"/>
    <w:rsid w:val="00177D0E"/>
    <w:rsid w:val="00177E56"/>
    <w:rsid w:val="0018013C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88B"/>
    <w:rsid w:val="00197B90"/>
    <w:rsid w:val="00197D88"/>
    <w:rsid w:val="001A04D3"/>
    <w:rsid w:val="001A057E"/>
    <w:rsid w:val="001A0673"/>
    <w:rsid w:val="001A0C94"/>
    <w:rsid w:val="001A0CB7"/>
    <w:rsid w:val="001A0FC4"/>
    <w:rsid w:val="001A1BFC"/>
    <w:rsid w:val="001A20A9"/>
    <w:rsid w:val="001A24C1"/>
    <w:rsid w:val="001A2638"/>
    <w:rsid w:val="001A26DD"/>
    <w:rsid w:val="001A3489"/>
    <w:rsid w:val="001A3D30"/>
    <w:rsid w:val="001A4C33"/>
    <w:rsid w:val="001A55E4"/>
    <w:rsid w:val="001A57EB"/>
    <w:rsid w:val="001A5C15"/>
    <w:rsid w:val="001A5F75"/>
    <w:rsid w:val="001A646F"/>
    <w:rsid w:val="001A6A56"/>
    <w:rsid w:val="001A70BD"/>
    <w:rsid w:val="001A75EE"/>
    <w:rsid w:val="001B03C3"/>
    <w:rsid w:val="001B03CD"/>
    <w:rsid w:val="001B0700"/>
    <w:rsid w:val="001B0C8F"/>
    <w:rsid w:val="001B210B"/>
    <w:rsid w:val="001B210E"/>
    <w:rsid w:val="001B25DD"/>
    <w:rsid w:val="001B2714"/>
    <w:rsid w:val="001B2CB5"/>
    <w:rsid w:val="001B32E8"/>
    <w:rsid w:val="001B39E1"/>
    <w:rsid w:val="001B3EC7"/>
    <w:rsid w:val="001B4EC9"/>
    <w:rsid w:val="001B6012"/>
    <w:rsid w:val="001B6A7E"/>
    <w:rsid w:val="001B6BA5"/>
    <w:rsid w:val="001B7917"/>
    <w:rsid w:val="001C02E5"/>
    <w:rsid w:val="001C03D6"/>
    <w:rsid w:val="001C0F9D"/>
    <w:rsid w:val="001C15FD"/>
    <w:rsid w:val="001C2089"/>
    <w:rsid w:val="001C26C1"/>
    <w:rsid w:val="001C2AC3"/>
    <w:rsid w:val="001C3190"/>
    <w:rsid w:val="001C31EE"/>
    <w:rsid w:val="001C36E1"/>
    <w:rsid w:val="001C3745"/>
    <w:rsid w:val="001C3A35"/>
    <w:rsid w:val="001C434B"/>
    <w:rsid w:val="001C46C4"/>
    <w:rsid w:val="001C48D3"/>
    <w:rsid w:val="001C4FEA"/>
    <w:rsid w:val="001C50B2"/>
    <w:rsid w:val="001C5436"/>
    <w:rsid w:val="001C5E1D"/>
    <w:rsid w:val="001C6ADB"/>
    <w:rsid w:val="001C6C1C"/>
    <w:rsid w:val="001C6EDF"/>
    <w:rsid w:val="001C7009"/>
    <w:rsid w:val="001C7BF6"/>
    <w:rsid w:val="001C7CB8"/>
    <w:rsid w:val="001D0163"/>
    <w:rsid w:val="001D0AF5"/>
    <w:rsid w:val="001D0DEA"/>
    <w:rsid w:val="001D16F6"/>
    <w:rsid w:val="001D1729"/>
    <w:rsid w:val="001D1BE6"/>
    <w:rsid w:val="001D1CE8"/>
    <w:rsid w:val="001D20C2"/>
    <w:rsid w:val="001D280D"/>
    <w:rsid w:val="001D3435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1543"/>
    <w:rsid w:val="001E23F1"/>
    <w:rsid w:val="001E23F2"/>
    <w:rsid w:val="001E2C38"/>
    <w:rsid w:val="001E2D02"/>
    <w:rsid w:val="001E43CB"/>
    <w:rsid w:val="001E46B0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6CE"/>
    <w:rsid w:val="001F1B73"/>
    <w:rsid w:val="001F22AA"/>
    <w:rsid w:val="001F2594"/>
    <w:rsid w:val="001F28D9"/>
    <w:rsid w:val="001F2BEC"/>
    <w:rsid w:val="001F2E2E"/>
    <w:rsid w:val="001F30B6"/>
    <w:rsid w:val="001F3151"/>
    <w:rsid w:val="001F36AB"/>
    <w:rsid w:val="001F373E"/>
    <w:rsid w:val="001F3B64"/>
    <w:rsid w:val="001F4197"/>
    <w:rsid w:val="001F46E5"/>
    <w:rsid w:val="001F4BB8"/>
    <w:rsid w:val="001F5085"/>
    <w:rsid w:val="001F5155"/>
    <w:rsid w:val="001F5319"/>
    <w:rsid w:val="001F54AD"/>
    <w:rsid w:val="001F5B15"/>
    <w:rsid w:val="001F77B7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07441"/>
    <w:rsid w:val="002100A4"/>
    <w:rsid w:val="00210E47"/>
    <w:rsid w:val="00211B6C"/>
    <w:rsid w:val="00211E57"/>
    <w:rsid w:val="00212201"/>
    <w:rsid w:val="00212639"/>
    <w:rsid w:val="002130EB"/>
    <w:rsid w:val="00213495"/>
    <w:rsid w:val="002135F0"/>
    <w:rsid w:val="0021422B"/>
    <w:rsid w:val="00214CC2"/>
    <w:rsid w:val="0021513E"/>
    <w:rsid w:val="0021645B"/>
    <w:rsid w:val="00216586"/>
    <w:rsid w:val="0021695E"/>
    <w:rsid w:val="00216AA6"/>
    <w:rsid w:val="00216ED2"/>
    <w:rsid w:val="00217341"/>
    <w:rsid w:val="00217E41"/>
    <w:rsid w:val="00220C1B"/>
    <w:rsid w:val="00220D34"/>
    <w:rsid w:val="0022126A"/>
    <w:rsid w:val="00221623"/>
    <w:rsid w:val="002219E5"/>
    <w:rsid w:val="00221BB1"/>
    <w:rsid w:val="00221FBE"/>
    <w:rsid w:val="00221FD0"/>
    <w:rsid w:val="002226EB"/>
    <w:rsid w:val="00222927"/>
    <w:rsid w:val="00222FE8"/>
    <w:rsid w:val="00223444"/>
    <w:rsid w:val="00223AB9"/>
    <w:rsid w:val="00223B8C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51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7CD"/>
    <w:rsid w:val="002329F9"/>
    <w:rsid w:val="00232C34"/>
    <w:rsid w:val="0023368D"/>
    <w:rsid w:val="002338CD"/>
    <w:rsid w:val="00233B7A"/>
    <w:rsid w:val="00233FB5"/>
    <w:rsid w:val="00233FE0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217"/>
    <w:rsid w:val="0024722A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094"/>
    <w:rsid w:val="00254389"/>
    <w:rsid w:val="00254A9D"/>
    <w:rsid w:val="00254D83"/>
    <w:rsid w:val="00255BBB"/>
    <w:rsid w:val="002563FE"/>
    <w:rsid w:val="00256446"/>
    <w:rsid w:val="00257062"/>
    <w:rsid w:val="002578D2"/>
    <w:rsid w:val="00257951"/>
    <w:rsid w:val="0026157A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DA"/>
    <w:rsid w:val="00265BE1"/>
    <w:rsid w:val="002671BA"/>
    <w:rsid w:val="002673A6"/>
    <w:rsid w:val="002673B0"/>
    <w:rsid w:val="0026753B"/>
    <w:rsid w:val="002678C4"/>
    <w:rsid w:val="00267C24"/>
    <w:rsid w:val="00270128"/>
    <w:rsid w:val="0027032A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84"/>
    <w:rsid w:val="00284FC5"/>
    <w:rsid w:val="00285507"/>
    <w:rsid w:val="002857AF"/>
    <w:rsid w:val="0028620F"/>
    <w:rsid w:val="002862DD"/>
    <w:rsid w:val="0028701F"/>
    <w:rsid w:val="002872E2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E12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88C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6A5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536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A96"/>
    <w:rsid w:val="002C5E38"/>
    <w:rsid w:val="002C5FB0"/>
    <w:rsid w:val="002C5FCB"/>
    <w:rsid w:val="002C60A4"/>
    <w:rsid w:val="002C6794"/>
    <w:rsid w:val="002C6AD5"/>
    <w:rsid w:val="002C742F"/>
    <w:rsid w:val="002C7A91"/>
    <w:rsid w:val="002D07AD"/>
    <w:rsid w:val="002D148C"/>
    <w:rsid w:val="002D149A"/>
    <w:rsid w:val="002D2CE6"/>
    <w:rsid w:val="002D3D03"/>
    <w:rsid w:val="002D3DE1"/>
    <w:rsid w:val="002D3F8C"/>
    <w:rsid w:val="002D42C5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C8B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3EC5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6D44"/>
    <w:rsid w:val="002E73B8"/>
    <w:rsid w:val="002E7499"/>
    <w:rsid w:val="002E7ADA"/>
    <w:rsid w:val="002E7B40"/>
    <w:rsid w:val="002F0341"/>
    <w:rsid w:val="002F0494"/>
    <w:rsid w:val="002F061A"/>
    <w:rsid w:val="002F0650"/>
    <w:rsid w:val="002F080A"/>
    <w:rsid w:val="002F0F3F"/>
    <w:rsid w:val="002F151A"/>
    <w:rsid w:val="002F1532"/>
    <w:rsid w:val="002F1EF1"/>
    <w:rsid w:val="002F22D5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AEA"/>
    <w:rsid w:val="002F7B1A"/>
    <w:rsid w:val="00300240"/>
    <w:rsid w:val="00300242"/>
    <w:rsid w:val="00300827"/>
    <w:rsid w:val="00300BAA"/>
    <w:rsid w:val="00300F53"/>
    <w:rsid w:val="003012D1"/>
    <w:rsid w:val="003014C0"/>
    <w:rsid w:val="00301C6F"/>
    <w:rsid w:val="00301C7A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07CE5"/>
    <w:rsid w:val="00310475"/>
    <w:rsid w:val="00310500"/>
    <w:rsid w:val="0031099D"/>
    <w:rsid w:val="003115BC"/>
    <w:rsid w:val="003119BE"/>
    <w:rsid w:val="00311C7C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2B60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37E2"/>
    <w:rsid w:val="003541CF"/>
    <w:rsid w:val="0035430C"/>
    <w:rsid w:val="00354982"/>
    <w:rsid w:val="00354AD6"/>
    <w:rsid w:val="00354F06"/>
    <w:rsid w:val="00355132"/>
    <w:rsid w:val="0035517E"/>
    <w:rsid w:val="003551E8"/>
    <w:rsid w:val="0035546F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E51"/>
    <w:rsid w:val="00357FEA"/>
    <w:rsid w:val="00360369"/>
    <w:rsid w:val="0036083E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671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82C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8F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625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4E37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A2E"/>
    <w:rsid w:val="003A2D9B"/>
    <w:rsid w:val="003A31B0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6D13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92"/>
    <w:rsid w:val="003B3ED2"/>
    <w:rsid w:val="003B403F"/>
    <w:rsid w:val="003B433B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B8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05D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40B"/>
    <w:rsid w:val="003D5B79"/>
    <w:rsid w:val="003D5CB4"/>
    <w:rsid w:val="003D630E"/>
    <w:rsid w:val="003D6711"/>
    <w:rsid w:val="003D6DDB"/>
    <w:rsid w:val="003D7007"/>
    <w:rsid w:val="003D754A"/>
    <w:rsid w:val="003E018B"/>
    <w:rsid w:val="003E029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23"/>
    <w:rsid w:val="003E4A30"/>
    <w:rsid w:val="003E5179"/>
    <w:rsid w:val="003E52CF"/>
    <w:rsid w:val="003E6331"/>
    <w:rsid w:val="003E6DEA"/>
    <w:rsid w:val="003E6F2A"/>
    <w:rsid w:val="003E716C"/>
    <w:rsid w:val="003E781F"/>
    <w:rsid w:val="003E7A4C"/>
    <w:rsid w:val="003F0CF1"/>
    <w:rsid w:val="003F0E60"/>
    <w:rsid w:val="003F101F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693D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4F26"/>
    <w:rsid w:val="00405093"/>
    <w:rsid w:val="00405102"/>
    <w:rsid w:val="00405C0D"/>
    <w:rsid w:val="00405E73"/>
    <w:rsid w:val="0040671F"/>
    <w:rsid w:val="00406D98"/>
    <w:rsid w:val="00406DA7"/>
    <w:rsid w:val="00406FDB"/>
    <w:rsid w:val="0040710B"/>
    <w:rsid w:val="004103E7"/>
    <w:rsid w:val="004104B2"/>
    <w:rsid w:val="004106D6"/>
    <w:rsid w:val="00410953"/>
    <w:rsid w:val="00410D37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40D"/>
    <w:rsid w:val="004227BA"/>
    <w:rsid w:val="00422E22"/>
    <w:rsid w:val="00423001"/>
    <w:rsid w:val="004234D8"/>
    <w:rsid w:val="004235A6"/>
    <w:rsid w:val="00423E51"/>
    <w:rsid w:val="004240F6"/>
    <w:rsid w:val="0042537A"/>
    <w:rsid w:val="0042553D"/>
    <w:rsid w:val="00425700"/>
    <w:rsid w:val="00425AD8"/>
    <w:rsid w:val="00427410"/>
    <w:rsid w:val="00427AF4"/>
    <w:rsid w:val="00427E0B"/>
    <w:rsid w:val="00427E1C"/>
    <w:rsid w:val="0043015D"/>
    <w:rsid w:val="004304B0"/>
    <w:rsid w:val="004307AD"/>
    <w:rsid w:val="00430F49"/>
    <w:rsid w:val="0043126F"/>
    <w:rsid w:val="004318FB"/>
    <w:rsid w:val="00431A1F"/>
    <w:rsid w:val="00431D63"/>
    <w:rsid w:val="00431E8D"/>
    <w:rsid w:val="0043287A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2B1"/>
    <w:rsid w:val="004406F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073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4C90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184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41"/>
    <w:rsid w:val="004635EE"/>
    <w:rsid w:val="004638DA"/>
    <w:rsid w:val="0046394D"/>
    <w:rsid w:val="00464274"/>
    <w:rsid w:val="004647E1"/>
    <w:rsid w:val="0046498F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263"/>
    <w:rsid w:val="00474694"/>
    <w:rsid w:val="004749A6"/>
    <w:rsid w:val="00474C75"/>
    <w:rsid w:val="0047541A"/>
    <w:rsid w:val="00475579"/>
    <w:rsid w:val="004758AE"/>
    <w:rsid w:val="004759D5"/>
    <w:rsid w:val="00475A4B"/>
    <w:rsid w:val="0047622D"/>
    <w:rsid w:val="004762CF"/>
    <w:rsid w:val="004766C7"/>
    <w:rsid w:val="00476B0C"/>
    <w:rsid w:val="00476D0D"/>
    <w:rsid w:val="00476FE1"/>
    <w:rsid w:val="0047736A"/>
    <w:rsid w:val="00477628"/>
    <w:rsid w:val="00477AC7"/>
    <w:rsid w:val="004805AB"/>
    <w:rsid w:val="0048065F"/>
    <w:rsid w:val="00480D9E"/>
    <w:rsid w:val="00480F51"/>
    <w:rsid w:val="004814E5"/>
    <w:rsid w:val="00481B23"/>
    <w:rsid w:val="00481EE1"/>
    <w:rsid w:val="00482747"/>
    <w:rsid w:val="00482FB3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0EDC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6C96"/>
    <w:rsid w:val="0049733F"/>
    <w:rsid w:val="00497964"/>
    <w:rsid w:val="00497A7B"/>
    <w:rsid w:val="00497E77"/>
    <w:rsid w:val="004A0034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A9"/>
    <w:rsid w:val="004A7CCA"/>
    <w:rsid w:val="004A7FBD"/>
    <w:rsid w:val="004B02C2"/>
    <w:rsid w:val="004B050B"/>
    <w:rsid w:val="004B09FA"/>
    <w:rsid w:val="004B133D"/>
    <w:rsid w:val="004B22F4"/>
    <w:rsid w:val="004B2740"/>
    <w:rsid w:val="004B2A50"/>
    <w:rsid w:val="004B2B3C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952"/>
    <w:rsid w:val="004B7C09"/>
    <w:rsid w:val="004B7E3F"/>
    <w:rsid w:val="004C0150"/>
    <w:rsid w:val="004C0289"/>
    <w:rsid w:val="004C105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16A"/>
    <w:rsid w:val="004C43DD"/>
    <w:rsid w:val="004C494B"/>
    <w:rsid w:val="004C49D0"/>
    <w:rsid w:val="004C4B55"/>
    <w:rsid w:val="004C54E0"/>
    <w:rsid w:val="004C611F"/>
    <w:rsid w:val="004C65AF"/>
    <w:rsid w:val="004C6821"/>
    <w:rsid w:val="004C6836"/>
    <w:rsid w:val="004C6EA5"/>
    <w:rsid w:val="004C756B"/>
    <w:rsid w:val="004D05AF"/>
    <w:rsid w:val="004D05E7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6C91"/>
    <w:rsid w:val="004D771A"/>
    <w:rsid w:val="004D7A2F"/>
    <w:rsid w:val="004D7B39"/>
    <w:rsid w:val="004E0128"/>
    <w:rsid w:val="004E0216"/>
    <w:rsid w:val="004E055C"/>
    <w:rsid w:val="004E1011"/>
    <w:rsid w:val="004E11BD"/>
    <w:rsid w:val="004E16F9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E1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1D4"/>
    <w:rsid w:val="004F0679"/>
    <w:rsid w:val="004F0871"/>
    <w:rsid w:val="004F0E57"/>
    <w:rsid w:val="004F1277"/>
    <w:rsid w:val="004F187A"/>
    <w:rsid w:val="004F1997"/>
    <w:rsid w:val="004F281C"/>
    <w:rsid w:val="004F33F3"/>
    <w:rsid w:val="004F384C"/>
    <w:rsid w:val="004F39EB"/>
    <w:rsid w:val="004F3F0B"/>
    <w:rsid w:val="004F4D50"/>
    <w:rsid w:val="004F565C"/>
    <w:rsid w:val="004F6234"/>
    <w:rsid w:val="004F6457"/>
    <w:rsid w:val="004F6986"/>
    <w:rsid w:val="004F6AD2"/>
    <w:rsid w:val="004F6F53"/>
    <w:rsid w:val="004F72C6"/>
    <w:rsid w:val="004F7B8C"/>
    <w:rsid w:val="004F7E09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5DC"/>
    <w:rsid w:val="005037C7"/>
    <w:rsid w:val="00503C2F"/>
    <w:rsid w:val="005041A9"/>
    <w:rsid w:val="00504445"/>
    <w:rsid w:val="005047C0"/>
    <w:rsid w:val="00504AEF"/>
    <w:rsid w:val="005061EF"/>
    <w:rsid w:val="005065A5"/>
    <w:rsid w:val="0050684A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5FD"/>
    <w:rsid w:val="005159C2"/>
    <w:rsid w:val="00515E74"/>
    <w:rsid w:val="00516405"/>
    <w:rsid w:val="00516DE4"/>
    <w:rsid w:val="005171B3"/>
    <w:rsid w:val="0051729F"/>
    <w:rsid w:val="00517813"/>
    <w:rsid w:val="00517B00"/>
    <w:rsid w:val="00517B97"/>
    <w:rsid w:val="00517D3E"/>
    <w:rsid w:val="00517FC0"/>
    <w:rsid w:val="005202E2"/>
    <w:rsid w:val="005207CE"/>
    <w:rsid w:val="00520C6B"/>
    <w:rsid w:val="00520D61"/>
    <w:rsid w:val="005210EA"/>
    <w:rsid w:val="005211AC"/>
    <w:rsid w:val="00521503"/>
    <w:rsid w:val="00521F68"/>
    <w:rsid w:val="005220FE"/>
    <w:rsid w:val="005223D6"/>
    <w:rsid w:val="00522490"/>
    <w:rsid w:val="0052296D"/>
    <w:rsid w:val="005231EC"/>
    <w:rsid w:val="005234A4"/>
    <w:rsid w:val="00523729"/>
    <w:rsid w:val="00523D51"/>
    <w:rsid w:val="00524C47"/>
    <w:rsid w:val="005256C3"/>
    <w:rsid w:val="005256F6"/>
    <w:rsid w:val="00525783"/>
    <w:rsid w:val="00525A79"/>
    <w:rsid w:val="00525D49"/>
    <w:rsid w:val="005261A3"/>
    <w:rsid w:val="00526475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1AA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37E8C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0CAC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2F32"/>
    <w:rsid w:val="0056322E"/>
    <w:rsid w:val="0056383B"/>
    <w:rsid w:val="0056387E"/>
    <w:rsid w:val="00563D7E"/>
    <w:rsid w:val="00564BB6"/>
    <w:rsid w:val="00565DFB"/>
    <w:rsid w:val="005660CD"/>
    <w:rsid w:val="005664B7"/>
    <w:rsid w:val="005664E1"/>
    <w:rsid w:val="0056665D"/>
    <w:rsid w:val="00566689"/>
    <w:rsid w:val="00566AD3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1711"/>
    <w:rsid w:val="005727DD"/>
    <w:rsid w:val="00572895"/>
    <w:rsid w:val="00572E6B"/>
    <w:rsid w:val="005736AB"/>
    <w:rsid w:val="00573746"/>
    <w:rsid w:val="00573861"/>
    <w:rsid w:val="00573970"/>
    <w:rsid w:val="00573B6E"/>
    <w:rsid w:val="0057491C"/>
    <w:rsid w:val="00574A12"/>
    <w:rsid w:val="00575E3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47F"/>
    <w:rsid w:val="005809B4"/>
    <w:rsid w:val="005812FC"/>
    <w:rsid w:val="00581A6A"/>
    <w:rsid w:val="00581A91"/>
    <w:rsid w:val="00581B46"/>
    <w:rsid w:val="00581CC7"/>
    <w:rsid w:val="00582380"/>
    <w:rsid w:val="00582409"/>
    <w:rsid w:val="00582560"/>
    <w:rsid w:val="005827E6"/>
    <w:rsid w:val="00582DC9"/>
    <w:rsid w:val="0058307F"/>
    <w:rsid w:val="00583DC7"/>
    <w:rsid w:val="00584422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792"/>
    <w:rsid w:val="00592930"/>
    <w:rsid w:val="00592FD6"/>
    <w:rsid w:val="0059301C"/>
    <w:rsid w:val="005945DA"/>
    <w:rsid w:val="00594A06"/>
    <w:rsid w:val="00594AEE"/>
    <w:rsid w:val="00594CAF"/>
    <w:rsid w:val="00594E33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3FD7"/>
    <w:rsid w:val="005A42D7"/>
    <w:rsid w:val="005A5006"/>
    <w:rsid w:val="005A5023"/>
    <w:rsid w:val="005A52C0"/>
    <w:rsid w:val="005A578B"/>
    <w:rsid w:val="005A5BF8"/>
    <w:rsid w:val="005A7B2B"/>
    <w:rsid w:val="005B009F"/>
    <w:rsid w:val="005B0104"/>
    <w:rsid w:val="005B0B1B"/>
    <w:rsid w:val="005B11E8"/>
    <w:rsid w:val="005B15BD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5D81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2F35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7B2"/>
    <w:rsid w:val="005D1FC8"/>
    <w:rsid w:val="005D211E"/>
    <w:rsid w:val="005D2399"/>
    <w:rsid w:val="005D23EE"/>
    <w:rsid w:val="005D2511"/>
    <w:rsid w:val="005D312F"/>
    <w:rsid w:val="005D3304"/>
    <w:rsid w:val="005D331E"/>
    <w:rsid w:val="005D3F89"/>
    <w:rsid w:val="005D492D"/>
    <w:rsid w:val="005D4DA6"/>
    <w:rsid w:val="005D558E"/>
    <w:rsid w:val="005D5A3C"/>
    <w:rsid w:val="005D712A"/>
    <w:rsid w:val="005D72F9"/>
    <w:rsid w:val="005D74B2"/>
    <w:rsid w:val="005D77F9"/>
    <w:rsid w:val="005D7D09"/>
    <w:rsid w:val="005E11DF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1DE"/>
    <w:rsid w:val="005E5234"/>
    <w:rsid w:val="005E533F"/>
    <w:rsid w:val="005E74C4"/>
    <w:rsid w:val="005E75F3"/>
    <w:rsid w:val="005E79F5"/>
    <w:rsid w:val="005E7D29"/>
    <w:rsid w:val="005F0978"/>
    <w:rsid w:val="005F0B93"/>
    <w:rsid w:val="005F1C95"/>
    <w:rsid w:val="005F1E1C"/>
    <w:rsid w:val="005F1F22"/>
    <w:rsid w:val="005F2A4E"/>
    <w:rsid w:val="005F2C6A"/>
    <w:rsid w:val="005F2DF8"/>
    <w:rsid w:val="005F341A"/>
    <w:rsid w:val="005F4749"/>
    <w:rsid w:val="005F4D80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7BA"/>
    <w:rsid w:val="00603C6B"/>
    <w:rsid w:val="006045CB"/>
    <w:rsid w:val="0060471F"/>
    <w:rsid w:val="006049A2"/>
    <w:rsid w:val="00604C13"/>
    <w:rsid w:val="00604ED9"/>
    <w:rsid w:val="0060508A"/>
    <w:rsid w:val="00605925"/>
    <w:rsid w:val="0060625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805"/>
    <w:rsid w:val="00612A6E"/>
    <w:rsid w:val="00612E76"/>
    <w:rsid w:val="0061351F"/>
    <w:rsid w:val="006135A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211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1F27"/>
    <w:rsid w:val="0062213F"/>
    <w:rsid w:val="006221EA"/>
    <w:rsid w:val="00622E34"/>
    <w:rsid w:val="006231AC"/>
    <w:rsid w:val="0062334C"/>
    <w:rsid w:val="006235EF"/>
    <w:rsid w:val="00623B43"/>
    <w:rsid w:val="00623FC5"/>
    <w:rsid w:val="006242A3"/>
    <w:rsid w:val="00624D34"/>
    <w:rsid w:val="00624E33"/>
    <w:rsid w:val="00624E68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1CA3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5B3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802"/>
    <w:rsid w:val="00652C4E"/>
    <w:rsid w:val="006533B4"/>
    <w:rsid w:val="00653776"/>
    <w:rsid w:val="006538FC"/>
    <w:rsid w:val="006539A9"/>
    <w:rsid w:val="00653ED2"/>
    <w:rsid w:val="00654548"/>
    <w:rsid w:val="006546E7"/>
    <w:rsid w:val="00654884"/>
    <w:rsid w:val="00654C2D"/>
    <w:rsid w:val="00654CDC"/>
    <w:rsid w:val="006551BE"/>
    <w:rsid w:val="00655DF7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194"/>
    <w:rsid w:val="00662214"/>
    <w:rsid w:val="00662CB8"/>
    <w:rsid w:val="0066314E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67F4B"/>
    <w:rsid w:val="00670515"/>
    <w:rsid w:val="00670928"/>
    <w:rsid w:val="00670C49"/>
    <w:rsid w:val="00670F11"/>
    <w:rsid w:val="00671520"/>
    <w:rsid w:val="0067186D"/>
    <w:rsid w:val="00671BBE"/>
    <w:rsid w:val="006721A6"/>
    <w:rsid w:val="00672477"/>
    <w:rsid w:val="00672BE9"/>
    <w:rsid w:val="0067312A"/>
    <w:rsid w:val="00673F42"/>
    <w:rsid w:val="0067448A"/>
    <w:rsid w:val="0067478A"/>
    <w:rsid w:val="006747FE"/>
    <w:rsid w:val="00674924"/>
    <w:rsid w:val="00674AEF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308"/>
    <w:rsid w:val="006878C2"/>
    <w:rsid w:val="00687C61"/>
    <w:rsid w:val="00687E75"/>
    <w:rsid w:val="00691150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97D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2FCB"/>
    <w:rsid w:val="006A3152"/>
    <w:rsid w:val="006A31BF"/>
    <w:rsid w:val="006A34D6"/>
    <w:rsid w:val="006A37C8"/>
    <w:rsid w:val="006A3ACC"/>
    <w:rsid w:val="006A3ECE"/>
    <w:rsid w:val="006A452B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2C76"/>
    <w:rsid w:val="006B37F7"/>
    <w:rsid w:val="006B3B2D"/>
    <w:rsid w:val="006B4019"/>
    <w:rsid w:val="006B451A"/>
    <w:rsid w:val="006B54DD"/>
    <w:rsid w:val="006B5E1E"/>
    <w:rsid w:val="006B61AF"/>
    <w:rsid w:val="006B61F3"/>
    <w:rsid w:val="006B6382"/>
    <w:rsid w:val="006B63BA"/>
    <w:rsid w:val="006B70E9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1DD8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67F8"/>
    <w:rsid w:val="006C7716"/>
    <w:rsid w:val="006C78FE"/>
    <w:rsid w:val="006C790A"/>
    <w:rsid w:val="006C796F"/>
    <w:rsid w:val="006C7B8D"/>
    <w:rsid w:val="006C7CE6"/>
    <w:rsid w:val="006D00F7"/>
    <w:rsid w:val="006D0598"/>
    <w:rsid w:val="006D0765"/>
    <w:rsid w:val="006D09A3"/>
    <w:rsid w:val="006D0BCA"/>
    <w:rsid w:val="006D1415"/>
    <w:rsid w:val="006D18A6"/>
    <w:rsid w:val="006D1A93"/>
    <w:rsid w:val="006D2535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85C"/>
    <w:rsid w:val="006F199A"/>
    <w:rsid w:val="006F19FB"/>
    <w:rsid w:val="006F1BD9"/>
    <w:rsid w:val="006F1E73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4E8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22AC"/>
    <w:rsid w:val="00703168"/>
    <w:rsid w:val="0070443A"/>
    <w:rsid w:val="007045E0"/>
    <w:rsid w:val="00704DEE"/>
    <w:rsid w:val="007050FC"/>
    <w:rsid w:val="007051AA"/>
    <w:rsid w:val="00705C7A"/>
    <w:rsid w:val="00705EED"/>
    <w:rsid w:val="00705EF0"/>
    <w:rsid w:val="00705FE6"/>
    <w:rsid w:val="00706199"/>
    <w:rsid w:val="007063A5"/>
    <w:rsid w:val="00706974"/>
    <w:rsid w:val="00706AA9"/>
    <w:rsid w:val="00706BFD"/>
    <w:rsid w:val="007075C3"/>
    <w:rsid w:val="007108AC"/>
    <w:rsid w:val="007108E6"/>
    <w:rsid w:val="00710A1A"/>
    <w:rsid w:val="00710A95"/>
    <w:rsid w:val="0071168D"/>
    <w:rsid w:val="00711699"/>
    <w:rsid w:val="00711BCD"/>
    <w:rsid w:val="00712107"/>
    <w:rsid w:val="007124AD"/>
    <w:rsid w:val="00712E89"/>
    <w:rsid w:val="00712F81"/>
    <w:rsid w:val="00712FE5"/>
    <w:rsid w:val="007136AD"/>
    <w:rsid w:val="007139CD"/>
    <w:rsid w:val="00715440"/>
    <w:rsid w:val="007157F9"/>
    <w:rsid w:val="00715B00"/>
    <w:rsid w:val="0071622A"/>
    <w:rsid w:val="00716B3D"/>
    <w:rsid w:val="00716F18"/>
    <w:rsid w:val="0071764A"/>
    <w:rsid w:val="00721118"/>
    <w:rsid w:val="007211FC"/>
    <w:rsid w:val="0072163B"/>
    <w:rsid w:val="0072185E"/>
    <w:rsid w:val="00722B31"/>
    <w:rsid w:val="00722C21"/>
    <w:rsid w:val="007240D0"/>
    <w:rsid w:val="00724194"/>
    <w:rsid w:val="007241F3"/>
    <w:rsid w:val="00724430"/>
    <w:rsid w:val="00725236"/>
    <w:rsid w:val="0072620D"/>
    <w:rsid w:val="007269C2"/>
    <w:rsid w:val="00726C5A"/>
    <w:rsid w:val="007276FF"/>
    <w:rsid w:val="007279E8"/>
    <w:rsid w:val="00727AEF"/>
    <w:rsid w:val="00730639"/>
    <w:rsid w:val="00730A93"/>
    <w:rsid w:val="00730B79"/>
    <w:rsid w:val="00730EE5"/>
    <w:rsid w:val="007315E2"/>
    <w:rsid w:val="00731EE5"/>
    <w:rsid w:val="00731F0F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5B8E"/>
    <w:rsid w:val="00736558"/>
    <w:rsid w:val="00736C78"/>
    <w:rsid w:val="00736CFE"/>
    <w:rsid w:val="00736DE8"/>
    <w:rsid w:val="007372EF"/>
    <w:rsid w:val="00737A76"/>
    <w:rsid w:val="00737DEA"/>
    <w:rsid w:val="00740176"/>
    <w:rsid w:val="00740231"/>
    <w:rsid w:val="007402BB"/>
    <w:rsid w:val="007406F1"/>
    <w:rsid w:val="00740773"/>
    <w:rsid w:val="007408C7"/>
    <w:rsid w:val="00740ABB"/>
    <w:rsid w:val="00740AC9"/>
    <w:rsid w:val="00740C28"/>
    <w:rsid w:val="00741102"/>
    <w:rsid w:val="00741B5E"/>
    <w:rsid w:val="00741F12"/>
    <w:rsid w:val="00742355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6DA"/>
    <w:rsid w:val="0075078E"/>
    <w:rsid w:val="00750A2F"/>
    <w:rsid w:val="00751EA6"/>
    <w:rsid w:val="007524CB"/>
    <w:rsid w:val="007526E0"/>
    <w:rsid w:val="00753B70"/>
    <w:rsid w:val="00754033"/>
    <w:rsid w:val="00754424"/>
    <w:rsid w:val="007548F1"/>
    <w:rsid w:val="00754A2D"/>
    <w:rsid w:val="00755358"/>
    <w:rsid w:val="00755C4C"/>
    <w:rsid w:val="00755D45"/>
    <w:rsid w:val="00755EA2"/>
    <w:rsid w:val="00756278"/>
    <w:rsid w:val="007563C1"/>
    <w:rsid w:val="00756846"/>
    <w:rsid w:val="00756EC3"/>
    <w:rsid w:val="00757BB5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2ECB"/>
    <w:rsid w:val="007632EB"/>
    <w:rsid w:val="00763847"/>
    <w:rsid w:val="00763D06"/>
    <w:rsid w:val="00763E19"/>
    <w:rsid w:val="007642A7"/>
    <w:rsid w:val="007643CA"/>
    <w:rsid w:val="007645F4"/>
    <w:rsid w:val="00764CCE"/>
    <w:rsid w:val="00765038"/>
    <w:rsid w:val="007659D0"/>
    <w:rsid w:val="00765B38"/>
    <w:rsid w:val="00765DDA"/>
    <w:rsid w:val="00765E48"/>
    <w:rsid w:val="00765F39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0E0"/>
    <w:rsid w:val="007719A9"/>
    <w:rsid w:val="00771C61"/>
    <w:rsid w:val="0077227F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59F6"/>
    <w:rsid w:val="007760EF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33D"/>
    <w:rsid w:val="0078441E"/>
    <w:rsid w:val="00784559"/>
    <w:rsid w:val="00784BD3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018"/>
    <w:rsid w:val="007931B8"/>
    <w:rsid w:val="00793F24"/>
    <w:rsid w:val="0079470E"/>
    <w:rsid w:val="0079477D"/>
    <w:rsid w:val="00794EC6"/>
    <w:rsid w:val="00795780"/>
    <w:rsid w:val="007958F5"/>
    <w:rsid w:val="00795EA7"/>
    <w:rsid w:val="00796066"/>
    <w:rsid w:val="0079613C"/>
    <w:rsid w:val="0079646E"/>
    <w:rsid w:val="007968CE"/>
    <w:rsid w:val="00796EEF"/>
    <w:rsid w:val="0079767E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637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1E97"/>
    <w:rsid w:val="007B3862"/>
    <w:rsid w:val="007B3BF3"/>
    <w:rsid w:val="007B4722"/>
    <w:rsid w:val="007B479F"/>
    <w:rsid w:val="007B4864"/>
    <w:rsid w:val="007B5392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847"/>
    <w:rsid w:val="007C4AA7"/>
    <w:rsid w:val="007C4E5C"/>
    <w:rsid w:val="007C6178"/>
    <w:rsid w:val="007C61A7"/>
    <w:rsid w:val="007C6822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3AD0"/>
    <w:rsid w:val="007D4782"/>
    <w:rsid w:val="007D4C0D"/>
    <w:rsid w:val="007D55A8"/>
    <w:rsid w:val="007D5C6F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2650"/>
    <w:rsid w:val="007E30A5"/>
    <w:rsid w:val="007E313C"/>
    <w:rsid w:val="007E341E"/>
    <w:rsid w:val="007E3441"/>
    <w:rsid w:val="007E3575"/>
    <w:rsid w:val="007E35F4"/>
    <w:rsid w:val="007E39BC"/>
    <w:rsid w:val="007E3C2F"/>
    <w:rsid w:val="007E411E"/>
    <w:rsid w:val="007E41C7"/>
    <w:rsid w:val="007E4757"/>
    <w:rsid w:val="007E4F3E"/>
    <w:rsid w:val="007E5704"/>
    <w:rsid w:val="007E5BF3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4DC"/>
    <w:rsid w:val="007F3616"/>
    <w:rsid w:val="007F3899"/>
    <w:rsid w:val="007F3DD3"/>
    <w:rsid w:val="007F3F68"/>
    <w:rsid w:val="007F441B"/>
    <w:rsid w:val="007F5A78"/>
    <w:rsid w:val="007F6252"/>
    <w:rsid w:val="007F6C0A"/>
    <w:rsid w:val="007F6E18"/>
    <w:rsid w:val="007F6F66"/>
    <w:rsid w:val="007F7322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B66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02"/>
    <w:rsid w:val="00810544"/>
    <w:rsid w:val="008107EB"/>
    <w:rsid w:val="00810B1C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0D6C"/>
    <w:rsid w:val="00820FF6"/>
    <w:rsid w:val="00821FED"/>
    <w:rsid w:val="00822B14"/>
    <w:rsid w:val="00822B1A"/>
    <w:rsid w:val="00822ED2"/>
    <w:rsid w:val="00822F8A"/>
    <w:rsid w:val="008234D2"/>
    <w:rsid w:val="0082368B"/>
    <w:rsid w:val="00823A7E"/>
    <w:rsid w:val="00823CD4"/>
    <w:rsid w:val="00823F1B"/>
    <w:rsid w:val="00824450"/>
    <w:rsid w:val="008244D7"/>
    <w:rsid w:val="00824592"/>
    <w:rsid w:val="0082486A"/>
    <w:rsid w:val="008255A2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0EFE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6AEA"/>
    <w:rsid w:val="008377BC"/>
    <w:rsid w:val="008401FC"/>
    <w:rsid w:val="008403CD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0EA6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1DD"/>
    <w:rsid w:val="008562E2"/>
    <w:rsid w:val="00856957"/>
    <w:rsid w:val="00856978"/>
    <w:rsid w:val="008569A7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19C"/>
    <w:rsid w:val="00862327"/>
    <w:rsid w:val="00862DC7"/>
    <w:rsid w:val="00862ECD"/>
    <w:rsid w:val="008639BC"/>
    <w:rsid w:val="00863B3D"/>
    <w:rsid w:val="00863E5D"/>
    <w:rsid w:val="00864183"/>
    <w:rsid w:val="008647A6"/>
    <w:rsid w:val="0086481D"/>
    <w:rsid w:val="00864921"/>
    <w:rsid w:val="00864A72"/>
    <w:rsid w:val="00864A77"/>
    <w:rsid w:val="00864E8B"/>
    <w:rsid w:val="00865434"/>
    <w:rsid w:val="00865AF0"/>
    <w:rsid w:val="00865C86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24A"/>
    <w:rsid w:val="00872669"/>
    <w:rsid w:val="00872BA7"/>
    <w:rsid w:val="00872BFD"/>
    <w:rsid w:val="00872F91"/>
    <w:rsid w:val="0087304F"/>
    <w:rsid w:val="00873208"/>
    <w:rsid w:val="00873AB0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8AE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3A1"/>
    <w:rsid w:val="00884841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375"/>
    <w:rsid w:val="008907EC"/>
    <w:rsid w:val="008910A6"/>
    <w:rsid w:val="0089116A"/>
    <w:rsid w:val="00891339"/>
    <w:rsid w:val="008916B9"/>
    <w:rsid w:val="00891794"/>
    <w:rsid w:val="00891D13"/>
    <w:rsid w:val="00891DC4"/>
    <w:rsid w:val="00892658"/>
    <w:rsid w:val="0089267A"/>
    <w:rsid w:val="008927B0"/>
    <w:rsid w:val="00892A51"/>
    <w:rsid w:val="008930B9"/>
    <w:rsid w:val="008938C4"/>
    <w:rsid w:val="008957D7"/>
    <w:rsid w:val="00895D7B"/>
    <w:rsid w:val="00896C3C"/>
    <w:rsid w:val="00897478"/>
    <w:rsid w:val="0089755A"/>
    <w:rsid w:val="00897CE9"/>
    <w:rsid w:val="008A0D86"/>
    <w:rsid w:val="008A0E8B"/>
    <w:rsid w:val="008A147F"/>
    <w:rsid w:val="008A1656"/>
    <w:rsid w:val="008A1F03"/>
    <w:rsid w:val="008A2678"/>
    <w:rsid w:val="008A2F39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148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04C"/>
    <w:rsid w:val="008B1DA2"/>
    <w:rsid w:val="008B202B"/>
    <w:rsid w:val="008B2216"/>
    <w:rsid w:val="008B269F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6F5A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8CC"/>
    <w:rsid w:val="008C3B74"/>
    <w:rsid w:val="008C3FD0"/>
    <w:rsid w:val="008C5A4B"/>
    <w:rsid w:val="008C61BC"/>
    <w:rsid w:val="008C62A1"/>
    <w:rsid w:val="008C6884"/>
    <w:rsid w:val="008C6F5C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743"/>
    <w:rsid w:val="008D293D"/>
    <w:rsid w:val="008D2DE2"/>
    <w:rsid w:val="008D38BB"/>
    <w:rsid w:val="008D44AE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1D"/>
    <w:rsid w:val="008E26A6"/>
    <w:rsid w:val="008E3971"/>
    <w:rsid w:val="008E39C1"/>
    <w:rsid w:val="008E42B6"/>
    <w:rsid w:val="008E4DD6"/>
    <w:rsid w:val="008E4DF0"/>
    <w:rsid w:val="008E4F45"/>
    <w:rsid w:val="008E5551"/>
    <w:rsid w:val="008E5A5B"/>
    <w:rsid w:val="008E5BFE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1CCB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A2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8F7DD7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6FD"/>
    <w:rsid w:val="00905FD6"/>
    <w:rsid w:val="00906921"/>
    <w:rsid w:val="009071AE"/>
    <w:rsid w:val="00907370"/>
    <w:rsid w:val="00910061"/>
    <w:rsid w:val="00910261"/>
    <w:rsid w:val="00910511"/>
    <w:rsid w:val="00910878"/>
    <w:rsid w:val="009108AD"/>
    <w:rsid w:val="00911448"/>
    <w:rsid w:val="009118D7"/>
    <w:rsid w:val="00911EBC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41E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8DD"/>
    <w:rsid w:val="00927DC2"/>
    <w:rsid w:val="00927EED"/>
    <w:rsid w:val="00930537"/>
    <w:rsid w:val="009311CD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5AB0"/>
    <w:rsid w:val="00936131"/>
    <w:rsid w:val="00936324"/>
    <w:rsid w:val="009366C5"/>
    <w:rsid w:val="00936827"/>
    <w:rsid w:val="00936A68"/>
    <w:rsid w:val="00936FFA"/>
    <w:rsid w:val="009379A8"/>
    <w:rsid w:val="00937CA5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5A"/>
    <w:rsid w:val="00944DA6"/>
    <w:rsid w:val="00945245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6E9"/>
    <w:rsid w:val="00953708"/>
    <w:rsid w:val="0095398D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5F6"/>
    <w:rsid w:val="00957710"/>
    <w:rsid w:val="00957817"/>
    <w:rsid w:val="00957917"/>
    <w:rsid w:val="00957DB9"/>
    <w:rsid w:val="00957F10"/>
    <w:rsid w:val="0096055A"/>
    <w:rsid w:val="00960E96"/>
    <w:rsid w:val="0096204A"/>
    <w:rsid w:val="009628CA"/>
    <w:rsid w:val="00962FB4"/>
    <w:rsid w:val="00963047"/>
    <w:rsid w:val="00963DBD"/>
    <w:rsid w:val="00964033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B97"/>
    <w:rsid w:val="00965CF6"/>
    <w:rsid w:val="009660B0"/>
    <w:rsid w:val="009661CD"/>
    <w:rsid w:val="009663E1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77525"/>
    <w:rsid w:val="00980489"/>
    <w:rsid w:val="00980629"/>
    <w:rsid w:val="009809B7"/>
    <w:rsid w:val="00980CC9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3E5E"/>
    <w:rsid w:val="009844F3"/>
    <w:rsid w:val="0098454F"/>
    <w:rsid w:val="009847C0"/>
    <w:rsid w:val="00984840"/>
    <w:rsid w:val="00984D44"/>
    <w:rsid w:val="0098519F"/>
    <w:rsid w:val="009852D8"/>
    <w:rsid w:val="009854FB"/>
    <w:rsid w:val="00985566"/>
    <w:rsid w:val="00986514"/>
    <w:rsid w:val="0098652B"/>
    <w:rsid w:val="00987633"/>
    <w:rsid w:val="00987CF5"/>
    <w:rsid w:val="00987D9D"/>
    <w:rsid w:val="00987FA5"/>
    <w:rsid w:val="009901A6"/>
    <w:rsid w:val="009901E9"/>
    <w:rsid w:val="009902A5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113"/>
    <w:rsid w:val="0099328F"/>
    <w:rsid w:val="009932B4"/>
    <w:rsid w:val="009935B7"/>
    <w:rsid w:val="00993739"/>
    <w:rsid w:val="009938FA"/>
    <w:rsid w:val="00993A99"/>
    <w:rsid w:val="00993C0A"/>
    <w:rsid w:val="00993EE4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20D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281C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2E2"/>
    <w:rsid w:val="009B36AF"/>
    <w:rsid w:val="009B36EC"/>
    <w:rsid w:val="009B3E76"/>
    <w:rsid w:val="009B4281"/>
    <w:rsid w:val="009B47D7"/>
    <w:rsid w:val="009B49B1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B7D25"/>
    <w:rsid w:val="009C04EF"/>
    <w:rsid w:val="009C0917"/>
    <w:rsid w:val="009C0D20"/>
    <w:rsid w:val="009C16C4"/>
    <w:rsid w:val="009C1A7F"/>
    <w:rsid w:val="009C1FA9"/>
    <w:rsid w:val="009C2029"/>
    <w:rsid w:val="009C243F"/>
    <w:rsid w:val="009C249C"/>
    <w:rsid w:val="009C24FF"/>
    <w:rsid w:val="009C2D94"/>
    <w:rsid w:val="009C302B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497"/>
    <w:rsid w:val="009C598C"/>
    <w:rsid w:val="009C5B93"/>
    <w:rsid w:val="009C7698"/>
    <w:rsid w:val="009C7D12"/>
    <w:rsid w:val="009C7FD5"/>
    <w:rsid w:val="009D0E62"/>
    <w:rsid w:val="009D13F1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4D9"/>
    <w:rsid w:val="009E087D"/>
    <w:rsid w:val="009E0CE4"/>
    <w:rsid w:val="009E0DF5"/>
    <w:rsid w:val="009E174F"/>
    <w:rsid w:val="009E2EE7"/>
    <w:rsid w:val="009E3632"/>
    <w:rsid w:val="009E3E4A"/>
    <w:rsid w:val="009E4264"/>
    <w:rsid w:val="009E4547"/>
    <w:rsid w:val="009E4654"/>
    <w:rsid w:val="009E4D2E"/>
    <w:rsid w:val="009E5427"/>
    <w:rsid w:val="009E5733"/>
    <w:rsid w:val="009E5875"/>
    <w:rsid w:val="009E6597"/>
    <w:rsid w:val="009E66F4"/>
    <w:rsid w:val="009E6872"/>
    <w:rsid w:val="009E6A93"/>
    <w:rsid w:val="009E7184"/>
    <w:rsid w:val="009E74A1"/>
    <w:rsid w:val="009E7610"/>
    <w:rsid w:val="009E7737"/>
    <w:rsid w:val="009E78D6"/>
    <w:rsid w:val="009F05E3"/>
    <w:rsid w:val="009F065B"/>
    <w:rsid w:val="009F116F"/>
    <w:rsid w:val="009F1533"/>
    <w:rsid w:val="009F1C32"/>
    <w:rsid w:val="009F1EC9"/>
    <w:rsid w:val="009F290A"/>
    <w:rsid w:val="009F375D"/>
    <w:rsid w:val="009F3A15"/>
    <w:rsid w:val="009F3C64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641"/>
    <w:rsid w:val="00A05A76"/>
    <w:rsid w:val="00A05D87"/>
    <w:rsid w:val="00A05FDB"/>
    <w:rsid w:val="00A061A0"/>
    <w:rsid w:val="00A0635F"/>
    <w:rsid w:val="00A0650B"/>
    <w:rsid w:val="00A06716"/>
    <w:rsid w:val="00A071A2"/>
    <w:rsid w:val="00A0723A"/>
    <w:rsid w:val="00A079AA"/>
    <w:rsid w:val="00A07ABB"/>
    <w:rsid w:val="00A10223"/>
    <w:rsid w:val="00A103C5"/>
    <w:rsid w:val="00A104FA"/>
    <w:rsid w:val="00A10B7D"/>
    <w:rsid w:val="00A10F24"/>
    <w:rsid w:val="00A10FFE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3BD"/>
    <w:rsid w:val="00A23527"/>
    <w:rsid w:val="00A23756"/>
    <w:rsid w:val="00A23D7A"/>
    <w:rsid w:val="00A24349"/>
    <w:rsid w:val="00A243A8"/>
    <w:rsid w:val="00A24CA9"/>
    <w:rsid w:val="00A25022"/>
    <w:rsid w:val="00A255D0"/>
    <w:rsid w:val="00A263B6"/>
    <w:rsid w:val="00A26516"/>
    <w:rsid w:val="00A2708F"/>
    <w:rsid w:val="00A3097C"/>
    <w:rsid w:val="00A30A2F"/>
    <w:rsid w:val="00A30A70"/>
    <w:rsid w:val="00A3128A"/>
    <w:rsid w:val="00A31D4C"/>
    <w:rsid w:val="00A32488"/>
    <w:rsid w:val="00A32DA4"/>
    <w:rsid w:val="00A32E35"/>
    <w:rsid w:val="00A33B9E"/>
    <w:rsid w:val="00A34C2A"/>
    <w:rsid w:val="00A350DC"/>
    <w:rsid w:val="00A35563"/>
    <w:rsid w:val="00A355F6"/>
    <w:rsid w:val="00A35B96"/>
    <w:rsid w:val="00A35EEF"/>
    <w:rsid w:val="00A36980"/>
    <w:rsid w:val="00A36B5D"/>
    <w:rsid w:val="00A37321"/>
    <w:rsid w:val="00A377B2"/>
    <w:rsid w:val="00A37B36"/>
    <w:rsid w:val="00A37EBE"/>
    <w:rsid w:val="00A40202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773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39"/>
    <w:rsid w:val="00A577A1"/>
    <w:rsid w:val="00A57B5F"/>
    <w:rsid w:val="00A57E93"/>
    <w:rsid w:val="00A57EA6"/>
    <w:rsid w:val="00A6071F"/>
    <w:rsid w:val="00A60CE8"/>
    <w:rsid w:val="00A60F86"/>
    <w:rsid w:val="00A610C2"/>
    <w:rsid w:val="00A6173B"/>
    <w:rsid w:val="00A617AF"/>
    <w:rsid w:val="00A618F6"/>
    <w:rsid w:val="00A630DD"/>
    <w:rsid w:val="00A631AA"/>
    <w:rsid w:val="00A63D18"/>
    <w:rsid w:val="00A64ABE"/>
    <w:rsid w:val="00A64F35"/>
    <w:rsid w:val="00A650D3"/>
    <w:rsid w:val="00A652BD"/>
    <w:rsid w:val="00A65648"/>
    <w:rsid w:val="00A65D13"/>
    <w:rsid w:val="00A665B6"/>
    <w:rsid w:val="00A66756"/>
    <w:rsid w:val="00A66F8F"/>
    <w:rsid w:val="00A6725E"/>
    <w:rsid w:val="00A70737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38F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36C9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306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61A"/>
    <w:rsid w:val="00AA5B1E"/>
    <w:rsid w:val="00AA5F85"/>
    <w:rsid w:val="00AA62A9"/>
    <w:rsid w:val="00AA62CB"/>
    <w:rsid w:val="00AA6798"/>
    <w:rsid w:val="00AA6A1E"/>
    <w:rsid w:val="00AA72D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1D4E"/>
    <w:rsid w:val="00AC2B6B"/>
    <w:rsid w:val="00AC2E48"/>
    <w:rsid w:val="00AC3249"/>
    <w:rsid w:val="00AC43AF"/>
    <w:rsid w:val="00AC4CE5"/>
    <w:rsid w:val="00AC55D2"/>
    <w:rsid w:val="00AC5EA6"/>
    <w:rsid w:val="00AC6657"/>
    <w:rsid w:val="00AC686D"/>
    <w:rsid w:val="00AC768A"/>
    <w:rsid w:val="00AC7BD1"/>
    <w:rsid w:val="00AC7D0D"/>
    <w:rsid w:val="00AC7E03"/>
    <w:rsid w:val="00AD05AC"/>
    <w:rsid w:val="00AD1128"/>
    <w:rsid w:val="00AD14AF"/>
    <w:rsid w:val="00AD157D"/>
    <w:rsid w:val="00AD1A93"/>
    <w:rsid w:val="00AD1ED4"/>
    <w:rsid w:val="00AD21C4"/>
    <w:rsid w:val="00AD2201"/>
    <w:rsid w:val="00AD266F"/>
    <w:rsid w:val="00AD2874"/>
    <w:rsid w:val="00AD318A"/>
    <w:rsid w:val="00AD362A"/>
    <w:rsid w:val="00AD40AE"/>
    <w:rsid w:val="00AD436B"/>
    <w:rsid w:val="00AD4AA9"/>
    <w:rsid w:val="00AD4D0C"/>
    <w:rsid w:val="00AD50DF"/>
    <w:rsid w:val="00AD5452"/>
    <w:rsid w:val="00AD62FA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43BC"/>
    <w:rsid w:val="00AE5E07"/>
    <w:rsid w:val="00AE7768"/>
    <w:rsid w:val="00AE7A3E"/>
    <w:rsid w:val="00AE7FD4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24D"/>
    <w:rsid w:val="00B018BF"/>
    <w:rsid w:val="00B01CAA"/>
    <w:rsid w:val="00B027BD"/>
    <w:rsid w:val="00B02CC2"/>
    <w:rsid w:val="00B02CEE"/>
    <w:rsid w:val="00B02DB3"/>
    <w:rsid w:val="00B03228"/>
    <w:rsid w:val="00B03A4B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C52"/>
    <w:rsid w:val="00B06EFB"/>
    <w:rsid w:val="00B07094"/>
    <w:rsid w:val="00B078F9"/>
    <w:rsid w:val="00B07AC4"/>
    <w:rsid w:val="00B106C2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373"/>
    <w:rsid w:val="00B13A4B"/>
    <w:rsid w:val="00B13B7F"/>
    <w:rsid w:val="00B13CBC"/>
    <w:rsid w:val="00B14421"/>
    <w:rsid w:val="00B1457A"/>
    <w:rsid w:val="00B14860"/>
    <w:rsid w:val="00B1526C"/>
    <w:rsid w:val="00B152FC"/>
    <w:rsid w:val="00B15CC4"/>
    <w:rsid w:val="00B16042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BB3"/>
    <w:rsid w:val="00B21E08"/>
    <w:rsid w:val="00B2205C"/>
    <w:rsid w:val="00B22134"/>
    <w:rsid w:val="00B2288F"/>
    <w:rsid w:val="00B22BA7"/>
    <w:rsid w:val="00B233DF"/>
    <w:rsid w:val="00B233E1"/>
    <w:rsid w:val="00B237E2"/>
    <w:rsid w:val="00B239E4"/>
    <w:rsid w:val="00B23B28"/>
    <w:rsid w:val="00B242D9"/>
    <w:rsid w:val="00B24C94"/>
    <w:rsid w:val="00B25318"/>
    <w:rsid w:val="00B2553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4A"/>
    <w:rsid w:val="00B30C89"/>
    <w:rsid w:val="00B30F52"/>
    <w:rsid w:val="00B31156"/>
    <w:rsid w:val="00B31384"/>
    <w:rsid w:val="00B317B6"/>
    <w:rsid w:val="00B325EE"/>
    <w:rsid w:val="00B3312D"/>
    <w:rsid w:val="00B339CC"/>
    <w:rsid w:val="00B34106"/>
    <w:rsid w:val="00B3482E"/>
    <w:rsid w:val="00B353E8"/>
    <w:rsid w:val="00B35579"/>
    <w:rsid w:val="00B35B83"/>
    <w:rsid w:val="00B35BC8"/>
    <w:rsid w:val="00B35CC1"/>
    <w:rsid w:val="00B36C86"/>
    <w:rsid w:val="00B36EB8"/>
    <w:rsid w:val="00B36FDC"/>
    <w:rsid w:val="00B3735B"/>
    <w:rsid w:val="00B37398"/>
    <w:rsid w:val="00B379B4"/>
    <w:rsid w:val="00B40743"/>
    <w:rsid w:val="00B408F6"/>
    <w:rsid w:val="00B40C6E"/>
    <w:rsid w:val="00B40E22"/>
    <w:rsid w:val="00B40FA0"/>
    <w:rsid w:val="00B4151C"/>
    <w:rsid w:val="00B418E7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5FC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4E90"/>
    <w:rsid w:val="00B55111"/>
    <w:rsid w:val="00B557EB"/>
    <w:rsid w:val="00B55AED"/>
    <w:rsid w:val="00B55D81"/>
    <w:rsid w:val="00B562D1"/>
    <w:rsid w:val="00B56B97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53F5"/>
    <w:rsid w:val="00B655B5"/>
    <w:rsid w:val="00B6638A"/>
    <w:rsid w:val="00B664D1"/>
    <w:rsid w:val="00B6668F"/>
    <w:rsid w:val="00B666D5"/>
    <w:rsid w:val="00B669D4"/>
    <w:rsid w:val="00B669ED"/>
    <w:rsid w:val="00B70753"/>
    <w:rsid w:val="00B70895"/>
    <w:rsid w:val="00B70A30"/>
    <w:rsid w:val="00B71100"/>
    <w:rsid w:val="00B711E4"/>
    <w:rsid w:val="00B712C7"/>
    <w:rsid w:val="00B71437"/>
    <w:rsid w:val="00B71D74"/>
    <w:rsid w:val="00B72804"/>
    <w:rsid w:val="00B728BD"/>
    <w:rsid w:val="00B72F9A"/>
    <w:rsid w:val="00B74123"/>
    <w:rsid w:val="00B744DE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21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1B97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393"/>
    <w:rsid w:val="00B84501"/>
    <w:rsid w:val="00B84975"/>
    <w:rsid w:val="00B85267"/>
    <w:rsid w:val="00B854E3"/>
    <w:rsid w:val="00B85967"/>
    <w:rsid w:val="00B85A6B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87E32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B71"/>
    <w:rsid w:val="00B92D17"/>
    <w:rsid w:val="00B93364"/>
    <w:rsid w:val="00B93CA3"/>
    <w:rsid w:val="00B93EC2"/>
    <w:rsid w:val="00B941F8"/>
    <w:rsid w:val="00B94712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682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78"/>
    <w:rsid w:val="00BA3A8E"/>
    <w:rsid w:val="00BA3C0F"/>
    <w:rsid w:val="00BA3D0E"/>
    <w:rsid w:val="00BA40E7"/>
    <w:rsid w:val="00BA43B5"/>
    <w:rsid w:val="00BA4EFA"/>
    <w:rsid w:val="00BA521E"/>
    <w:rsid w:val="00BA52B1"/>
    <w:rsid w:val="00BA54F7"/>
    <w:rsid w:val="00BA562A"/>
    <w:rsid w:val="00BA5F08"/>
    <w:rsid w:val="00BA66A0"/>
    <w:rsid w:val="00BA67CF"/>
    <w:rsid w:val="00BA70F6"/>
    <w:rsid w:val="00BA77BF"/>
    <w:rsid w:val="00BB0191"/>
    <w:rsid w:val="00BB04ED"/>
    <w:rsid w:val="00BB05FA"/>
    <w:rsid w:val="00BB1269"/>
    <w:rsid w:val="00BB1A4F"/>
    <w:rsid w:val="00BB2191"/>
    <w:rsid w:val="00BB2539"/>
    <w:rsid w:val="00BB29E6"/>
    <w:rsid w:val="00BB2B70"/>
    <w:rsid w:val="00BB2E2D"/>
    <w:rsid w:val="00BB2ECD"/>
    <w:rsid w:val="00BB303F"/>
    <w:rsid w:val="00BB323B"/>
    <w:rsid w:val="00BB34D9"/>
    <w:rsid w:val="00BB359D"/>
    <w:rsid w:val="00BB3CF8"/>
    <w:rsid w:val="00BB4128"/>
    <w:rsid w:val="00BB4563"/>
    <w:rsid w:val="00BB4739"/>
    <w:rsid w:val="00BB4767"/>
    <w:rsid w:val="00BB4792"/>
    <w:rsid w:val="00BB4A4E"/>
    <w:rsid w:val="00BB4D8E"/>
    <w:rsid w:val="00BB4FD8"/>
    <w:rsid w:val="00BB690A"/>
    <w:rsid w:val="00BB6AFE"/>
    <w:rsid w:val="00BB6E17"/>
    <w:rsid w:val="00BB6F1B"/>
    <w:rsid w:val="00BB7FEC"/>
    <w:rsid w:val="00BC00D2"/>
    <w:rsid w:val="00BC0130"/>
    <w:rsid w:val="00BC016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21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B62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64A"/>
    <w:rsid w:val="00BD68AB"/>
    <w:rsid w:val="00BD68C4"/>
    <w:rsid w:val="00BD69BF"/>
    <w:rsid w:val="00BD6FCB"/>
    <w:rsid w:val="00BD7170"/>
    <w:rsid w:val="00BD7440"/>
    <w:rsid w:val="00BD7A7E"/>
    <w:rsid w:val="00BD7DAC"/>
    <w:rsid w:val="00BE0CF1"/>
    <w:rsid w:val="00BE10DA"/>
    <w:rsid w:val="00BE122F"/>
    <w:rsid w:val="00BE1272"/>
    <w:rsid w:val="00BE1899"/>
    <w:rsid w:val="00BE19EB"/>
    <w:rsid w:val="00BE1A66"/>
    <w:rsid w:val="00BE1A89"/>
    <w:rsid w:val="00BE1D38"/>
    <w:rsid w:val="00BE21B2"/>
    <w:rsid w:val="00BE26EA"/>
    <w:rsid w:val="00BE2AD6"/>
    <w:rsid w:val="00BE2E1C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05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259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38A2"/>
    <w:rsid w:val="00C041C8"/>
    <w:rsid w:val="00C04E06"/>
    <w:rsid w:val="00C04F62"/>
    <w:rsid w:val="00C04F72"/>
    <w:rsid w:val="00C05160"/>
    <w:rsid w:val="00C054E9"/>
    <w:rsid w:val="00C0569A"/>
    <w:rsid w:val="00C05F24"/>
    <w:rsid w:val="00C06032"/>
    <w:rsid w:val="00C0690D"/>
    <w:rsid w:val="00C0702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4A52"/>
    <w:rsid w:val="00C14A63"/>
    <w:rsid w:val="00C15B8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2BB"/>
    <w:rsid w:val="00C236EC"/>
    <w:rsid w:val="00C23795"/>
    <w:rsid w:val="00C23892"/>
    <w:rsid w:val="00C238D7"/>
    <w:rsid w:val="00C23ECA"/>
    <w:rsid w:val="00C240F5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1D75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5561"/>
    <w:rsid w:val="00C35F65"/>
    <w:rsid w:val="00C3613A"/>
    <w:rsid w:val="00C36370"/>
    <w:rsid w:val="00C37853"/>
    <w:rsid w:val="00C379D6"/>
    <w:rsid w:val="00C37B53"/>
    <w:rsid w:val="00C37CA1"/>
    <w:rsid w:val="00C37FBF"/>
    <w:rsid w:val="00C40403"/>
    <w:rsid w:val="00C40C64"/>
    <w:rsid w:val="00C40E81"/>
    <w:rsid w:val="00C4179C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1D6"/>
    <w:rsid w:val="00C45C2D"/>
    <w:rsid w:val="00C46055"/>
    <w:rsid w:val="00C46F60"/>
    <w:rsid w:val="00C47C1C"/>
    <w:rsid w:val="00C47D20"/>
    <w:rsid w:val="00C502A1"/>
    <w:rsid w:val="00C5080D"/>
    <w:rsid w:val="00C50DBB"/>
    <w:rsid w:val="00C51333"/>
    <w:rsid w:val="00C5151F"/>
    <w:rsid w:val="00C51634"/>
    <w:rsid w:val="00C51666"/>
    <w:rsid w:val="00C51959"/>
    <w:rsid w:val="00C51966"/>
    <w:rsid w:val="00C51AF5"/>
    <w:rsid w:val="00C52224"/>
    <w:rsid w:val="00C52834"/>
    <w:rsid w:val="00C536A9"/>
    <w:rsid w:val="00C53812"/>
    <w:rsid w:val="00C53CE8"/>
    <w:rsid w:val="00C53EB4"/>
    <w:rsid w:val="00C54017"/>
    <w:rsid w:val="00C543B9"/>
    <w:rsid w:val="00C54880"/>
    <w:rsid w:val="00C54EC5"/>
    <w:rsid w:val="00C557B9"/>
    <w:rsid w:val="00C56039"/>
    <w:rsid w:val="00C568ED"/>
    <w:rsid w:val="00C56B78"/>
    <w:rsid w:val="00C57B13"/>
    <w:rsid w:val="00C6105B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771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759"/>
    <w:rsid w:val="00C67786"/>
    <w:rsid w:val="00C67854"/>
    <w:rsid w:val="00C67883"/>
    <w:rsid w:val="00C70662"/>
    <w:rsid w:val="00C70900"/>
    <w:rsid w:val="00C7214D"/>
    <w:rsid w:val="00C726EA"/>
    <w:rsid w:val="00C7283A"/>
    <w:rsid w:val="00C72A5E"/>
    <w:rsid w:val="00C72B52"/>
    <w:rsid w:val="00C737D6"/>
    <w:rsid w:val="00C738B9"/>
    <w:rsid w:val="00C73D2A"/>
    <w:rsid w:val="00C73E20"/>
    <w:rsid w:val="00C740BD"/>
    <w:rsid w:val="00C7414D"/>
    <w:rsid w:val="00C742F5"/>
    <w:rsid w:val="00C74A64"/>
    <w:rsid w:val="00C75123"/>
    <w:rsid w:val="00C7552F"/>
    <w:rsid w:val="00C755AD"/>
    <w:rsid w:val="00C7581F"/>
    <w:rsid w:val="00C75B19"/>
    <w:rsid w:val="00C76141"/>
    <w:rsid w:val="00C76476"/>
    <w:rsid w:val="00C76504"/>
    <w:rsid w:val="00C765AE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0CD"/>
    <w:rsid w:val="00C846CF"/>
    <w:rsid w:val="00C84725"/>
    <w:rsid w:val="00C84BA2"/>
    <w:rsid w:val="00C85A42"/>
    <w:rsid w:val="00C85B52"/>
    <w:rsid w:val="00C85D1D"/>
    <w:rsid w:val="00C85FEB"/>
    <w:rsid w:val="00C86224"/>
    <w:rsid w:val="00C8624A"/>
    <w:rsid w:val="00C866DD"/>
    <w:rsid w:val="00C870CD"/>
    <w:rsid w:val="00C872F3"/>
    <w:rsid w:val="00C875C4"/>
    <w:rsid w:val="00C876A3"/>
    <w:rsid w:val="00C87F4E"/>
    <w:rsid w:val="00C90FBD"/>
    <w:rsid w:val="00C90FF3"/>
    <w:rsid w:val="00C9106C"/>
    <w:rsid w:val="00C914E2"/>
    <w:rsid w:val="00C91C29"/>
    <w:rsid w:val="00C92001"/>
    <w:rsid w:val="00C924FD"/>
    <w:rsid w:val="00C92A5C"/>
    <w:rsid w:val="00C92EA3"/>
    <w:rsid w:val="00C93200"/>
    <w:rsid w:val="00C93214"/>
    <w:rsid w:val="00C938EB"/>
    <w:rsid w:val="00C93CEE"/>
    <w:rsid w:val="00C947BD"/>
    <w:rsid w:val="00C948E2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874"/>
    <w:rsid w:val="00CA1A07"/>
    <w:rsid w:val="00CA1A8E"/>
    <w:rsid w:val="00CA1E12"/>
    <w:rsid w:val="00CA2FA1"/>
    <w:rsid w:val="00CA2FD3"/>
    <w:rsid w:val="00CA303E"/>
    <w:rsid w:val="00CA3338"/>
    <w:rsid w:val="00CA3B2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26B"/>
    <w:rsid w:val="00CB24FC"/>
    <w:rsid w:val="00CB258C"/>
    <w:rsid w:val="00CB27E2"/>
    <w:rsid w:val="00CB2E00"/>
    <w:rsid w:val="00CB31EA"/>
    <w:rsid w:val="00CB3C0C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48C"/>
    <w:rsid w:val="00CC08DD"/>
    <w:rsid w:val="00CC094D"/>
    <w:rsid w:val="00CC0AD7"/>
    <w:rsid w:val="00CC0F5C"/>
    <w:rsid w:val="00CC135A"/>
    <w:rsid w:val="00CC198D"/>
    <w:rsid w:val="00CC1E97"/>
    <w:rsid w:val="00CC20FD"/>
    <w:rsid w:val="00CC247D"/>
    <w:rsid w:val="00CC2863"/>
    <w:rsid w:val="00CC3171"/>
    <w:rsid w:val="00CC3851"/>
    <w:rsid w:val="00CC388D"/>
    <w:rsid w:val="00CC4118"/>
    <w:rsid w:val="00CC41D3"/>
    <w:rsid w:val="00CC4EDF"/>
    <w:rsid w:val="00CC4F73"/>
    <w:rsid w:val="00CC5804"/>
    <w:rsid w:val="00CC6233"/>
    <w:rsid w:val="00CC64F8"/>
    <w:rsid w:val="00CC66E7"/>
    <w:rsid w:val="00CC6B61"/>
    <w:rsid w:val="00CC71D9"/>
    <w:rsid w:val="00CC724E"/>
    <w:rsid w:val="00CC78E2"/>
    <w:rsid w:val="00CC7FB7"/>
    <w:rsid w:val="00CD0490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816"/>
    <w:rsid w:val="00CD4969"/>
    <w:rsid w:val="00CD4B41"/>
    <w:rsid w:val="00CD4FF5"/>
    <w:rsid w:val="00CD590A"/>
    <w:rsid w:val="00CD61DC"/>
    <w:rsid w:val="00CD6C50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1A1"/>
    <w:rsid w:val="00CE36E5"/>
    <w:rsid w:val="00CE4023"/>
    <w:rsid w:val="00CE4C76"/>
    <w:rsid w:val="00CE51CA"/>
    <w:rsid w:val="00CE521E"/>
    <w:rsid w:val="00CE5721"/>
    <w:rsid w:val="00CE580C"/>
    <w:rsid w:val="00CE5940"/>
    <w:rsid w:val="00CE5A84"/>
    <w:rsid w:val="00CE5B6B"/>
    <w:rsid w:val="00CE5C6E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3B95"/>
    <w:rsid w:val="00CF4318"/>
    <w:rsid w:val="00CF4975"/>
    <w:rsid w:val="00CF4CA3"/>
    <w:rsid w:val="00CF5056"/>
    <w:rsid w:val="00CF55B7"/>
    <w:rsid w:val="00CF59A1"/>
    <w:rsid w:val="00CF61DD"/>
    <w:rsid w:val="00CF7293"/>
    <w:rsid w:val="00CF72D5"/>
    <w:rsid w:val="00CF7372"/>
    <w:rsid w:val="00CF7491"/>
    <w:rsid w:val="00CF7820"/>
    <w:rsid w:val="00CF7DC9"/>
    <w:rsid w:val="00D005EE"/>
    <w:rsid w:val="00D00A03"/>
    <w:rsid w:val="00D00A3B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DD1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ADC"/>
    <w:rsid w:val="00D13C10"/>
    <w:rsid w:val="00D150FF"/>
    <w:rsid w:val="00D15E83"/>
    <w:rsid w:val="00D164AB"/>
    <w:rsid w:val="00D165B6"/>
    <w:rsid w:val="00D16B7A"/>
    <w:rsid w:val="00D17332"/>
    <w:rsid w:val="00D17954"/>
    <w:rsid w:val="00D17B6A"/>
    <w:rsid w:val="00D17ED7"/>
    <w:rsid w:val="00D2094F"/>
    <w:rsid w:val="00D20E42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0E4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1C07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19BD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0A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54D6"/>
    <w:rsid w:val="00D5619E"/>
    <w:rsid w:val="00D5702B"/>
    <w:rsid w:val="00D5727B"/>
    <w:rsid w:val="00D574A5"/>
    <w:rsid w:val="00D574CF"/>
    <w:rsid w:val="00D5773D"/>
    <w:rsid w:val="00D579B3"/>
    <w:rsid w:val="00D57CE8"/>
    <w:rsid w:val="00D60B91"/>
    <w:rsid w:val="00D60DDD"/>
    <w:rsid w:val="00D615CB"/>
    <w:rsid w:val="00D61EE5"/>
    <w:rsid w:val="00D62971"/>
    <w:rsid w:val="00D629FD"/>
    <w:rsid w:val="00D62DFD"/>
    <w:rsid w:val="00D63053"/>
    <w:rsid w:val="00D63126"/>
    <w:rsid w:val="00D6392F"/>
    <w:rsid w:val="00D64452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04B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263A"/>
    <w:rsid w:val="00D8403C"/>
    <w:rsid w:val="00D844F0"/>
    <w:rsid w:val="00D84645"/>
    <w:rsid w:val="00D8487E"/>
    <w:rsid w:val="00D84D04"/>
    <w:rsid w:val="00D84F63"/>
    <w:rsid w:val="00D85DA4"/>
    <w:rsid w:val="00D86C0A"/>
    <w:rsid w:val="00D86FDC"/>
    <w:rsid w:val="00D87C94"/>
    <w:rsid w:val="00D9013A"/>
    <w:rsid w:val="00D90210"/>
    <w:rsid w:val="00D904F5"/>
    <w:rsid w:val="00D9127F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18E"/>
    <w:rsid w:val="00D9752D"/>
    <w:rsid w:val="00D9753E"/>
    <w:rsid w:val="00DA051F"/>
    <w:rsid w:val="00DA0755"/>
    <w:rsid w:val="00DA0CA0"/>
    <w:rsid w:val="00DA10B0"/>
    <w:rsid w:val="00DA15CE"/>
    <w:rsid w:val="00DA1B1C"/>
    <w:rsid w:val="00DA1BB1"/>
    <w:rsid w:val="00DA1E99"/>
    <w:rsid w:val="00DA253F"/>
    <w:rsid w:val="00DA2A0A"/>
    <w:rsid w:val="00DA2EE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6E7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2B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6ABB"/>
    <w:rsid w:val="00DC70E3"/>
    <w:rsid w:val="00DC71F3"/>
    <w:rsid w:val="00DC7280"/>
    <w:rsid w:val="00DC7BF1"/>
    <w:rsid w:val="00DD00FE"/>
    <w:rsid w:val="00DD040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392B"/>
    <w:rsid w:val="00DD446E"/>
    <w:rsid w:val="00DD4F41"/>
    <w:rsid w:val="00DD58F2"/>
    <w:rsid w:val="00DD6009"/>
    <w:rsid w:val="00DD604F"/>
    <w:rsid w:val="00DD61A6"/>
    <w:rsid w:val="00DD6D8B"/>
    <w:rsid w:val="00DD7C7E"/>
    <w:rsid w:val="00DD7FB0"/>
    <w:rsid w:val="00DE00D5"/>
    <w:rsid w:val="00DE0435"/>
    <w:rsid w:val="00DE0AFE"/>
    <w:rsid w:val="00DE1957"/>
    <w:rsid w:val="00DE1A6B"/>
    <w:rsid w:val="00DE2629"/>
    <w:rsid w:val="00DE3A48"/>
    <w:rsid w:val="00DE4147"/>
    <w:rsid w:val="00DE4D08"/>
    <w:rsid w:val="00DE554A"/>
    <w:rsid w:val="00DE579C"/>
    <w:rsid w:val="00DE63A1"/>
    <w:rsid w:val="00DE6548"/>
    <w:rsid w:val="00DE6B18"/>
    <w:rsid w:val="00DE7092"/>
    <w:rsid w:val="00DE70FB"/>
    <w:rsid w:val="00DE7147"/>
    <w:rsid w:val="00DE755E"/>
    <w:rsid w:val="00DE77B4"/>
    <w:rsid w:val="00DF0221"/>
    <w:rsid w:val="00DF075E"/>
    <w:rsid w:val="00DF07D3"/>
    <w:rsid w:val="00DF0D70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BEB"/>
    <w:rsid w:val="00DF3BEF"/>
    <w:rsid w:val="00DF3DE1"/>
    <w:rsid w:val="00DF4A1C"/>
    <w:rsid w:val="00DF50D2"/>
    <w:rsid w:val="00DF5748"/>
    <w:rsid w:val="00DF6300"/>
    <w:rsid w:val="00DF6CB0"/>
    <w:rsid w:val="00DF7794"/>
    <w:rsid w:val="00DF7992"/>
    <w:rsid w:val="00DF7A36"/>
    <w:rsid w:val="00E002D3"/>
    <w:rsid w:val="00E009EC"/>
    <w:rsid w:val="00E00F78"/>
    <w:rsid w:val="00E011AF"/>
    <w:rsid w:val="00E018F1"/>
    <w:rsid w:val="00E01D4E"/>
    <w:rsid w:val="00E01D85"/>
    <w:rsid w:val="00E01DBD"/>
    <w:rsid w:val="00E01FA7"/>
    <w:rsid w:val="00E01FAD"/>
    <w:rsid w:val="00E0228B"/>
    <w:rsid w:val="00E022B5"/>
    <w:rsid w:val="00E02ED8"/>
    <w:rsid w:val="00E030E9"/>
    <w:rsid w:val="00E0331E"/>
    <w:rsid w:val="00E0384F"/>
    <w:rsid w:val="00E042B1"/>
    <w:rsid w:val="00E04829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2B9"/>
    <w:rsid w:val="00E10E6B"/>
    <w:rsid w:val="00E114DC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1A0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E2C"/>
    <w:rsid w:val="00E25FE8"/>
    <w:rsid w:val="00E26143"/>
    <w:rsid w:val="00E26369"/>
    <w:rsid w:val="00E26B40"/>
    <w:rsid w:val="00E2762A"/>
    <w:rsid w:val="00E27B8A"/>
    <w:rsid w:val="00E27EC3"/>
    <w:rsid w:val="00E30239"/>
    <w:rsid w:val="00E30EBB"/>
    <w:rsid w:val="00E313E8"/>
    <w:rsid w:val="00E314FD"/>
    <w:rsid w:val="00E32D07"/>
    <w:rsid w:val="00E33248"/>
    <w:rsid w:val="00E3337A"/>
    <w:rsid w:val="00E33A47"/>
    <w:rsid w:val="00E33DF7"/>
    <w:rsid w:val="00E33E32"/>
    <w:rsid w:val="00E33F4A"/>
    <w:rsid w:val="00E345E7"/>
    <w:rsid w:val="00E349C4"/>
    <w:rsid w:val="00E34D6B"/>
    <w:rsid w:val="00E35803"/>
    <w:rsid w:val="00E36DDB"/>
    <w:rsid w:val="00E36E62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21E1"/>
    <w:rsid w:val="00E4307B"/>
    <w:rsid w:val="00E43148"/>
    <w:rsid w:val="00E43658"/>
    <w:rsid w:val="00E4367C"/>
    <w:rsid w:val="00E43ECF"/>
    <w:rsid w:val="00E44642"/>
    <w:rsid w:val="00E44737"/>
    <w:rsid w:val="00E45209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8DE"/>
    <w:rsid w:val="00E539D6"/>
    <w:rsid w:val="00E53C83"/>
    <w:rsid w:val="00E53CF9"/>
    <w:rsid w:val="00E54A3B"/>
    <w:rsid w:val="00E550BF"/>
    <w:rsid w:val="00E55113"/>
    <w:rsid w:val="00E55312"/>
    <w:rsid w:val="00E5533E"/>
    <w:rsid w:val="00E554F9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0CE6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108"/>
    <w:rsid w:val="00E6650B"/>
    <w:rsid w:val="00E66B10"/>
    <w:rsid w:val="00E66B8E"/>
    <w:rsid w:val="00E673EA"/>
    <w:rsid w:val="00E6765B"/>
    <w:rsid w:val="00E67AD7"/>
    <w:rsid w:val="00E67C16"/>
    <w:rsid w:val="00E70EE8"/>
    <w:rsid w:val="00E70F51"/>
    <w:rsid w:val="00E71326"/>
    <w:rsid w:val="00E71B8E"/>
    <w:rsid w:val="00E71C7C"/>
    <w:rsid w:val="00E72166"/>
    <w:rsid w:val="00E738A3"/>
    <w:rsid w:val="00E74291"/>
    <w:rsid w:val="00E7439D"/>
    <w:rsid w:val="00E7450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092"/>
    <w:rsid w:val="00E80461"/>
    <w:rsid w:val="00E80E9E"/>
    <w:rsid w:val="00E8144C"/>
    <w:rsid w:val="00E8155F"/>
    <w:rsid w:val="00E81808"/>
    <w:rsid w:val="00E81A15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100"/>
    <w:rsid w:val="00E8692D"/>
    <w:rsid w:val="00E86DC4"/>
    <w:rsid w:val="00E870E2"/>
    <w:rsid w:val="00E8761E"/>
    <w:rsid w:val="00E87F6A"/>
    <w:rsid w:val="00E900D3"/>
    <w:rsid w:val="00E901F7"/>
    <w:rsid w:val="00E90BFB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54B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CEE"/>
    <w:rsid w:val="00EA1F79"/>
    <w:rsid w:val="00EA244A"/>
    <w:rsid w:val="00EA2D81"/>
    <w:rsid w:val="00EA2F4C"/>
    <w:rsid w:val="00EA303E"/>
    <w:rsid w:val="00EA30C9"/>
    <w:rsid w:val="00EA3B4F"/>
    <w:rsid w:val="00EA3BB6"/>
    <w:rsid w:val="00EA465F"/>
    <w:rsid w:val="00EA4AE4"/>
    <w:rsid w:val="00EA51AD"/>
    <w:rsid w:val="00EA5D99"/>
    <w:rsid w:val="00EA6497"/>
    <w:rsid w:val="00EA68AA"/>
    <w:rsid w:val="00EA6BE3"/>
    <w:rsid w:val="00EA6F29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652E"/>
    <w:rsid w:val="00EB7161"/>
    <w:rsid w:val="00EB78B4"/>
    <w:rsid w:val="00EC04BB"/>
    <w:rsid w:val="00EC07A4"/>
    <w:rsid w:val="00EC14EC"/>
    <w:rsid w:val="00EC174C"/>
    <w:rsid w:val="00EC1A64"/>
    <w:rsid w:val="00EC1D16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295"/>
    <w:rsid w:val="00EC63D6"/>
    <w:rsid w:val="00EC682E"/>
    <w:rsid w:val="00EC6C08"/>
    <w:rsid w:val="00EC772D"/>
    <w:rsid w:val="00EC7C33"/>
    <w:rsid w:val="00EC7DE6"/>
    <w:rsid w:val="00EC7E98"/>
    <w:rsid w:val="00ED0E67"/>
    <w:rsid w:val="00ED0FAB"/>
    <w:rsid w:val="00ED1169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79"/>
    <w:rsid w:val="00ED48B2"/>
    <w:rsid w:val="00ED4A81"/>
    <w:rsid w:val="00ED5307"/>
    <w:rsid w:val="00ED587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5BF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6A22"/>
    <w:rsid w:val="00EE6FAC"/>
    <w:rsid w:val="00EE7694"/>
    <w:rsid w:val="00EE772D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4D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0AC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0AC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3A5A"/>
    <w:rsid w:val="00F03DEC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5BA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3C4B"/>
    <w:rsid w:val="00F13CEB"/>
    <w:rsid w:val="00F140B9"/>
    <w:rsid w:val="00F14FCE"/>
    <w:rsid w:val="00F15DBD"/>
    <w:rsid w:val="00F15E06"/>
    <w:rsid w:val="00F16250"/>
    <w:rsid w:val="00F16D7E"/>
    <w:rsid w:val="00F17239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13B"/>
    <w:rsid w:val="00F2221F"/>
    <w:rsid w:val="00F228BF"/>
    <w:rsid w:val="00F22CB3"/>
    <w:rsid w:val="00F22DA8"/>
    <w:rsid w:val="00F23394"/>
    <w:rsid w:val="00F2387D"/>
    <w:rsid w:val="00F23D28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176A"/>
    <w:rsid w:val="00F42642"/>
    <w:rsid w:val="00F42672"/>
    <w:rsid w:val="00F42A33"/>
    <w:rsid w:val="00F42AAA"/>
    <w:rsid w:val="00F42FBB"/>
    <w:rsid w:val="00F4335D"/>
    <w:rsid w:val="00F4368C"/>
    <w:rsid w:val="00F436C3"/>
    <w:rsid w:val="00F43941"/>
    <w:rsid w:val="00F43F02"/>
    <w:rsid w:val="00F43F6A"/>
    <w:rsid w:val="00F44169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37B"/>
    <w:rsid w:val="00F604E0"/>
    <w:rsid w:val="00F608D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1F0"/>
    <w:rsid w:val="00F665B1"/>
    <w:rsid w:val="00F66D55"/>
    <w:rsid w:val="00F66E0F"/>
    <w:rsid w:val="00F67480"/>
    <w:rsid w:val="00F67CD7"/>
    <w:rsid w:val="00F701A6"/>
    <w:rsid w:val="00F7069A"/>
    <w:rsid w:val="00F70A6F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13E"/>
    <w:rsid w:val="00F744F5"/>
    <w:rsid w:val="00F74514"/>
    <w:rsid w:val="00F748BA"/>
    <w:rsid w:val="00F74B32"/>
    <w:rsid w:val="00F75233"/>
    <w:rsid w:val="00F75350"/>
    <w:rsid w:val="00F7543E"/>
    <w:rsid w:val="00F754A4"/>
    <w:rsid w:val="00F75609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A3"/>
    <w:rsid w:val="00F779D3"/>
    <w:rsid w:val="00F77B09"/>
    <w:rsid w:val="00F77B8A"/>
    <w:rsid w:val="00F809A3"/>
    <w:rsid w:val="00F80C7F"/>
    <w:rsid w:val="00F80CF7"/>
    <w:rsid w:val="00F812F8"/>
    <w:rsid w:val="00F8145E"/>
    <w:rsid w:val="00F81487"/>
    <w:rsid w:val="00F81614"/>
    <w:rsid w:val="00F81625"/>
    <w:rsid w:val="00F817AA"/>
    <w:rsid w:val="00F81BA3"/>
    <w:rsid w:val="00F82272"/>
    <w:rsid w:val="00F82626"/>
    <w:rsid w:val="00F83642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4EBD"/>
    <w:rsid w:val="00F9565C"/>
    <w:rsid w:val="00F957D0"/>
    <w:rsid w:val="00F95A66"/>
    <w:rsid w:val="00F95DFF"/>
    <w:rsid w:val="00F9601F"/>
    <w:rsid w:val="00F96496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15EF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6619"/>
    <w:rsid w:val="00FA717F"/>
    <w:rsid w:val="00FA7A96"/>
    <w:rsid w:val="00FA7E2E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97"/>
    <w:rsid w:val="00FB42FF"/>
    <w:rsid w:val="00FB4328"/>
    <w:rsid w:val="00FB4E60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7B"/>
    <w:rsid w:val="00FD46AA"/>
    <w:rsid w:val="00FD4845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6C5C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3A41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611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1A4A1E"/>
    <w:rsid w:val="2AE90759"/>
    <w:rsid w:val="2AFA015D"/>
    <w:rsid w:val="2B13353D"/>
    <w:rsid w:val="2B4859B3"/>
    <w:rsid w:val="2BEF7E65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7221DB3"/>
    <w:rsid w:val="37377183"/>
    <w:rsid w:val="376B2B4F"/>
    <w:rsid w:val="37B6535B"/>
    <w:rsid w:val="37E653A1"/>
    <w:rsid w:val="37F74FC3"/>
    <w:rsid w:val="38150688"/>
    <w:rsid w:val="383D29DB"/>
    <w:rsid w:val="396D498D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511C0B21"/>
    <w:rsid w:val="51686774"/>
    <w:rsid w:val="51B46D2D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0215A3"/>
    <w:rsid w:val="55121399"/>
    <w:rsid w:val="5575309C"/>
    <w:rsid w:val="569C5DF4"/>
    <w:rsid w:val="5700495E"/>
    <w:rsid w:val="572160F2"/>
    <w:rsid w:val="57241BD1"/>
    <w:rsid w:val="573279DA"/>
    <w:rsid w:val="57E71384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A12491D"/>
    <w:rsid w:val="5AAB69B5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3354E"/>
    <w:rsid w:val="5E9F4CFE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77A50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E3E6FBD"/>
    <w:rsid w:val="6EC0636E"/>
    <w:rsid w:val="6F6D62F2"/>
    <w:rsid w:val="7005093C"/>
    <w:rsid w:val="70151C34"/>
    <w:rsid w:val="702D239E"/>
    <w:rsid w:val="71650DDE"/>
    <w:rsid w:val="71A13915"/>
    <w:rsid w:val="71AA52B2"/>
    <w:rsid w:val="72225C3D"/>
    <w:rsid w:val="73702752"/>
    <w:rsid w:val="739E2223"/>
    <w:rsid w:val="739F0BD7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7E4549A"/>
    <w:rsid w:val="78394CA5"/>
    <w:rsid w:val="78451EC7"/>
    <w:rsid w:val="785D741D"/>
    <w:rsid w:val="79423EBC"/>
    <w:rsid w:val="794514BC"/>
    <w:rsid w:val="79650563"/>
    <w:rsid w:val="79CB7268"/>
    <w:rsid w:val="7A485A3E"/>
    <w:rsid w:val="7B021E73"/>
    <w:rsid w:val="7B7F2950"/>
    <w:rsid w:val="7BAA76B7"/>
    <w:rsid w:val="7BDB7BB4"/>
    <w:rsid w:val="7D040281"/>
    <w:rsid w:val="7D4509B5"/>
    <w:rsid w:val="7E2D5617"/>
    <w:rsid w:val="7E5B4828"/>
    <w:rsid w:val="7EFE17DF"/>
    <w:rsid w:val="7F2B51D0"/>
    <w:rsid w:val="7F8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8E2DBD"/>
  <w15:docId w15:val="{11AC7BD1-0FB4-472E-B705-FF225322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F3E"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0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0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0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0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0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uiPriority w:val="99"/>
    <w:qFormat/>
    <w:pPr>
      <w:jc w:val="both"/>
    </w:pPr>
    <w:rPr>
      <w:lang w:val="en-US"/>
    </w:rPr>
  </w:style>
  <w:style w:type="paragraph" w:styleId="TOC7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a5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6">
    <w:name w:val="Document Map"/>
    <w:basedOn w:val="a"/>
    <w:link w:val="a7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8">
    <w:name w:val="annotation text"/>
    <w:basedOn w:val="a"/>
    <w:link w:val="a9"/>
    <w:uiPriority w:val="99"/>
    <w:semiHidden/>
    <w:qFormat/>
  </w:style>
  <w:style w:type="paragraph" w:styleId="31">
    <w:name w:val="Body Text 3"/>
    <w:basedOn w:val="a"/>
    <w:link w:val="32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a">
    <w:name w:val="Body Text"/>
    <w:basedOn w:val="a"/>
    <w:link w:val="ab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TOC5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c">
    <w:name w:val="Plain Text"/>
    <w:basedOn w:val="a"/>
    <w:link w:val="ad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TOC8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e">
    <w:name w:val="Balloon Text"/>
    <w:basedOn w:val="a"/>
    <w:link w:val="af"/>
    <w:semiHidden/>
    <w:qFormat/>
    <w:rPr>
      <w:rFonts w:ascii="Times New Roman" w:hAnsi="Times New Roman" w:cs="Times New Roman"/>
      <w:sz w:val="16"/>
      <w:szCs w:val="16"/>
    </w:rPr>
  </w:style>
  <w:style w:type="paragraph" w:styleId="af0">
    <w:name w:val="footer"/>
    <w:basedOn w:val="a"/>
    <w:link w:val="af1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f2">
    <w:name w:val="header"/>
    <w:basedOn w:val="a"/>
    <w:link w:val="af3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TOC1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TOC4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f4">
    <w:name w:val="Subtitle"/>
    <w:basedOn w:val="a"/>
    <w:next w:val="a"/>
    <w:link w:val="af5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f6">
    <w:name w:val="List"/>
    <w:basedOn w:val="aa"/>
    <w:qFormat/>
    <w:locked/>
    <w:rPr>
      <w:rFonts w:cs="Tahoma"/>
    </w:rPr>
  </w:style>
  <w:style w:type="paragraph" w:styleId="af7">
    <w:name w:val="footnote text"/>
    <w:basedOn w:val="a"/>
    <w:link w:val="af8"/>
    <w:qFormat/>
    <w:pPr>
      <w:spacing w:after="0"/>
    </w:pPr>
  </w:style>
  <w:style w:type="paragraph" w:styleId="TOC6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9">
    <w:name w:val="table of figures"/>
    <w:basedOn w:val="a"/>
    <w:next w:val="a"/>
    <w:uiPriority w:val="99"/>
    <w:qFormat/>
    <w:pPr>
      <w:spacing w:after="0"/>
    </w:pPr>
  </w:style>
  <w:style w:type="paragraph" w:styleId="TOC2">
    <w:name w:val="toc 2"/>
    <w:basedOn w:val="a"/>
    <w:next w:val="a"/>
    <w:uiPriority w:val="39"/>
    <w:qFormat/>
    <w:pPr>
      <w:spacing w:after="0"/>
      <w:ind w:left="200"/>
    </w:pPr>
  </w:style>
  <w:style w:type="paragraph" w:styleId="TOC9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a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b">
    <w:name w:val="Title"/>
    <w:basedOn w:val="a"/>
    <w:link w:val="afc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d">
    <w:name w:val="annotation subject"/>
    <w:basedOn w:val="a8"/>
    <w:next w:val="a8"/>
    <w:link w:val="afe"/>
    <w:semiHidden/>
    <w:qFormat/>
    <w:rPr>
      <w:b/>
      <w:bCs/>
    </w:rPr>
  </w:style>
  <w:style w:type="table" w:styleId="aff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uiPriority w:val="22"/>
    <w:qFormat/>
    <w:rPr>
      <w:b/>
      <w:bCs/>
    </w:rPr>
  </w:style>
  <w:style w:type="character" w:styleId="aff1">
    <w:name w:val="page number"/>
    <w:qFormat/>
    <w:locked/>
  </w:style>
  <w:style w:type="character" w:styleId="aff2">
    <w:name w:val="FollowedHyperlink"/>
    <w:qFormat/>
    <w:locked/>
    <w:rPr>
      <w:color w:val="800080"/>
      <w:u w:val="single"/>
    </w:rPr>
  </w:style>
  <w:style w:type="character" w:styleId="aff3">
    <w:name w:val="Emphasis"/>
    <w:basedOn w:val="a0"/>
    <w:uiPriority w:val="20"/>
    <w:qFormat/>
    <w:rPr>
      <w:i/>
      <w:iCs/>
    </w:rPr>
  </w:style>
  <w:style w:type="character" w:styleId="aff4">
    <w:name w:val="Hyperlink"/>
    <w:uiPriority w:val="99"/>
    <w:qFormat/>
    <w:rPr>
      <w:rFonts w:cs="Times New Roman"/>
      <w:color w:val="0000FF"/>
      <w:u w:val="single"/>
    </w:rPr>
  </w:style>
  <w:style w:type="character" w:styleId="HTML1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f5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f6">
    <w:name w:val="footnote reference"/>
    <w:qFormat/>
    <w:rPr>
      <w:rFonts w:cs="Times New Roman"/>
      <w:vertAlign w:val="superscript"/>
    </w:rPr>
  </w:style>
  <w:style w:type="character" w:customStyle="1" w:styleId="10">
    <w:name w:val="标题 1 字符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0">
    <w:name w:val="标题 2 字符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0">
    <w:name w:val="标题 3 字符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0">
    <w:name w:val="标题 4 字符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0">
    <w:name w:val="标题 5 字符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0">
    <w:name w:val="标题 6 字符"/>
    <w:link w:val="6"/>
    <w:qFormat/>
    <w:locked/>
    <w:rPr>
      <w:i/>
      <w:iCs/>
      <w:sz w:val="22"/>
      <w:szCs w:val="22"/>
      <w:lang w:val="de-DE"/>
    </w:rPr>
  </w:style>
  <w:style w:type="character" w:customStyle="1" w:styleId="70">
    <w:name w:val="标题 7 字符"/>
    <w:link w:val="7"/>
    <w:qFormat/>
    <w:locked/>
    <w:rPr>
      <w:rFonts w:ascii="Arial" w:hAnsi="Arial" w:cs="Arial"/>
      <w:lang w:val="de-DE"/>
    </w:rPr>
  </w:style>
  <w:style w:type="character" w:customStyle="1" w:styleId="80">
    <w:name w:val="标题 8 字符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0">
    <w:name w:val="标题 9 字符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afc">
    <w:name w:val="标题 字符"/>
    <w:link w:val="afb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af3">
    <w:name w:val="页眉 字符"/>
    <w:link w:val="af2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7">
    <w:name w:val="文档结构图 字符"/>
    <w:link w:val="a6"/>
    <w:semiHidden/>
    <w:qFormat/>
    <w:locked/>
    <w:rPr>
      <w:rFonts w:cs="Arial"/>
      <w:sz w:val="2"/>
      <w:lang w:val="de-DE"/>
    </w:rPr>
  </w:style>
  <w:style w:type="character" w:customStyle="1" w:styleId="af1">
    <w:name w:val="页脚 字符"/>
    <w:link w:val="af0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9">
    <w:name w:val="批注文字 字符"/>
    <w:link w:val="a8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fe">
    <w:name w:val="批注主题 字符"/>
    <w:link w:val="afd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af">
    <w:name w:val="批注框文本 字符"/>
    <w:link w:val="ae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af8">
    <w:name w:val="脚注文本 字符"/>
    <w:link w:val="af7"/>
    <w:qFormat/>
    <w:locked/>
    <w:rPr>
      <w:rFonts w:ascii="Arial" w:hAnsi="Arial" w:cs="Arial"/>
      <w:snapToGrid w:val="0"/>
      <w:lang w:val="de-DE"/>
    </w:rPr>
  </w:style>
  <w:style w:type="paragraph" w:styleId="aff7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a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ab">
    <w:name w:val="正文文本 字符"/>
    <w:link w:val="aa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af5">
    <w:name w:val="副标题 字符"/>
    <w:link w:val="af4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b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b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a"/>
    <w:qFormat/>
  </w:style>
  <w:style w:type="character" w:customStyle="1" w:styleId="32">
    <w:name w:val="正文文本 3 字符"/>
    <w:link w:val="31"/>
    <w:qFormat/>
    <w:rPr>
      <w:rFonts w:ascii="Abbey" w:eastAsia="宋体" w:hAnsi="Abbey" w:cs="Arial"/>
    </w:rPr>
  </w:style>
  <w:style w:type="character" w:customStyle="1" w:styleId="a5">
    <w:name w:val="列表项目符号 字符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ad">
    <w:name w:val="纯文本 字符"/>
    <w:basedOn w:val="a0"/>
    <w:link w:val="ac"/>
    <w:uiPriority w:val="99"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f8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styleId="TOC">
    <w:name w:val="TOC Heading"/>
    <w:basedOn w:val="1"/>
    <w:next w:val="a"/>
    <w:uiPriority w:val="39"/>
    <w:unhideWhenUsed/>
    <w:qFormat/>
    <w:rsid w:val="0098519F"/>
    <w:pPr>
      <w:keepLines/>
      <w:numPr>
        <w:numId w:val="0"/>
      </w:numPr>
      <w:tabs>
        <w:tab w:val="clear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ao.zeng.ext\Local%20Settings\Temporary%20Internet%20Files\Content.MSO\6DC854D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7CC6C79-FB17-4FB6-A5A9-4A557072FA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TotalTime>6</TotalTime>
  <Pages>21</Pages>
  <Words>2088</Words>
  <Characters>11907</Characters>
  <Application>Microsoft Office Word</Application>
  <DocSecurity>0</DocSecurity>
  <Lines>99</Lines>
  <Paragraphs>27</Paragraphs>
  <ScaleCrop>false</ScaleCrop>
  <Company>Wincor Nixdorf International GmbH</Company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lastModifiedBy>*</cp:lastModifiedBy>
  <cp:revision>13</cp:revision>
  <cp:lastPrinted>2023-09-15T09:17:00Z</cp:lastPrinted>
  <dcterms:created xsi:type="dcterms:W3CDTF">2023-09-15T09:07:00Z</dcterms:created>
  <dcterms:modified xsi:type="dcterms:W3CDTF">2023-09-15T09:17:00Z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2052-11.1.0.9912</vt:lpwstr>
  </property>
</Properties>
</file>